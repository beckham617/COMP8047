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80814372"/>
        <w:docPartObj>
          <w:docPartGallery w:val="Cover Pages"/>
          <w:docPartUnique/>
        </w:docPartObj>
      </w:sdtPr>
      <w:sdtContent>
        <w:p w14:paraId="1BB0CF19" w14:textId="77777777" w:rsidR="00B37116" w:rsidRDefault="00B371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37116" w14:paraId="1C98637D" w14:textId="77777777" w:rsidTr="00320B68">
            <w:tc>
              <w:tcPr>
                <w:tcW w:w="7476" w:type="dxa"/>
              </w:tcPr>
              <w:sdt>
                <w:sdtPr>
                  <w:rPr>
                    <w:rFonts w:asciiTheme="majorHAnsi" w:eastAsiaTheme="majorEastAsia" w:hAnsiTheme="majorHAnsi" w:cstheme="majorBidi"/>
                    <w:color w:val="5B9BD5" w:themeColor="accent1"/>
                    <w:sz w:val="88"/>
                    <w:szCs w:val="88"/>
                  </w:rPr>
                  <w:alias w:val="Title"/>
                  <w:id w:val="13406919"/>
                  <w:placeholder>
                    <w:docPart w:val="ED0D8817839F4C948EF60E5D5DBBF915"/>
                  </w:placeholder>
                  <w:dataBinding w:prefixMappings="xmlns:ns0='http://schemas.openxmlformats.org/package/2006/metadata/core-properties' xmlns:ns1='http://purl.org/dc/elements/1.1/'" w:xpath="/ns0:coreProperties[1]/ns1:title[1]" w:storeItemID="{6C3C8BC8-F283-45AE-878A-BAB7291924A1}"/>
                  <w:text/>
                </w:sdtPr>
                <w:sdtContent>
                  <w:p w14:paraId="6905BFB5" w14:textId="219B169C" w:rsidR="00B37116" w:rsidRDefault="00220E6E" w:rsidP="003562E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SimSun" w:hAnsiTheme="majorHAnsi" w:cstheme="majorBidi" w:hint="eastAsia"/>
                        <w:color w:val="5B9BD5" w:themeColor="accent1"/>
                        <w:sz w:val="88"/>
                        <w:szCs w:val="88"/>
                        <w:lang w:eastAsia="zh-CN"/>
                      </w:rPr>
                      <w:t xml:space="preserve">Group Travel </w:t>
                    </w:r>
                    <w:r w:rsidR="004628DD">
                      <w:rPr>
                        <w:rFonts w:asciiTheme="majorHAnsi" w:eastAsia="SimSun" w:hAnsiTheme="majorHAnsi" w:cstheme="majorBidi"/>
                        <w:color w:val="5B9BD5" w:themeColor="accent1"/>
                        <w:sz w:val="88"/>
                        <w:szCs w:val="88"/>
                        <w:lang w:eastAsia="zh-CN"/>
                      </w:rPr>
                      <w:t>Assistant</w:t>
                    </w:r>
                    <w:r>
                      <w:rPr>
                        <w:rFonts w:asciiTheme="majorHAnsi" w:eastAsia="SimSun" w:hAnsiTheme="majorHAnsi" w:cstheme="majorBidi" w:hint="eastAsia"/>
                        <w:color w:val="5B9BD5" w:themeColor="accent1"/>
                        <w:sz w:val="88"/>
                        <w:szCs w:val="88"/>
                        <w:lang w:eastAsia="zh-CN"/>
                      </w:rPr>
                      <w:t xml:space="preserve"> </w:t>
                    </w:r>
                    <w:r w:rsidR="002D53E6">
                      <w:rPr>
                        <w:rFonts w:asciiTheme="majorHAnsi" w:eastAsia="SimSun" w:hAnsiTheme="majorHAnsi" w:cstheme="majorBidi" w:hint="eastAsia"/>
                        <w:color w:val="5B9BD5" w:themeColor="accent1"/>
                        <w:sz w:val="88"/>
                        <w:szCs w:val="88"/>
                        <w:lang w:eastAsia="zh-CN"/>
                      </w:rPr>
                      <w:t>Application</w:t>
                    </w:r>
                  </w:p>
                </w:sdtContent>
              </w:sdt>
            </w:tc>
          </w:tr>
          <w:tr w:rsidR="00B37116" w14:paraId="74878628" w14:textId="77777777" w:rsidTr="00320B68">
            <w:sdt>
              <w:sdtPr>
                <w:rPr>
                  <w:color w:val="2E74B5" w:themeColor="accent1" w:themeShade="BF"/>
                  <w:sz w:val="24"/>
                  <w:szCs w:val="24"/>
                </w:rPr>
                <w:alias w:val="Course Number &amp; Title"/>
                <w:tag w:val="Course Number &amp; Title"/>
                <w:id w:val="13406923"/>
                <w:placeholder>
                  <w:docPart w:val="EE87B3118E5E457184113A3A0DD216E0"/>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1D2D78FF" w14:textId="771A4570" w:rsidR="00B37116" w:rsidRDefault="00220E6E" w:rsidP="000074CA">
                    <w:pPr>
                      <w:pStyle w:val="NoSpacing"/>
                      <w:rPr>
                        <w:color w:val="2E74B5" w:themeColor="accent1" w:themeShade="BF"/>
                        <w:sz w:val="24"/>
                      </w:rPr>
                    </w:pPr>
                    <w:r>
                      <w:rPr>
                        <w:rFonts w:eastAsia="SimSun"/>
                        <w:color w:val="2E74B5" w:themeColor="accent1" w:themeShade="BF"/>
                        <w:sz w:val="24"/>
                        <w:szCs w:val="24"/>
                        <w:lang w:eastAsia="zh-CN"/>
                      </w:rPr>
                      <w:t xml:space="preserve">COMP8047 – Major </w:t>
                    </w:r>
                    <w:r>
                      <w:rPr>
                        <w:rFonts w:eastAsia="SimSun" w:hint="eastAsia"/>
                        <w:color w:val="2E74B5" w:themeColor="accent1" w:themeShade="BF"/>
                        <w:sz w:val="24"/>
                        <w:szCs w:val="24"/>
                        <w:lang w:eastAsia="zh-CN"/>
                      </w:rPr>
                      <w:t>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7116" w14:paraId="385CA14D" w14:textId="77777777">
            <w:tc>
              <w:tcPr>
                <w:tcW w:w="7221" w:type="dxa"/>
                <w:tcMar>
                  <w:top w:w="216" w:type="dxa"/>
                  <w:left w:w="115" w:type="dxa"/>
                  <w:bottom w:w="216" w:type="dxa"/>
                  <w:right w:w="115" w:type="dxa"/>
                </w:tcMar>
              </w:tcPr>
              <w:sdt>
                <w:sdtPr>
                  <w:rPr>
                    <w:color w:val="5B9BD5" w:themeColor="accent1"/>
                    <w:sz w:val="28"/>
                    <w:szCs w:val="28"/>
                  </w:rPr>
                  <w:id w:val="1914425159"/>
                  <w:placeholder>
                    <w:docPart w:val="3ECEA80ECA744A6CB3180AB3697BD41C"/>
                  </w:placeholder>
                </w:sdtPr>
                <w:sdtContent>
                  <w:p w14:paraId="0E329D3A" w14:textId="6030926F" w:rsidR="00B37116" w:rsidRPr="003E6897" w:rsidRDefault="00BA5DE3">
                    <w:pPr>
                      <w:pStyle w:val="NoSpacing"/>
                      <w:rPr>
                        <w:color w:val="5B9BD5" w:themeColor="accent1"/>
                        <w:sz w:val="28"/>
                        <w:szCs w:val="28"/>
                      </w:rPr>
                    </w:pPr>
                    <w:r>
                      <w:rPr>
                        <w:rFonts w:ascii="SimSun" w:eastAsia="SimSun" w:hAnsi="SimSun" w:hint="eastAsia"/>
                        <w:color w:val="5B9BD5" w:themeColor="accent1"/>
                        <w:sz w:val="28"/>
                        <w:szCs w:val="28"/>
                        <w:lang w:eastAsia="zh-CN"/>
                      </w:rPr>
                      <w:t>Li</w:t>
                    </w:r>
                    <w:r>
                      <w:rPr>
                        <w:rFonts w:eastAsia="SimSun" w:hint="eastAsia"/>
                        <w:color w:val="5B9BD5" w:themeColor="accent1"/>
                        <w:sz w:val="28"/>
                        <w:szCs w:val="28"/>
                        <w:lang w:eastAsia="zh-CN"/>
                      </w:rPr>
                      <w:t xml:space="preserve">ang Li </w:t>
                    </w:r>
                    <w:r>
                      <w:rPr>
                        <w:rFonts w:eastAsia="SimSun"/>
                        <w:color w:val="5B9BD5" w:themeColor="accent1"/>
                        <w:sz w:val="28"/>
                        <w:szCs w:val="28"/>
                        <w:lang w:eastAsia="zh-CN"/>
                      </w:rPr>
                      <w:t>–</w:t>
                    </w:r>
                    <w:r>
                      <w:rPr>
                        <w:rFonts w:eastAsia="SimSun" w:hint="eastAsia"/>
                        <w:color w:val="5B9BD5" w:themeColor="accent1"/>
                        <w:sz w:val="28"/>
                        <w:szCs w:val="28"/>
                        <w:lang w:eastAsia="zh-CN"/>
                      </w:rPr>
                      <w:t xml:space="preserve"> A01072475</w:t>
                    </w:r>
                  </w:p>
                </w:sdtContent>
              </w:sdt>
              <w:sdt>
                <w:sdtPr>
                  <w:rPr>
                    <w:color w:val="5B9BD5" w:themeColor="accent1"/>
                    <w:sz w:val="28"/>
                    <w:szCs w:val="28"/>
                  </w:rPr>
                  <w:alias w:val="Date"/>
                  <w:tag w:val="Date"/>
                  <w:id w:val="13406932"/>
                  <w:placeholder>
                    <w:docPart w:val="FCDABCC16DA449CE84D9F68025DC65A9"/>
                  </w:placeholder>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Content>
                  <w:p w14:paraId="46C674BD" w14:textId="2EB89484" w:rsidR="00B37116" w:rsidRPr="003E6897" w:rsidRDefault="00D7283C">
                    <w:pPr>
                      <w:pStyle w:val="NoSpacing"/>
                      <w:rPr>
                        <w:color w:val="5B9BD5" w:themeColor="accent1"/>
                        <w:sz w:val="28"/>
                        <w:szCs w:val="28"/>
                      </w:rPr>
                    </w:pPr>
                    <w:r>
                      <w:rPr>
                        <w:color w:val="5B9BD5" w:themeColor="accent1"/>
                        <w:sz w:val="28"/>
                        <w:szCs w:val="28"/>
                      </w:rPr>
                      <w:t>9-27-2024</w:t>
                    </w:r>
                  </w:p>
                </w:sdtContent>
              </w:sdt>
              <w:p w14:paraId="4679591E" w14:textId="77777777" w:rsidR="00B37116" w:rsidRPr="003E6897" w:rsidRDefault="00B37116">
                <w:pPr>
                  <w:pStyle w:val="NoSpacing"/>
                  <w:rPr>
                    <w:color w:val="5B9BD5" w:themeColor="accent1"/>
                    <w:sz w:val="28"/>
                    <w:szCs w:val="28"/>
                  </w:rPr>
                </w:pPr>
              </w:p>
            </w:tc>
          </w:tr>
        </w:tbl>
        <w:p w14:paraId="54A4D2CD" w14:textId="77777777" w:rsidR="00B37116" w:rsidRDefault="00B37116">
          <w:r>
            <w:br w:type="page"/>
          </w:r>
        </w:p>
      </w:sdtContent>
    </w:sdt>
    <w:sdt>
      <w:sdtPr>
        <w:rPr>
          <w:rFonts w:asciiTheme="minorHAnsi" w:eastAsiaTheme="minorHAnsi" w:hAnsiTheme="minorHAnsi" w:cstheme="minorBidi"/>
          <w:color w:val="auto"/>
          <w:sz w:val="22"/>
          <w:szCs w:val="22"/>
        </w:rPr>
        <w:id w:val="-1216818305"/>
        <w:docPartObj>
          <w:docPartGallery w:val="Table of Contents"/>
          <w:docPartUnique/>
        </w:docPartObj>
      </w:sdtPr>
      <w:sdtEndPr>
        <w:rPr>
          <w:rFonts w:eastAsia="SimSun"/>
          <w:b/>
          <w:bCs/>
          <w:noProof/>
        </w:rPr>
      </w:sdtEndPr>
      <w:sdtContent>
        <w:p w14:paraId="5237D56B" w14:textId="77777777" w:rsidR="00631295" w:rsidRDefault="00FF52C3">
          <w:pPr>
            <w:pStyle w:val="TOCHeading"/>
          </w:pPr>
          <w:r>
            <w:t xml:space="preserve">Table of </w:t>
          </w:r>
          <w:r w:rsidR="00631295">
            <w:t>Contents</w:t>
          </w:r>
        </w:p>
        <w:p w14:paraId="14D4F842" w14:textId="7DF244D9" w:rsidR="008A4805" w:rsidRDefault="00631295">
          <w:pPr>
            <w:pStyle w:val="TOC1"/>
            <w:rPr>
              <w:rFonts w:eastAsiaTheme="minorEastAsia"/>
              <w:noProof/>
              <w:kern w:val="2"/>
              <w:szCs w:val="24"/>
              <w:lang w:eastAsia="zh-CN"/>
              <w14:ligatures w14:val="standardContextual"/>
            </w:rPr>
          </w:pPr>
          <w:r>
            <w:fldChar w:fldCharType="begin"/>
          </w:r>
          <w:r>
            <w:instrText xml:space="preserve"> TOC \o "1-3" \h \z \u </w:instrText>
          </w:r>
          <w:r>
            <w:fldChar w:fldCharType="separate"/>
          </w:r>
          <w:hyperlink w:anchor="_Toc195478105" w:history="1">
            <w:r w:rsidR="008A4805" w:rsidRPr="00B3090D">
              <w:rPr>
                <w:rStyle w:val="Hyperlink"/>
                <w:noProof/>
              </w:rPr>
              <w:t>1.</w:t>
            </w:r>
            <w:r w:rsidR="008A4805">
              <w:rPr>
                <w:rFonts w:eastAsiaTheme="minorEastAsia"/>
                <w:noProof/>
                <w:kern w:val="2"/>
                <w:szCs w:val="24"/>
                <w:lang w:eastAsia="zh-CN"/>
                <w14:ligatures w14:val="standardContextual"/>
              </w:rPr>
              <w:tab/>
            </w:r>
            <w:r w:rsidR="008A4805" w:rsidRPr="00B3090D">
              <w:rPr>
                <w:rStyle w:val="Hyperlink"/>
                <w:noProof/>
              </w:rPr>
              <w:t>Student Background</w:t>
            </w:r>
            <w:r w:rsidR="008A4805">
              <w:rPr>
                <w:noProof/>
                <w:webHidden/>
              </w:rPr>
              <w:tab/>
            </w:r>
            <w:r w:rsidR="008A4805">
              <w:rPr>
                <w:noProof/>
                <w:webHidden/>
              </w:rPr>
              <w:fldChar w:fldCharType="begin"/>
            </w:r>
            <w:r w:rsidR="008A4805">
              <w:rPr>
                <w:noProof/>
                <w:webHidden/>
              </w:rPr>
              <w:instrText xml:space="preserve"> PAGEREF _Toc195478105 \h </w:instrText>
            </w:r>
            <w:r w:rsidR="008A4805">
              <w:rPr>
                <w:noProof/>
                <w:webHidden/>
              </w:rPr>
            </w:r>
            <w:r w:rsidR="008A4805">
              <w:rPr>
                <w:noProof/>
                <w:webHidden/>
              </w:rPr>
              <w:fldChar w:fldCharType="separate"/>
            </w:r>
            <w:r w:rsidR="00C11909">
              <w:rPr>
                <w:noProof/>
                <w:webHidden/>
              </w:rPr>
              <w:t>3</w:t>
            </w:r>
            <w:r w:rsidR="008A4805">
              <w:rPr>
                <w:noProof/>
                <w:webHidden/>
              </w:rPr>
              <w:fldChar w:fldCharType="end"/>
            </w:r>
          </w:hyperlink>
        </w:p>
        <w:p w14:paraId="4944C6D4" w14:textId="37A1415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06" w:history="1">
            <w:r w:rsidRPr="00B3090D">
              <w:rPr>
                <w:rStyle w:val="Hyperlink"/>
                <w:noProof/>
              </w:rPr>
              <w:t>1.1.</w:t>
            </w:r>
            <w:r>
              <w:rPr>
                <w:rFonts w:eastAsiaTheme="minorEastAsia"/>
                <w:noProof/>
                <w:kern w:val="2"/>
                <w:szCs w:val="24"/>
                <w:lang w:eastAsia="zh-CN"/>
                <w14:ligatures w14:val="standardContextual"/>
              </w:rPr>
              <w:tab/>
            </w:r>
            <w:r w:rsidRPr="00B3090D">
              <w:rPr>
                <w:rStyle w:val="Hyperlink"/>
                <w:noProof/>
              </w:rPr>
              <w:t>Education</w:t>
            </w:r>
            <w:r>
              <w:rPr>
                <w:noProof/>
                <w:webHidden/>
              </w:rPr>
              <w:tab/>
            </w:r>
            <w:r>
              <w:rPr>
                <w:noProof/>
                <w:webHidden/>
              </w:rPr>
              <w:fldChar w:fldCharType="begin"/>
            </w:r>
            <w:r>
              <w:rPr>
                <w:noProof/>
                <w:webHidden/>
              </w:rPr>
              <w:instrText xml:space="preserve"> PAGEREF _Toc195478106 \h </w:instrText>
            </w:r>
            <w:r>
              <w:rPr>
                <w:noProof/>
                <w:webHidden/>
              </w:rPr>
            </w:r>
            <w:r>
              <w:rPr>
                <w:noProof/>
                <w:webHidden/>
              </w:rPr>
              <w:fldChar w:fldCharType="separate"/>
            </w:r>
            <w:r w:rsidR="00C11909">
              <w:rPr>
                <w:noProof/>
                <w:webHidden/>
              </w:rPr>
              <w:t>3</w:t>
            </w:r>
            <w:r>
              <w:rPr>
                <w:noProof/>
                <w:webHidden/>
              </w:rPr>
              <w:fldChar w:fldCharType="end"/>
            </w:r>
          </w:hyperlink>
        </w:p>
        <w:p w14:paraId="6E8C9E76" w14:textId="2848EE8C"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07" w:history="1">
            <w:r w:rsidRPr="00B3090D">
              <w:rPr>
                <w:rStyle w:val="Hyperlink"/>
                <w:noProof/>
              </w:rPr>
              <w:t>1.2.</w:t>
            </w:r>
            <w:r>
              <w:rPr>
                <w:rFonts w:eastAsiaTheme="minorEastAsia"/>
                <w:noProof/>
                <w:kern w:val="2"/>
                <w:szCs w:val="24"/>
                <w:lang w:eastAsia="zh-CN"/>
                <w14:ligatures w14:val="standardContextual"/>
              </w:rPr>
              <w:tab/>
            </w:r>
            <w:r w:rsidRPr="00B3090D">
              <w:rPr>
                <w:rStyle w:val="Hyperlink"/>
                <w:noProof/>
              </w:rPr>
              <w:t>Work Experience</w:t>
            </w:r>
            <w:r>
              <w:rPr>
                <w:noProof/>
                <w:webHidden/>
              </w:rPr>
              <w:tab/>
            </w:r>
            <w:r>
              <w:rPr>
                <w:noProof/>
                <w:webHidden/>
              </w:rPr>
              <w:fldChar w:fldCharType="begin"/>
            </w:r>
            <w:r>
              <w:rPr>
                <w:noProof/>
                <w:webHidden/>
              </w:rPr>
              <w:instrText xml:space="preserve"> PAGEREF _Toc195478107 \h </w:instrText>
            </w:r>
            <w:r>
              <w:rPr>
                <w:noProof/>
                <w:webHidden/>
              </w:rPr>
            </w:r>
            <w:r>
              <w:rPr>
                <w:noProof/>
                <w:webHidden/>
              </w:rPr>
              <w:fldChar w:fldCharType="separate"/>
            </w:r>
            <w:r w:rsidR="00C11909">
              <w:rPr>
                <w:noProof/>
                <w:webHidden/>
              </w:rPr>
              <w:t>3</w:t>
            </w:r>
            <w:r>
              <w:rPr>
                <w:noProof/>
                <w:webHidden/>
              </w:rPr>
              <w:fldChar w:fldCharType="end"/>
            </w:r>
          </w:hyperlink>
        </w:p>
        <w:p w14:paraId="23A800D7" w14:textId="04D47E5F" w:rsidR="008A4805" w:rsidRDefault="008A4805">
          <w:pPr>
            <w:pStyle w:val="TOC1"/>
            <w:rPr>
              <w:rFonts w:eastAsiaTheme="minorEastAsia"/>
              <w:noProof/>
              <w:kern w:val="2"/>
              <w:szCs w:val="24"/>
              <w:lang w:eastAsia="zh-CN"/>
              <w14:ligatures w14:val="standardContextual"/>
            </w:rPr>
          </w:pPr>
          <w:hyperlink w:anchor="_Toc195478108" w:history="1">
            <w:r w:rsidRPr="00B3090D">
              <w:rPr>
                <w:rStyle w:val="Hyperlink"/>
                <w:noProof/>
              </w:rPr>
              <w:t>2.</w:t>
            </w:r>
            <w:r>
              <w:rPr>
                <w:rFonts w:eastAsiaTheme="minorEastAsia"/>
                <w:noProof/>
                <w:kern w:val="2"/>
                <w:szCs w:val="24"/>
                <w:lang w:eastAsia="zh-CN"/>
                <w14:ligatures w14:val="standardContextual"/>
              </w:rPr>
              <w:tab/>
            </w:r>
            <w:r w:rsidRPr="00B3090D">
              <w:rPr>
                <w:rStyle w:val="Hyperlink"/>
                <w:noProof/>
              </w:rPr>
              <w:t>Project Description</w:t>
            </w:r>
            <w:r>
              <w:rPr>
                <w:noProof/>
                <w:webHidden/>
              </w:rPr>
              <w:tab/>
            </w:r>
            <w:r>
              <w:rPr>
                <w:noProof/>
                <w:webHidden/>
              </w:rPr>
              <w:fldChar w:fldCharType="begin"/>
            </w:r>
            <w:r>
              <w:rPr>
                <w:noProof/>
                <w:webHidden/>
              </w:rPr>
              <w:instrText xml:space="preserve"> PAGEREF _Toc195478108 \h </w:instrText>
            </w:r>
            <w:r>
              <w:rPr>
                <w:noProof/>
                <w:webHidden/>
              </w:rPr>
            </w:r>
            <w:r>
              <w:rPr>
                <w:noProof/>
                <w:webHidden/>
              </w:rPr>
              <w:fldChar w:fldCharType="separate"/>
            </w:r>
            <w:r w:rsidR="00C11909">
              <w:rPr>
                <w:noProof/>
                <w:webHidden/>
              </w:rPr>
              <w:t>3</w:t>
            </w:r>
            <w:r>
              <w:rPr>
                <w:noProof/>
                <w:webHidden/>
              </w:rPr>
              <w:fldChar w:fldCharType="end"/>
            </w:r>
          </w:hyperlink>
        </w:p>
        <w:p w14:paraId="7F350833" w14:textId="1F4A33FE" w:rsidR="008A4805" w:rsidRDefault="008A4805">
          <w:pPr>
            <w:pStyle w:val="TOC1"/>
            <w:rPr>
              <w:rFonts w:eastAsiaTheme="minorEastAsia"/>
              <w:noProof/>
              <w:kern w:val="2"/>
              <w:szCs w:val="24"/>
              <w:lang w:eastAsia="zh-CN"/>
              <w14:ligatures w14:val="standardContextual"/>
            </w:rPr>
          </w:pPr>
          <w:hyperlink w:anchor="_Toc195478109" w:history="1">
            <w:r w:rsidRPr="00B3090D">
              <w:rPr>
                <w:rStyle w:val="Hyperlink"/>
                <w:noProof/>
              </w:rPr>
              <w:t>3.</w:t>
            </w:r>
            <w:r>
              <w:rPr>
                <w:rFonts w:eastAsiaTheme="minorEastAsia"/>
                <w:noProof/>
                <w:kern w:val="2"/>
                <w:szCs w:val="24"/>
                <w:lang w:eastAsia="zh-CN"/>
                <w14:ligatures w14:val="standardContextual"/>
              </w:rPr>
              <w:tab/>
            </w:r>
            <w:r w:rsidRPr="00B3090D">
              <w:rPr>
                <w:rStyle w:val="Hyperlink"/>
                <w:noProof/>
              </w:rPr>
              <w:t>Problem Statement and Background</w:t>
            </w:r>
            <w:r>
              <w:rPr>
                <w:noProof/>
                <w:webHidden/>
              </w:rPr>
              <w:tab/>
            </w:r>
            <w:r>
              <w:rPr>
                <w:noProof/>
                <w:webHidden/>
              </w:rPr>
              <w:fldChar w:fldCharType="begin"/>
            </w:r>
            <w:r>
              <w:rPr>
                <w:noProof/>
                <w:webHidden/>
              </w:rPr>
              <w:instrText xml:space="preserve"> PAGEREF _Toc195478109 \h </w:instrText>
            </w:r>
            <w:r>
              <w:rPr>
                <w:noProof/>
                <w:webHidden/>
              </w:rPr>
            </w:r>
            <w:r>
              <w:rPr>
                <w:noProof/>
                <w:webHidden/>
              </w:rPr>
              <w:fldChar w:fldCharType="separate"/>
            </w:r>
            <w:r w:rsidR="00C11909">
              <w:rPr>
                <w:noProof/>
                <w:webHidden/>
              </w:rPr>
              <w:t>4</w:t>
            </w:r>
            <w:r>
              <w:rPr>
                <w:noProof/>
                <w:webHidden/>
              </w:rPr>
              <w:fldChar w:fldCharType="end"/>
            </w:r>
          </w:hyperlink>
        </w:p>
        <w:p w14:paraId="30889366" w14:textId="6DF0BCD7" w:rsidR="008A4805" w:rsidRDefault="008A4805">
          <w:pPr>
            <w:pStyle w:val="TOC1"/>
            <w:rPr>
              <w:rFonts w:eastAsiaTheme="minorEastAsia"/>
              <w:noProof/>
              <w:kern w:val="2"/>
              <w:szCs w:val="24"/>
              <w:lang w:eastAsia="zh-CN"/>
              <w14:ligatures w14:val="standardContextual"/>
            </w:rPr>
          </w:pPr>
          <w:hyperlink w:anchor="_Toc195478110" w:history="1">
            <w:r w:rsidRPr="00B3090D">
              <w:rPr>
                <w:rStyle w:val="Hyperlink"/>
                <w:noProof/>
              </w:rPr>
              <w:t>4.</w:t>
            </w:r>
            <w:r>
              <w:rPr>
                <w:rFonts w:eastAsiaTheme="minorEastAsia"/>
                <w:noProof/>
                <w:kern w:val="2"/>
                <w:szCs w:val="24"/>
                <w:lang w:eastAsia="zh-CN"/>
                <w14:ligatures w14:val="standardContextual"/>
              </w:rPr>
              <w:tab/>
            </w:r>
            <w:r w:rsidRPr="00B3090D">
              <w:rPr>
                <w:rStyle w:val="Hyperlink"/>
                <w:noProof/>
              </w:rPr>
              <w:t>Scope and Depth</w:t>
            </w:r>
            <w:r>
              <w:rPr>
                <w:noProof/>
                <w:webHidden/>
              </w:rPr>
              <w:tab/>
            </w:r>
            <w:r>
              <w:rPr>
                <w:noProof/>
                <w:webHidden/>
              </w:rPr>
              <w:fldChar w:fldCharType="begin"/>
            </w:r>
            <w:r>
              <w:rPr>
                <w:noProof/>
                <w:webHidden/>
              </w:rPr>
              <w:instrText xml:space="preserve"> PAGEREF _Toc195478110 \h </w:instrText>
            </w:r>
            <w:r>
              <w:rPr>
                <w:noProof/>
                <w:webHidden/>
              </w:rPr>
            </w:r>
            <w:r>
              <w:rPr>
                <w:noProof/>
                <w:webHidden/>
              </w:rPr>
              <w:fldChar w:fldCharType="separate"/>
            </w:r>
            <w:r w:rsidR="00C11909">
              <w:rPr>
                <w:noProof/>
                <w:webHidden/>
              </w:rPr>
              <w:t>5</w:t>
            </w:r>
            <w:r>
              <w:rPr>
                <w:noProof/>
                <w:webHidden/>
              </w:rPr>
              <w:fldChar w:fldCharType="end"/>
            </w:r>
          </w:hyperlink>
        </w:p>
        <w:p w14:paraId="028B8819" w14:textId="7D55CE1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1" w:history="1">
            <w:r w:rsidRPr="00B3090D">
              <w:rPr>
                <w:rStyle w:val="Hyperlink"/>
                <w:noProof/>
              </w:rPr>
              <w:t>4.1.</w:t>
            </w:r>
            <w:r>
              <w:rPr>
                <w:rFonts w:eastAsiaTheme="minorEastAsia"/>
                <w:noProof/>
                <w:kern w:val="2"/>
                <w:szCs w:val="24"/>
                <w:lang w:eastAsia="zh-CN"/>
                <w14:ligatures w14:val="standardContextual"/>
              </w:rPr>
              <w:tab/>
            </w:r>
            <w:r w:rsidRPr="00B3090D">
              <w:rPr>
                <w:rStyle w:val="Hyperlink"/>
                <w:noProof/>
              </w:rPr>
              <w:t>Scope and depth of the Project</w:t>
            </w:r>
            <w:r>
              <w:rPr>
                <w:noProof/>
                <w:webHidden/>
              </w:rPr>
              <w:tab/>
            </w:r>
            <w:r>
              <w:rPr>
                <w:noProof/>
                <w:webHidden/>
              </w:rPr>
              <w:fldChar w:fldCharType="begin"/>
            </w:r>
            <w:r>
              <w:rPr>
                <w:noProof/>
                <w:webHidden/>
              </w:rPr>
              <w:instrText xml:space="preserve"> PAGEREF _Toc195478111 \h </w:instrText>
            </w:r>
            <w:r>
              <w:rPr>
                <w:noProof/>
                <w:webHidden/>
              </w:rPr>
            </w:r>
            <w:r>
              <w:rPr>
                <w:noProof/>
                <w:webHidden/>
              </w:rPr>
              <w:fldChar w:fldCharType="separate"/>
            </w:r>
            <w:r w:rsidR="00C11909">
              <w:rPr>
                <w:noProof/>
                <w:webHidden/>
              </w:rPr>
              <w:t>5</w:t>
            </w:r>
            <w:r>
              <w:rPr>
                <w:noProof/>
                <w:webHidden/>
              </w:rPr>
              <w:fldChar w:fldCharType="end"/>
            </w:r>
          </w:hyperlink>
        </w:p>
        <w:p w14:paraId="3DF0EAF8" w14:textId="6825A552"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2" w:history="1">
            <w:r w:rsidRPr="00B3090D">
              <w:rPr>
                <w:rStyle w:val="Hyperlink"/>
                <w:noProof/>
              </w:rPr>
              <w:t>4.1.1.</w:t>
            </w:r>
            <w:r>
              <w:rPr>
                <w:rFonts w:eastAsiaTheme="minorEastAsia"/>
                <w:noProof/>
                <w:kern w:val="2"/>
                <w:szCs w:val="24"/>
                <w:lang w:eastAsia="zh-CN"/>
                <w14:ligatures w14:val="standardContextual"/>
              </w:rPr>
              <w:tab/>
            </w:r>
            <w:r w:rsidRPr="00B3090D">
              <w:rPr>
                <w:rStyle w:val="Hyperlink"/>
                <w:noProof/>
              </w:rPr>
              <w:t>Functional requirement</w:t>
            </w:r>
            <w:r>
              <w:rPr>
                <w:noProof/>
                <w:webHidden/>
              </w:rPr>
              <w:tab/>
            </w:r>
            <w:r>
              <w:rPr>
                <w:noProof/>
                <w:webHidden/>
              </w:rPr>
              <w:fldChar w:fldCharType="begin"/>
            </w:r>
            <w:r>
              <w:rPr>
                <w:noProof/>
                <w:webHidden/>
              </w:rPr>
              <w:instrText xml:space="preserve"> PAGEREF _Toc195478112 \h </w:instrText>
            </w:r>
            <w:r>
              <w:rPr>
                <w:noProof/>
                <w:webHidden/>
              </w:rPr>
            </w:r>
            <w:r>
              <w:rPr>
                <w:noProof/>
                <w:webHidden/>
              </w:rPr>
              <w:fldChar w:fldCharType="separate"/>
            </w:r>
            <w:r w:rsidR="00C11909">
              <w:rPr>
                <w:noProof/>
                <w:webHidden/>
              </w:rPr>
              <w:t>6</w:t>
            </w:r>
            <w:r>
              <w:rPr>
                <w:noProof/>
                <w:webHidden/>
              </w:rPr>
              <w:fldChar w:fldCharType="end"/>
            </w:r>
          </w:hyperlink>
        </w:p>
        <w:p w14:paraId="5E72F54D" w14:textId="5B50C538"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3" w:history="1">
            <w:r w:rsidRPr="00B3090D">
              <w:rPr>
                <w:rStyle w:val="Hyperlink"/>
                <w:noProof/>
              </w:rPr>
              <w:t>4.1.2.</w:t>
            </w:r>
            <w:r>
              <w:rPr>
                <w:rFonts w:eastAsiaTheme="minorEastAsia"/>
                <w:noProof/>
                <w:kern w:val="2"/>
                <w:szCs w:val="24"/>
                <w:lang w:eastAsia="zh-CN"/>
                <w14:ligatures w14:val="standardContextual"/>
              </w:rPr>
              <w:tab/>
            </w:r>
            <w:r w:rsidRPr="00B3090D">
              <w:rPr>
                <w:rStyle w:val="Hyperlink"/>
                <w:noProof/>
              </w:rPr>
              <w:t>Non-functional requirement</w:t>
            </w:r>
            <w:r>
              <w:rPr>
                <w:noProof/>
                <w:webHidden/>
              </w:rPr>
              <w:tab/>
            </w:r>
            <w:r>
              <w:rPr>
                <w:noProof/>
                <w:webHidden/>
              </w:rPr>
              <w:fldChar w:fldCharType="begin"/>
            </w:r>
            <w:r>
              <w:rPr>
                <w:noProof/>
                <w:webHidden/>
              </w:rPr>
              <w:instrText xml:space="preserve"> PAGEREF _Toc195478113 \h </w:instrText>
            </w:r>
            <w:r>
              <w:rPr>
                <w:noProof/>
                <w:webHidden/>
              </w:rPr>
            </w:r>
            <w:r>
              <w:rPr>
                <w:noProof/>
                <w:webHidden/>
              </w:rPr>
              <w:fldChar w:fldCharType="separate"/>
            </w:r>
            <w:r w:rsidR="00C11909">
              <w:rPr>
                <w:noProof/>
                <w:webHidden/>
              </w:rPr>
              <w:t>7</w:t>
            </w:r>
            <w:r>
              <w:rPr>
                <w:noProof/>
                <w:webHidden/>
              </w:rPr>
              <w:fldChar w:fldCharType="end"/>
            </w:r>
          </w:hyperlink>
        </w:p>
        <w:p w14:paraId="7B396735" w14:textId="675F754E"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4" w:history="1">
            <w:r w:rsidRPr="00B3090D">
              <w:rPr>
                <w:rStyle w:val="Hyperlink"/>
                <w:noProof/>
              </w:rPr>
              <w:t>4.2.</w:t>
            </w:r>
            <w:r>
              <w:rPr>
                <w:rFonts w:eastAsiaTheme="minorEastAsia"/>
                <w:noProof/>
                <w:kern w:val="2"/>
                <w:szCs w:val="24"/>
                <w:lang w:eastAsia="zh-CN"/>
                <w14:ligatures w14:val="standardContextual"/>
              </w:rPr>
              <w:tab/>
            </w:r>
            <w:r w:rsidRPr="00B3090D">
              <w:rPr>
                <w:rStyle w:val="Hyperlink"/>
                <w:noProof/>
              </w:rPr>
              <w:t>Content or features out of scope</w:t>
            </w:r>
            <w:r>
              <w:rPr>
                <w:noProof/>
                <w:webHidden/>
              </w:rPr>
              <w:tab/>
            </w:r>
            <w:r>
              <w:rPr>
                <w:noProof/>
                <w:webHidden/>
              </w:rPr>
              <w:fldChar w:fldCharType="begin"/>
            </w:r>
            <w:r>
              <w:rPr>
                <w:noProof/>
                <w:webHidden/>
              </w:rPr>
              <w:instrText xml:space="preserve"> PAGEREF _Toc195478114 \h </w:instrText>
            </w:r>
            <w:r>
              <w:rPr>
                <w:noProof/>
                <w:webHidden/>
              </w:rPr>
            </w:r>
            <w:r>
              <w:rPr>
                <w:noProof/>
                <w:webHidden/>
              </w:rPr>
              <w:fldChar w:fldCharType="separate"/>
            </w:r>
            <w:r w:rsidR="00C11909">
              <w:rPr>
                <w:noProof/>
                <w:webHidden/>
              </w:rPr>
              <w:t>7</w:t>
            </w:r>
            <w:r>
              <w:rPr>
                <w:noProof/>
                <w:webHidden/>
              </w:rPr>
              <w:fldChar w:fldCharType="end"/>
            </w:r>
          </w:hyperlink>
        </w:p>
        <w:p w14:paraId="64394D18" w14:textId="094B86CE" w:rsidR="008A4805" w:rsidRDefault="008A4805">
          <w:pPr>
            <w:pStyle w:val="TOC1"/>
            <w:rPr>
              <w:rFonts w:eastAsiaTheme="minorEastAsia"/>
              <w:noProof/>
              <w:kern w:val="2"/>
              <w:szCs w:val="24"/>
              <w:lang w:eastAsia="zh-CN"/>
              <w14:ligatures w14:val="standardContextual"/>
            </w:rPr>
          </w:pPr>
          <w:hyperlink w:anchor="_Toc195478115" w:history="1">
            <w:r w:rsidRPr="00B3090D">
              <w:rPr>
                <w:rStyle w:val="Hyperlink"/>
                <w:noProof/>
              </w:rPr>
              <w:t>5.</w:t>
            </w:r>
            <w:r>
              <w:rPr>
                <w:rFonts w:eastAsiaTheme="minorEastAsia"/>
                <w:noProof/>
                <w:kern w:val="2"/>
                <w:szCs w:val="24"/>
                <w:lang w:eastAsia="zh-CN"/>
                <w14:ligatures w14:val="standardContextual"/>
              </w:rPr>
              <w:tab/>
            </w:r>
            <w:r w:rsidRPr="00B3090D">
              <w:rPr>
                <w:rStyle w:val="Hyperlink"/>
                <w:noProof/>
              </w:rPr>
              <w:t>Test Plan</w:t>
            </w:r>
            <w:r>
              <w:rPr>
                <w:noProof/>
                <w:webHidden/>
              </w:rPr>
              <w:tab/>
            </w:r>
            <w:r>
              <w:rPr>
                <w:noProof/>
                <w:webHidden/>
              </w:rPr>
              <w:fldChar w:fldCharType="begin"/>
            </w:r>
            <w:r>
              <w:rPr>
                <w:noProof/>
                <w:webHidden/>
              </w:rPr>
              <w:instrText xml:space="preserve"> PAGEREF _Toc195478115 \h </w:instrText>
            </w:r>
            <w:r>
              <w:rPr>
                <w:noProof/>
                <w:webHidden/>
              </w:rPr>
            </w:r>
            <w:r>
              <w:rPr>
                <w:noProof/>
                <w:webHidden/>
              </w:rPr>
              <w:fldChar w:fldCharType="separate"/>
            </w:r>
            <w:r w:rsidR="00C11909">
              <w:rPr>
                <w:noProof/>
                <w:webHidden/>
              </w:rPr>
              <w:t>8</w:t>
            </w:r>
            <w:r>
              <w:rPr>
                <w:noProof/>
                <w:webHidden/>
              </w:rPr>
              <w:fldChar w:fldCharType="end"/>
            </w:r>
          </w:hyperlink>
        </w:p>
        <w:p w14:paraId="054F80D7" w14:textId="77690A89"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6" w:history="1">
            <w:r w:rsidRPr="00B3090D">
              <w:rPr>
                <w:rStyle w:val="Hyperlink"/>
                <w:noProof/>
              </w:rPr>
              <w:t>5.1.</w:t>
            </w:r>
            <w:r>
              <w:rPr>
                <w:rFonts w:eastAsiaTheme="minorEastAsia"/>
                <w:noProof/>
                <w:kern w:val="2"/>
                <w:szCs w:val="24"/>
                <w:lang w:eastAsia="zh-CN"/>
                <w14:ligatures w14:val="standardContextual"/>
              </w:rPr>
              <w:tab/>
            </w:r>
            <w:r w:rsidRPr="00B3090D">
              <w:rPr>
                <w:rStyle w:val="Hyperlink"/>
                <w:noProof/>
              </w:rPr>
              <w:t>Test Procedures and Methodology</w:t>
            </w:r>
            <w:r>
              <w:rPr>
                <w:noProof/>
                <w:webHidden/>
              </w:rPr>
              <w:tab/>
            </w:r>
            <w:r>
              <w:rPr>
                <w:noProof/>
                <w:webHidden/>
              </w:rPr>
              <w:fldChar w:fldCharType="begin"/>
            </w:r>
            <w:r>
              <w:rPr>
                <w:noProof/>
                <w:webHidden/>
              </w:rPr>
              <w:instrText xml:space="preserve"> PAGEREF _Toc195478116 \h </w:instrText>
            </w:r>
            <w:r>
              <w:rPr>
                <w:noProof/>
                <w:webHidden/>
              </w:rPr>
            </w:r>
            <w:r>
              <w:rPr>
                <w:noProof/>
                <w:webHidden/>
              </w:rPr>
              <w:fldChar w:fldCharType="separate"/>
            </w:r>
            <w:r w:rsidR="00C11909">
              <w:rPr>
                <w:noProof/>
                <w:webHidden/>
              </w:rPr>
              <w:t>8</w:t>
            </w:r>
            <w:r>
              <w:rPr>
                <w:noProof/>
                <w:webHidden/>
              </w:rPr>
              <w:fldChar w:fldCharType="end"/>
            </w:r>
          </w:hyperlink>
        </w:p>
        <w:p w14:paraId="560E79E4" w14:textId="34C0A1B8"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7" w:history="1">
            <w:r w:rsidRPr="00B3090D">
              <w:rPr>
                <w:rStyle w:val="Hyperlink"/>
                <w:noProof/>
              </w:rPr>
              <w:t>5.1.1.</w:t>
            </w:r>
            <w:r>
              <w:rPr>
                <w:rFonts w:eastAsiaTheme="minorEastAsia"/>
                <w:noProof/>
                <w:kern w:val="2"/>
                <w:szCs w:val="24"/>
                <w:lang w:eastAsia="zh-CN"/>
                <w14:ligatures w14:val="standardContextual"/>
              </w:rPr>
              <w:tab/>
            </w:r>
            <w:r w:rsidRPr="00B3090D">
              <w:rPr>
                <w:rStyle w:val="Hyperlink"/>
                <w:noProof/>
              </w:rPr>
              <w:t>Types of Test Methodology</w:t>
            </w:r>
            <w:r>
              <w:rPr>
                <w:noProof/>
                <w:webHidden/>
              </w:rPr>
              <w:tab/>
            </w:r>
            <w:r>
              <w:rPr>
                <w:noProof/>
                <w:webHidden/>
              </w:rPr>
              <w:fldChar w:fldCharType="begin"/>
            </w:r>
            <w:r>
              <w:rPr>
                <w:noProof/>
                <w:webHidden/>
              </w:rPr>
              <w:instrText xml:space="preserve"> PAGEREF _Toc195478117 \h </w:instrText>
            </w:r>
            <w:r>
              <w:rPr>
                <w:noProof/>
                <w:webHidden/>
              </w:rPr>
            </w:r>
            <w:r>
              <w:rPr>
                <w:noProof/>
                <w:webHidden/>
              </w:rPr>
              <w:fldChar w:fldCharType="separate"/>
            </w:r>
            <w:r w:rsidR="00C11909">
              <w:rPr>
                <w:noProof/>
                <w:webHidden/>
              </w:rPr>
              <w:t>8</w:t>
            </w:r>
            <w:r>
              <w:rPr>
                <w:noProof/>
                <w:webHidden/>
              </w:rPr>
              <w:fldChar w:fldCharType="end"/>
            </w:r>
          </w:hyperlink>
        </w:p>
        <w:p w14:paraId="04670C1A" w14:textId="386FE1F7"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8" w:history="1">
            <w:r w:rsidRPr="00B3090D">
              <w:rPr>
                <w:rStyle w:val="Hyperlink"/>
                <w:noProof/>
              </w:rPr>
              <w:t>5.1.2.</w:t>
            </w:r>
            <w:r>
              <w:rPr>
                <w:rFonts w:eastAsiaTheme="minorEastAsia"/>
                <w:noProof/>
                <w:kern w:val="2"/>
                <w:szCs w:val="24"/>
                <w:lang w:eastAsia="zh-CN"/>
                <w14:ligatures w14:val="standardContextual"/>
              </w:rPr>
              <w:tab/>
            </w:r>
            <w:r w:rsidRPr="00B3090D">
              <w:rPr>
                <w:rStyle w:val="Hyperlink"/>
                <w:noProof/>
              </w:rPr>
              <w:t>Test Tools and Frameworks</w:t>
            </w:r>
            <w:r>
              <w:rPr>
                <w:noProof/>
                <w:webHidden/>
              </w:rPr>
              <w:tab/>
            </w:r>
            <w:r>
              <w:rPr>
                <w:noProof/>
                <w:webHidden/>
              </w:rPr>
              <w:fldChar w:fldCharType="begin"/>
            </w:r>
            <w:r>
              <w:rPr>
                <w:noProof/>
                <w:webHidden/>
              </w:rPr>
              <w:instrText xml:space="preserve"> PAGEREF _Toc195478118 \h </w:instrText>
            </w:r>
            <w:r>
              <w:rPr>
                <w:noProof/>
                <w:webHidden/>
              </w:rPr>
            </w:r>
            <w:r>
              <w:rPr>
                <w:noProof/>
                <w:webHidden/>
              </w:rPr>
              <w:fldChar w:fldCharType="separate"/>
            </w:r>
            <w:r w:rsidR="00C11909">
              <w:rPr>
                <w:noProof/>
                <w:webHidden/>
              </w:rPr>
              <w:t>8</w:t>
            </w:r>
            <w:r>
              <w:rPr>
                <w:noProof/>
                <w:webHidden/>
              </w:rPr>
              <w:fldChar w:fldCharType="end"/>
            </w:r>
          </w:hyperlink>
        </w:p>
        <w:p w14:paraId="004806FC" w14:textId="2950983E"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9" w:history="1">
            <w:r w:rsidRPr="00B3090D">
              <w:rPr>
                <w:rStyle w:val="Hyperlink"/>
                <w:noProof/>
              </w:rPr>
              <w:t>5.1.3.</w:t>
            </w:r>
            <w:r>
              <w:rPr>
                <w:rFonts w:eastAsiaTheme="minorEastAsia"/>
                <w:noProof/>
                <w:kern w:val="2"/>
                <w:szCs w:val="24"/>
                <w:lang w:eastAsia="zh-CN"/>
                <w14:ligatures w14:val="standardContextual"/>
              </w:rPr>
              <w:tab/>
            </w:r>
            <w:r w:rsidRPr="00B3090D">
              <w:rPr>
                <w:rStyle w:val="Hyperlink"/>
                <w:noProof/>
              </w:rPr>
              <w:t>Verification Criteria</w:t>
            </w:r>
            <w:r>
              <w:rPr>
                <w:noProof/>
                <w:webHidden/>
              </w:rPr>
              <w:tab/>
            </w:r>
            <w:r>
              <w:rPr>
                <w:noProof/>
                <w:webHidden/>
              </w:rPr>
              <w:fldChar w:fldCharType="begin"/>
            </w:r>
            <w:r>
              <w:rPr>
                <w:noProof/>
                <w:webHidden/>
              </w:rPr>
              <w:instrText xml:space="preserve"> PAGEREF _Toc195478119 \h </w:instrText>
            </w:r>
            <w:r>
              <w:rPr>
                <w:noProof/>
                <w:webHidden/>
              </w:rPr>
            </w:r>
            <w:r>
              <w:rPr>
                <w:noProof/>
                <w:webHidden/>
              </w:rPr>
              <w:fldChar w:fldCharType="separate"/>
            </w:r>
            <w:r w:rsidR="00C11909">
              <w:rPr>
                <w:noProof/>
                <w:webHidden/>
              </w:rPr>
              <w:t>8</w:t>
            </w:r>
            <w:r>
              <w:rPr>
                <w:noProof/>
                <w:webHidden/>
              </w:rPr>
              <w:fldChar w:fldCharType="end"/>
            </w:r>
          </w:hyperlink>
        </w:p>
        <w:p w14:paraId="6640943D" w14:textId="0F7101D6"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0" w:history="1">
            <w:r w:rsidRPr="00B3090D">
              <w:rPr>
                <w:rStyle w:val="Hyperlink"/>
                <w:noProof/>
              </w:rPr>
              <w:t>5.1.4.</w:t>
            </w:r>
            <w:r>
              <w:rPr>
                <w:rFonts w:eastAsiaTheme="minorEastAsia"/>
                <w:noProof/>
                <w:kern w:val="2"/>
                <w:szCs w:val="24"/>
                <w:lang w:eastAsia="zh-CN"/>
                <w14:ligatures w14:val="standardContextual"/>
              </w:rPr>
              <w:tab/>
            </w:r>
            <w:r w:rsidRPr="00B3090D">
              <w:rPr>
                <w:rStyle w:val="Hyperlink"/>
                <w:noProof/>
              </w:rPr>
              <w:t>Pass/Fail Criteria</w:t>
            </w:r>
            <w:r>
              <w:rPr>
                <w:noProof/>
                <w:webHidden/>
              </w:rPr>
              <w:tab/>
            </w:r>
            <w:r>
              <w:rPr>
                <w:noProof/>
                <w:webHidden/>
              </w:rPr>
              <w:fldChar w:fldCharType="begin"/>
            </w:r>
            <w:r>
              <w:rPr>
                <w:noProof/>
                <w:webHidden/>
              </w:rPr>
              <w:instrText xml:space="preserve"> PAGEREF _Toc195478120 \h </w:instrText>
            </w:r>
            <w:r>
              <w:rPr>
                <w:noProof/>
                <w:webHidden/>
              </w:rPr>
            </w:r>
            <w:r>
              <w:rPr>
                <w:noProof/>
                <w:webHidden/>
              </w:rPr>
              <w:fldChar w:fldCharType="separate"/>
            </w:r>
            <w:r w:rsidR="00C11909">
              <w:rPr>
                <w:noProof/>
                <w:webHidden/>
              </w:rPr>
              <w:t>9</w:t>
            </w:r>
            <w:r>
              <w:rPr>
                <w:noProof/>
                <w:webHidden/>
              </w:rPr>
              <w:fldChar w:fldCharType="end"/>
            </w:r>
          </w:hyperlink>
        </w:p>
        <w:p w14:paraId="5683C5D2" w14:textId="6EE4CF4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1" w:history="1">
            <w:r w:rsidRPr="00B3090D">
              <w:rPr>
                <w:rStyle w:val="Hyperlink"/>
                <w:noProof/>
                <w:lang w:eastAsia="zh-CN"/>
              </w:rPr>
              <w:t>5.2.</w:t>
            </w:r>
            <w:r>
              <w:rPr>
                <w:rFonts w:eastAsiaTheme="minorEastAsia"/>
                <w:noProof/>
                <w:kern w:val="2"/>
                <w:szCs w:val="24"/>
                <w:lang w:eastAsia="zh-CN"/>
                <w14:ligatures w14:val="standardContextual"/>
              </w:rPr>
              <w:tab/>
            </w:r>
            <w:r w:rsidRPr="00B3090D">
              <w:rPr>
                <w:rStyle w:val="Hyperlink"/>
                <w:noProof/>
              </w:rPr>
              <w:t>Test Cases</w:t>
            </w:r>
            <w:r>
              <w:rPr>
                <w:noProof/>
                <w:webHidden/>
              </w:rPr>
              <w:tab/>
            </w:r>
            <w:r>
              <w:rPr>
                <w:noProof/>
                <w:webHidden/>
              </w:rPr>
              <w:fldChar w:fldCharType="begin"/>
            </w:r>
            <w:r>
              <w:rPr>
                <w:noProof/>
                <w:webHidden/>
              </w:rPr>
              <w:instrText xml:space="preserve"> PAGEREF _Toc195478121 \h </w:instrText>
            </w:r>
            <w:r>
              <w:rPr>
                <w:noProof/>
                <w:webHidden/>
              </w:rPr>
            </w:r>
            <w:r>
              <w:rPr>
                <w:noProof/>
                <w:webHidden/>
              </w:rPr>
              <w:fldChar w:fldCharType="separate"/>
            </w:r>
            <w:r w:rsidR="00C11909">
              <w:rPr>
                <w:noProof/>
                <w:webHidden/>
              </w:rPr>
              <w:t>9</w:t>
            </w:r>
            <w:r>
              <w:rPr>
                <w:noProof/>
                <w:webHidden/>
              </w:rPr>
              <w:fldChar w:fldCharType="end"/>
            </w:r>
          </w:hyperlink>
        </w:p>
        <w:p w14:paraId="1848F377" w14:textId="7A5FC9F0" w:rsidR="008A4805" w:rsidRDefault="008A4805">
          <w:pPr>
            <w:pStyle w:val="TOC1"/>
            <w:rPr>
              <w:rFonts w:eastAsiaTheme="minorEastAsia"/>
              <w:noProof/>
              <w:kern w:val="2"/>
              <w:szCs w:val="24"/>
              <w:lang w:eastAsia="zh-CN"/>
              <w14:ligatures w14:val="standardContextual"/>
            </w:rPr>
          </w:pPr>
          <w:hyperlink w:anchor="_Toc195478122" w:history="1">
            <w:r w:rsidRPr="00B3090D">
              <w:rPr>
                <w:rStyle w:val="Hyperlink"/>
                <w:noProof/>
              </w:rPr>
              <w:t>6.</w:t>
            </w:r>
            <w:r>
              <w:rPr>
                <w:rFonts w:eastAsiaTheme="minorEastAsia"/>
                <w:noProof/>
                <w:kern w:val="2"/>
                <w:szCs w:val="24"/>
                <w:lang w:eastAsia="zh-CN"/>
                <w14:ligatures w14:val="standardContextual"/>
              </w:rPr>
              <w:tab/>
            </w:r>
            <w:r w:rsidRPr="00B3090D">
              <w:rPr>
                <w:rStyle w:val="Hyperlink"/>
                <w:noProof/>
              </w:rPr>
              <w:t>Methodology</w:t>
            </w:r>
            <w:r>
              <w:rPr>
                <w:noProof/>
                <w:webHidden/>
              </w:rPr>
              <w:tab/>
            </w:r>
            <w:r>
              <w:rPr>
                <w:noProof/>
                <w:webHidden/>
              </w:rPr>
              <w:fldChar w:fldCharType="begin"/>
            </w:r>
            <w:r>
              <w:rPr>
                <w:noProof/>
                <w:webHidden/>
              </w:rPr>
              <w:instrText xml:space="preserve"> PAGEREF _Toc195478122 \h </w:instrText>
            </w:r>
            <w:r>
              <w:rPr>
                <w:noProof/>
                <w:webHidden/>
              </w:rPr>
            </w:r>
            <w:r>
              <w:rPr>
                <w:noProof/>
                <w:webHidden/>
              </w:rPr>
              <w:fldChar w:fldCharType="separate"/>
            </w:r>
            <w:r w:rsidR="00C11909">
              <w:rPr>
                <w:noProof/>
                <w:webHidden/>
              </w:rPr>
              <w:t>10</w:t>
            </w:r>
            <w:r>
              <w:rPr>
                <w:noProof/>
                <w:webHidden/>
              </w:rPr>
              <w:fldChar w:fldCharType="end"/>
            </w:r>
          </w:hyperlink>
        </w:p>
        <w:p w14:paraId="41B0DE78" w14:textId="012F9C6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3" w:history="1">
            <w:r w:rsidRPr="00B3090D">
              <w:rPr>
                <w:rStyle w:val="Hyperlink"/>
                <w:noProof/>
              </w:rPr>
              <w:t>6.1.</w:t>
            </w:r>
            <w:r>
              <w:rPr>
                <w:rFonts w:eastAsiaTheme="minorEastAsia"/>
                <w:noProof/>
                <w:kern w:val="2"/>
                <w:szCs w:val="24"/>
                <w:lang w:eastAsia="zh-CN"/>
                <w14:ligatures w14:val="standardContextual"/>
              </w:rPr>
              <w:tab/>
            </w:r>
            <w:r w:rsidRPr="00B3090D">
              <w:rPr>
                <w:rStyle w:val="Hyperlink"/>
                <w:noProof/>
              </w:rPr>
              <w:t>Methodology</w:t>
            </w:r>
            <w:r>
              <w:rPr>
                <w:noProof/>
                <w:webHidden/>
              </w:rPr>
              <w:tab/>
            </w:r>
            <w:r>
              <w:rPr>
                <w:noProof/>
                <w:webHidden/>
              </w:rPr>
              <w:fldChar w:fldCharType="begin"/>
            </w:r>
            <w:r>
              <w:rPr>
                <w:noProof/>
                <w:webHidden/>
              </w:rPr>
              <w:instrText xml:space="preserve"> PAGEREF _Toc195478123 \h </w:instrText>
            </w:r>
            <w:r>
              <w:rPr>
                <w:noProof/>
                <w:webHidden/>
              </w:rPr>
            </w:r>
            <w:r>
              <w:rPr>
                <w:noProof/>
                <w:webHidden/>
              </w:rPr>
              <w:fldChar w:fldCharType="separate"/>
            </w:r>
            <w:r w:rsidR="00C11909">
              <w:rPr>
                <w:noProof/>
                <w:webHidden/>
              </w:rPr>
              <w:t>11</w:t>
            </w:r>
            <w:r>
              <w:rPr>
                <w:noProof/>
                <w:webHidden/>
              </w:rPr>
              <w:fldChar w:fldCharType="end"/>
            </w:r>
          </w:hyperlink>
        </w:p>
        <w:p w14:paraId="39536AF3" w14:textId="3B74179A"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4" w:history="1">
            <w:r w:rsidRPr="00B3090D">
              <w:rPr>
                <w:rStyle w:val="Hyperlink"/>
                <w:noProof/>
              </w:rPr>
              <w:t>6.2.</w:t>
            </w:r>
            <w:r>
              <w:rPr>
                <w:rFonts w:eastAsiaTheme="minorEastAsia"/>
                <w:noProof/>
                <w:kern w:val="2"/>
                <w:szCs w:val="24"/>
                <w:lang w:eastAsia="zh-CN"/>
                <w14:ligatures w14:val="standardContextual"/>
              </w:rPr>
              <w:tab/>
            </w:r>
            <w:r w:rsidRPr="00B3090D">
              <w:rPr>
                <w:rStyle w:val="Hyperlink"/>
                <w:noProof/>
              </w:rPr>
              <w:t>Approach</w:t>
            </w:r>
            <w:r>
              <w:rPr>
                <w:noProof/>
                <w:webHidden/>
              </w:rPr>
              <w:tab/>
            </w:r>
            <w:r>
              <w:rPr>
                <w:noProof/>
                <w:webHidden/>
              </w:rPr>
              <w:fldChar w:fldCharType="begin"/>
            </w:r>
            <w:r>
              <w:rPr>
                <w:noProof/>
                <w:webHidden/>
              </w:rPr>
              <w:instrText xml:space="preserve"> PAGEREF _Toc195478124 \h </w:instrText>
            </w:r>
            <w:r>
              <w:rPr>
                <w:noProof/>
                <w:webHidden/>
              </w:rPr>
            </w:r>
            <w:r>
              <w:rPr>
                <w:noProof/>
                <w:webHidden/>
              </w:rPr>
              <w:fldChar w:fldCharType="separate"/>
            </w:r>
            <w:r w:rsidR="00C11909">
              <w:rPr>
                <w:noProof/>
                <w:webHidden/>
              </w:rPr>
              <w:t>11</w:t>
            </w:r>
            <w:r>
              <w:rPr>
                <w:noProof/>
                <w:webHidden/>
              </w:rPr>
              <w:fldChar w:fldCharType="end"/>
            </w:r>
          </w:hyperlink>
        </w:p>
        <w:p w14:paraId="503ABF72" w14:textId="5A20B639"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5" w:history="1">
            <w:r w:rsidRPr="00B3090D">
              <w:rPr>
                <w:rStyle w:val="Hyperlink"/>
                <w:noProof/>
              </w:rPr>
              <w:t>6.2.1.</w:t>
            </w:r>
            <w:r>
              <w:rPr>
                <w:rFonts w:eastAsiaTheme="minorEastAsia"/>
                <w:noProof/>
                <w:kern w:val="2"/>
                <w:szCs w:val="24"/>
                <w:lang w:eastAsia="zh-CN"/>
                <w14:ligatures w14:val="standardContextual"/>
              </w:rPr>
              <w:tab/>
            </w:r>
            <w:r w:rsidRPr="00B3090D">
              <w:rPr>
                <w:rStyle w:val="Hyperlink"/>
                <w:noProof/>
              </w:rPr>
              <w:t>Requirement Analysis and Planning</w:t>
            </w:r>
            <w:r>
              <w:rPr>
                <w:noProof/>
                <w:webHidden/>
              </w:rPr>
              <w:tab/>
            </w:r>
            <w:r>
              <w:rPr>
                <w:noProof/>
                <w:webHidden/>
              </w:rPr>
              <w:fldChar w:fldCharType="begin"/>
            </w:r>
            <w:r>
              <w:rPr>
                <w:noProof/>
                <w:webHidden/>
              </w:rPr>
              <w:instrText xml:space="preserve"> PAGEREF _Toc195478125 \h </w:instrText>
            </w:r>
            <w:r>
              <w:rPr>
                <w:noProof/>
                <w:webHidden/>
              </w:rPr>
            </w:r>
            <w:r>
              <w:rPr>
                <w:noProof/>
                <w:webHidden/>
              </w:rPr>
              <w:fldChar w:fldCharType="separate"/>
            </w:r>
            <w:r w:rsidR="00C11909">
              <w:rPr>
                <w:noProof/>
                <w:webHidden/>
              </w:rPr>
              <w:t>11</w:t>
            </w:r>
            <w:r>
              <w:rPr>
                <w:noProof/>
                <w:webHidden/>
              </w:rPr>
              <w:fldChar w:fldCharType="end"/>
            </w:r>
          </w:hyperlink>
        </w:p>
        <w:p w14:paraId="78CF6A14" w14:textId="5635DF37"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6" w:history="1">
            <w:r w:rsidRPr="00B3090D">
              <w:rPr>
                <w:rStyle w:val="Hyperlink"/>
                <w:noProof/>
              </w:rPr>
              <w:t>6.2.2.</w:t>
            </w:r>
            <w:r>
              <w:rPr>
                <w:rFonts w:eastAsiaTheme="minorEastAsia"/>
                <w:noProof/>
                <w:kern w:val="2"/>
                <w:szCs w:val="24"/>
                <w:lang w:eastAsia="zh-CN"/>
                <w14:ligatures w14:val="standardContextual"/>
              </w:rPr>
              <w:tab/>
            </w:r>
            <w:r w:rsidRPr="00B3090D">
              <w:rPr>
                <w:rStyle w:val="Hyperlink"/>
                <w:noProof/>
              </w:rPr>
              <w:t>Architecture Design</w:t>
            </w:r>
            <w:r>
              <w:rPr>
                <w:noProof/>
                <w:webHidden/>
              </w:rPr>
              <w:tab/>
            </w:r>
            <w:r>
              <w:rPr>
                <w:noProof/>
                <w:webHidden/>
              </w:rPr>
              <w:fldChar w:fldCharType="begin"/>
            </w:r>
            <w:r>
              <w:rPr>
                <w:noProof/>
                <w:webHidden/>
              </w:rPr>
              <w:instrText xml:space="preserve"> PAGEREF _Toc195478126 \h </w:instrText>
            </w:r>
            <w:r>
              <w:rPr>
                <w:noProof/>
                <w:webHidden/>
              </w:rPr>
            </w:r>
            <w:r>
              <w:rPr>
                <w:noProof/>
                <w:webHidden/>
              </w:rPr>
              <w:fldChar w:fldCharType="separate"/>
            </w:r>
            <w:r w:rsidR="00C11909">
              <w:rPr>
                <w:noProof/>
                <w:webHidden/>
              </w:rPr>
              <w:t>11</w:t>
            </w:r>
            <w:r>
              <w:rPr>
                <w:noProof/>
                <w:webHidden/>
              </w:rPr>
              <w:fldChar w:fldCharType="end"/>
            </w:r>
          </w:hyperlink>
        </w:p>
        <w:p w14:paraId="48257029" w14:textId="6C1765F9"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7" w:history="1">
            <w:r w:rsidRPr="00B3090D">
              <w:rPr>
                <w:rStyle w:val="Hyperlink"/>
                <w:noProof/>
              </w:rPr>
              <w:t>6.2.3.</w:t>
            </w:r>
            <w:r>
              <w:rPr>
                <w:rFonts w:eastAsiaTheme="minorEastAsia"/>
                <w:noProof/>
                <w:kern w:val="2"/>
                <w:szCs w:val="24"/>
                <w:lang w:eastAsia="zh-CN"/>
                <w14:ligatures w14:val="standardContextual"/>
              </w:rPr>
              <w:tab/>
            </w:r>
            <w:r w:rsidRPr="00B3090D">
              <w:rPr>
                <w:rStyle w:val="Hyperlink"/>
                <w:noProof/>
                <w:lang w:eastAsia="zh-CN"/>
              </w:rPr>
              <w:t xml:space="preserve">Core Functions and </w:t>
            </w:r>
            <w:r w:rsidRPr="00B3090D">
              <w:rPr>
                <w:rStyle w:val="Hyperlink"/>
                <w:noProof/>
              </w:rPr>
              <w:t>Algorithm</w:t>
            </w:r>
            <w:r w:rsidRPr="00B3090D">
              <w:rPr>
                <w:rStyle w:val="Hyperlink"/>
                <w:noProof/>
                <w:lang w:eastAsia="zh-CN"/>
              </w:rPr>
              <w:t>s</w:t>
            </w:r>
            <w:r>
              <w:rPr>
                <w:noProof/>
                <w:webHidden/>
              </w:rPr>
              <w:tab/>
            </w:r>
            <w:r>
              <w:rPr>
                <w:noProof/>
                <w:webHidden/>
              </w:rPr>
              <w:fldChar w:fldCharType="begin"/>
            </w:r>
            <w:r>
              <w:rPr>
                <w:noProof/>
                <w:webHidden/>
              </w:rPr>
              <w:instrText xml:space="preserve"> PAGEREF _Toc195478127 \h </w:instrText>
            </w:r>
            <w:r>
              <w:rPr>
                <w:noProof/>
                <w:webHidden/>
              </w:rPr>
            </w:r>
            <w:r>
              <w:rPr>
                <w:noProof/>
                <w:webHidden/>
              </w:rPr>
              <w:fldChar w:fldCharType="separate"/>
            </w:r>
            <w:r w:rsidR="00C11909">
              <w:rPr>
                <w:noProof/>
                <w:webHidden/>
              </w:rPr>
              <w:t>11</w:t>
            </w:r>
            <w:r>
              <w:rPr>
                <w:noProof/>
                <w:webHidden/>
              </w:rPr>
              <w:fldChar w:fldCharType="end"/>
            </w:r>
          </w:hyperlink>
        </w:p>
        <w:p w14:paraId="5F4CA823" w14:textId="71AA143F"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8" w:history="1">
            <w:r w:rsidRPr="00B3090D">
              <w:rPr>
                <w:rStyle w:val="Hyperlink"/>
                <w:noProof/>
              </w:rPr>
              <w:t>6.3.</w:t>
            </w:r>
            <w:r>
              <w:rPr>
                <w:rFonts w:eastAsiaTheme="minorEastAsia"/>
                <w:noProof/>
                <w:kern w:val="2"/>
                <w:szCs w:val="24"/>
                <w:lang w:eastAsia="zh-CN"/>
                <w14:ligatures w14:val="standardContextual"/>
              </w:rPr>
              <w:tab/>
            </w:r>
            <w:r w:rsidRPr="00B3090D">
              <w:rPr>
                <w:rStyle w:val="Hyperlink"/>
                <w:noProof/>
              </w:rPr>
              <w:t>Technologies</w:t>
            </w:r>
            <w:r>
              <w:rPr>
                <w:noProof/>
                <w:webHidden/>
              </w:rPr>
              <w:tab/>
            </w:r>
            <w:r>
              <w:rPr>
                <w:noProof/>
                <w:webHidden/>
              </w:rPr>
              <w:fldChar w:fldCharType="begin"/>
            </w:r>
            <w:r>
              <w:rPr>
                <w:noProof/>
                <w:webHidden/>
              </w:rPr>
              <w:instrText xml:space="preserve"> PAGEREF _Toc195478128 \h </w:instrText>
            </w:r>
            <w:r>
              <w:rPr>
                <w:noProof/>
                <w:webHidden/>
              </w:rPr>
            </w:r>
            <w:r>
              <w:rPr>
                <w:noProof/>
                <w:webHidden/>
              </w:rPr>
              <w:fldChar w:fldCharType="separate"/>
            </w:r>
            <w:r w:rsidR="00C11909">
              <w:rPr>
                <w:noProof/>
                <w:webHidden/>
              </w:rPr>
              <w:t>12</w:t>
            </w:r>
            <w:r>
              <w:rPr>
                <w:noProof/>
                <w:webHidden/>
              </w:rPr>
              <w:fldChar w:fldCharType="end"/>
            </w:r>
          </w:hyperlink>
        </w:p>
        <w:p w14:paraId="1ADB3F5A" w14:textId="7DBED98D" w:rsidR="008A4805" w:rsidRDefault="008A4805">
          <w:pPr>
            <w:pStyle w:val="TOC1"/>
            <w:rPr>
              <w:rFonts w:eastAsiaTheme="minorEastAsia"/>
              <w:noProof/>
              <w:kern w:val="2"/>
              <w:szCs w:val="24"/>
              <w:lang w:eastAsia="zh-CN"/>
              <w14:ligatures w14:val="standardContextual"/>
            </w:rPr>
          </w:pPr>
          <w:hyperlink w:anchor="_Toc195478129" w:history="1">
            <w:r w:rsidRPr="00B3090D">
              <w:rPr>
                <w:rStyle w:val="Hyperlink"/>
                <w:noProof/>
              </w:rPr>
              <w:t>7.</w:t>
            </w:r>
            <w:r>
              <w:rPr>
                <w:rFonts w:eastAsiaTheme="minorEastAsia"/>
                <w:noProof/>
                <w:kern w:val="2"/>
                <w:szCs w:val="24"/>
                <w:lang w:eastAsia="zh-CN"/>
                <w14:ligatures w14:val="standardContextual"/>
              </w:rPr>
              <w:tab/>
            </w:r>
            <w:r w:rsidRPr="00B3090D">
              <w:rPr>
                <w:rStyle w:val="Hyperlink"/>
                <w:noProof/>
              </w:rPr>
              <w:t>System/Software Architecture Diagram</w:t>
            </w:r>
            <w:r>
              <w:rPr>
                <w:noProof/>
                <w:webHidden/>
              </w:rPr>
              <w:tab/>
            </w:r>
            <w:r>
              <w:rPr>
                <w:noProof/>
                <w:webHidden/>
              </w:rPr>
              <w:fldChar w:fldCharType="begin"/>
            </w:r>
            <w:r>
              <w:rPr>
                <w:noProof/>
                <w:webHidden/>
              </w:rPr>
              <w:instrText xml:space="preserve"> PAGEREF _Toc195478129 \h </w:instrText>
            </w:r>
            <w:r>
              <w:rPr>
                <w:noProof/>
                <w:webHidden/>
              </w:rPr>
            </w:r>
            <w:r>
              <w:rPr>
                <w:noProof/>
                <w:webHidden/>
              </w:rPr>
              <w:fldChar w:fldCharType="separate"/>
            </w:r>
            <w:r w:rsidR="00C11909">
              <w:rPr>
                <w:noProof/>
                <w:webHidden/>
              </w:rPr>
              <w:t>13</w:t>
            </w:r>
            <w:r>
              <w:rPr>
                <w:noProof/>
                <w:webHidden/>
              </w:rPr>
              <w:fldChar w:fldCharType="end"/>
            </w:r>
          </w:hyperlink>
        </w:p>
        <w:p w14:paraId="681A241A" w14:textId="0EA4AED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0" w:history="1">
            <w:r w:rsidRPr="00B3090D">
              <w:rPr>
                <w:rStyle w:val="Hyperlink"/>
                <w:noProof/>
              </w:rPr>
              <w:t>7.1.</w:t>
            </w:r>
            <w:r>
              <w:rPr>
                <w:rFonts w:eastAsiaTheme="minorEastAsia"/>
                <w:noProof/>
                <w:kern w:val="2"/>
                <w:szCs w:val="24"/>
                <w:lang w:eastAsia="zh-CN"/>
                <w14:ligatures w14:val="standardContextual"/>
              </w:rPr>
              <w:tab/>
            </w:r>
            <w:r w:rsidRPr="00B3090D">
              <w:rPr>
                <w:rStyle w:val="Hyperlink"/>
                <w:noProof/>
                <w:lang w:eastAsia="zh-CN"/>
              </w:rPr>
              <w:t>Frontend Client</w:t>
            </w:r>
            <w:r>
              <w:rPr>
                <w:noProof/>
                <w:webHidden/>
              </w:rPr>
              <w:tab/>
            </w:r>
            <w:r>
              <w:rPr>
                <w:noProof/>
                <w:webHidden/>
              </w:rPr>
              <w:fldChar w:fldCharType="begin"/>
            </w:r>
            <w:r>
              <w:rPr>
                <w:noProof/>
                <w:webHidden/>
              </w:rPr>
              <w:instrText xml:space="preserve"> PAGEREF _Toc195478130 \h </w:instrText>
            </w:r>
            <w:r>
              <w:rPr>
                <w:noProof/>
                <w:webHidden/>
              </w:rPr>
            </w:r>
            <w:r>
              <w:rPr>
                <w:noProof/>
                <w:webHidden/>
              </w:rPr>
              <w:fldChar w:fldCharType="separate"/>
            </w:r>
            <w:r w:rsidR="00C11909">
              <w:rPr>
                <w:noProof/>
                <w:webHidden/>
              </w:rPr>
              <w:t>13</w:t>
            </w:r>
            <w:r>
              <w:rPr>
                <w:noProof/>
                <w:webHidden/>
              </w:rPr>
              <w:fldChar w:fldCharType="end"/>
            </w:r>
          </w:hyperlink>
        </w:p>
        <w:p w14:paraId="4DE7F36E" w14:textId="2EB428B6"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1" w:history="1">
            <w:r w:rsidRPr="00B3090D">
              <w:rPr>
                <w:rStyle w:val="Hyperlink"/>
                <w:noProof/>
              </w:rPr>
              <w:t>7.2.</w:t>
            </w:r>
            <w:r>
              <w:rPr>
                <w:rFonts w:eastAsiaTheme="minorEastAsia"/>
                <w:noProof/>
                <w:kern w:val="2"/>
                <w:szCs w:val="24"/>
                <w:lang w:eastAsia="zh-CN"/>
                <w14:ligatures w14:val="standardContextual"/>
              </w:rPr>
              <w:tab/>
            </w:r>
            <w:r w:rsidRPr="00B3090D">
              <w:rPr>
                <w:rStyle w:val="Hyperlink"/>
                <w:noProof/>
                <w:lang w:eastAsia="zh-CN"/>
              </w:rPr>
              <w:t xml:space="preserve">Backend </w:t>
            </w:r>
            <w:r w:rsidRPr="00B3090D">
              <w:rPr>
                <w:rStyle w:val="Hyperlink"/>
                <w:noProof/>
              </w:rPr>
              <w:t>Serv</w:t>
            </w:r>
            <w:r w:rsidRPr="00B3090D">
              <w:rPr>
                <w:rStyle w:val="Hyperlink"/>
                <w:noProof/>
                <w:lang w:eastAsia="zh-CN"/>
              </w:rPr>
              <w:t>ice</w:t>
            </w:r>
            <w:r>
              <w:rPr>
                <w:noProof/>
                <w:webHidden/>
              </w:rPr>
              <w:tab/>
            </w:r>
            <w:r>
              <w:rPr>
                <w:noProof/>
                <w:webHidden/>
              </w:rPr>
              <w:fldChar w:fldCharType="begin"/>
            </w:r>
            <w:r>
              <w:rPr>
                <w:noProof/>
                <w:webHidden/>
              </w:rPr>
              <w:instrText xml:space="preserve"> PAGEREF _Toc195478131 \h </w:instrText>
            </w:r>
            <w:r>
              <w:rPr>
                <w:noProof/>
                <w:webHidden/>
              </w:rPr>
            </w:r>
            <w:r>
              <w:rPr>
                <w:noProof/>
                <w:webHidden/>
              </w:rPr>
              <w:fldChar w:fldCharType="separate"/>
            </w:r>
            <w:r w:rsidR="00C11909">
              <w:rPr>
                <w:noProof/>
                <w:webHidden/>
              </w:rPr>
              <w:t>13</w:t>
            </w:r>
            <w:r>
              <w:rPr>
                <w:noProof/>
                <w:webHidden/>
              </w:rPr>
              <w:fldChar w:fldCharType="end"/>
            </w:r>
          </w:hyperlink>
        </w:p>
        <w:p w14:paraId="567291B6" w14:textId="6EA2BE7B"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2" w:history="1">
            <w:r w:rsidRPr="00B3090D">
              <w:rPr>
                <w:rStyle w:val="Hyperlink"/>
                <w:noProof/>
              </w:rPr>
              <w:t>7.2.1.</w:t>
            </w:r>
            <w:r>
              <w:rPr>
                <w:rFonts w:eastAsiaTheme="minorEastAsia"/>
                <w:noProof/>
                <w:kern w:val="2"/>
                <w:szCs w:val="24"/>
                <w:lang w:eastAsia="zh-CN"/>
                <w14:ligatures w14:val="standardContextual"/>
              </w:rPr>
              <w:tab/>
            </w:r>
            <w:r w:rsidRPr="00B3090D">
              <w:rPr>
                <w:rStyle w:val="Hyperlink"/>
                <w:noProof/>
              </w:rPr>
              <w:t>Web API controller layer</w:t>
            </w:r>
            <w:r>
              <w:rPr>
                <w:noProof/>
                <w:webHidden/>
              </w:rPr>
              <w:tab/>
            </w:r>
            <w:r>
              <w:rPr>
                <w:noProof/>
                <w:webHidden/>
              </w:rPr>
              <w:fldChar w:fldCharType="begin"/>
            </w:r>
            <w:r>
              <w:rPr>
                <w:noProof/>
                <w:webHidden/>
              </w:rPr>
              <w:instrText xml:space="preserve"> PAGEREF _Toc195478132 \h </w:instrText>
            </w:r>
            <w:r>
              <w:rPr>
                <w:noProof/>
                <w:webHidden/>
              </w:rPr>
            </w:r>
            <w:r>
              <w:rPr>
                <w:noProof/>
                <w:webHidden/>
              </w:rPr>
              <w:fldChar w:fldCharType="separate"/>
            </w:r>
            <w:r w:rsidR="00C11909">
              <w:rPr>
                <w:noProof/>
                <w:webHidden/>
              </w:rPr>
              <w:t>13</w:t>
            </w:r>
            <w:r>
              <w:rPr>
                <w:noProof/>
                <w:webHidden/>
              </w:rPr>
              <w:fldChar w:fldCharType="end"/>
            </w:r>
          </w:hyperlink>
        </w:p>
        <w:p w14:paraId="044CC94A" w14:textId="635D386B"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3" w:history="1">
            <w:r w:rsidRPr="00B3090D">
              <w:rPr>
                <w:rStyle w:val="Hyperlink"/>
                <w:noProof/>
              </w:rPr>
              <w:t>7.2.2.</w:t>
            </w:r>
            <w:r>
              <w:rPr>
                <w:rFonts w:eastAsiaTheme="minorEastAsia"/>
                <w:noProof/>
                <w:kern w:val="2"/>
                <w:szCs w:val="24"/>
                <w:lang w:eastAsia="zh-CN"/>
                <w14:ligatures w14:val="standardContextual"/>
              </w:rPr>
              <w:tab/>
            </w:r>
            <w:r w:rsidRPr="00B3090D">
              <w:rPr>
                <w:rStyle w:val="Hyperlink"/>
                <w:noProof/>
              </w:rPr>
              <w:t>Service layer</w:t>
            </w:r>
            <w:r>
              <w:rPr>
                <w:noProof/>
                <w:webHidden/>
              </w:rPr>
              <w:tab/>
            </w:r>
            <w:r>
              <w:rPr>
                <w:noProof/>
                <w:webHidden/>
              </w:rPr>
              <w:fldChar w:fldCharType="begin"/>
            </w:r>
            <w:r>
              <w:rPr>
                <w:noProof/>
                <w:webHidden/>
              </w:rPr>
              <w:instrText xml:space="preserve"> PAGEREF _Toc195478133 \h </w:instrText>
            </w:r>
            <w:r>
              <w:rPr>
                <w:noProof/>
                <w:webHidden/>
              </w:rPr>
            </w:r>
            <w:r>
              <w:rPr>
                <w:noProof/>
                <w:webHidden/>
              </w:rPr>
              <w:fldChar w:fldCharType="separate"/>
            </w:r>
            <w:r w:rsidR="00C11909">
              <w:rPr>
                <w:noProof/>
                <w:webHidden/>
              </w:rPr>
              <w:t>13</w:t>
            </w:r>
            <w:r>
              <w:rPr>
                <w:noProof/>
                <w:webHidden/>
              </w:rPr>
              <w:fldChar w:fldCharType="end"/>
            </w:r>
          </w:hyperlink>
        </w:p>
        <w:p w14:paraId="10D2CB04" w14:textId="5EEE9071"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4" w:history="1">
            <w:r w:rsidRPr="00B3090D">
              <w:rPr>
                <w:rStyle w:val="Hyperlink"/>
                <w:noProof/>
              </w:rPr>
              <w:t>7.2.3.</w:t>
            </w:r>
            <w:r>
              <w:rPr>
                <w:rFonts w:eastAsiaTheme="minorEastAsia"/>
                <w:noProof/>
                <w:kern w:val="2"/>
                <w:szCs w:val="24"/>
                <w:lang w:eastAsia="zh-CN"/>
                <w14:ligatures w14:val="standardContextual"/>
              </w:rPr>
              <w:tab/>
            </w:r>
            <w:r w:rsidRPr="00B3090D">
              <w:rPr>
                <w:rStyle w:val="Hyperlink"/>
                <w:noProof/>
              </w:rPr>
              <w:t>Repository layer</w:t>
            </w:r>
            <w:r>
              <w:rPr>
                <w:noProof/>
                <w:webHidden/>
              </w:rPr>
              <w:tab/>
            </w:r>
            <w:r>
              <w:rPr>
                <w:noProof/>
                <w:webHidden/>
              </w:rPr>
              <w:fldChar w:fldCharType="begin"/>
            </w:r>
            <w:r>
              <w:rPr>
                <w:noProof/>
                <w:webHidden/>
              </w:rPr>
              <w:instrText xml:space="preserve"> PAGEREF _Toc195478134 \h </w:instrText>
            </w:r>
            <w:r>
              <w:rPr>
                <w:noProof/>
                <w:webHidden/>
              </w:rPr>
            </w:r>
            <w:r>
              <w:rPr>
                <w:noProof/>
                <w:webHidden/>
              </w:rPr>
              <w:fldChar w:fldCharType="separate"/>
            </w:r>
            <w:r w:rsidR="00C11909">
              <w:rPr>
                <w:noProof/>
                <w:webHidden/>
              </w:rPr>
              <w:t>13</w:t>
            </w:r>
            <w:r>
              <w:rPr>
                <w:noProof/>
                <w:webHidden/>
              </w:rPr>
              <w:fldChar w:fldCharType="end"/>
            </w:r>
          </w:hyperlink>
        </w:p>
        <w:p w14:paraId="01C31599" w14:textId="79EDF8E5"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5" w:history="1">
            <w:r w:rsidRPr="00B3090D">
              <w:rPr>
                <w:rStyle w:val="Hyperlink"/>
                <w:noProof/>
              </w:rPr>
              <w:t>7.3.</w:t>
            </w:r>
            <w:r>
              <w:rPr>
                <w:rFonts w:eastAsiaTheme="minorEastAsia"/>
                <w:noProof/>
                <w:kern w:val="2"/>
                <w:szCs w:val="24"/>
                <w:lang w:eastAsia="zh-CN"/>
                <w14:ligatures w14:val="standardContextual"/>
              </w:rPr>
              <w:tab/>
            </w:r>
            <w:r w:rsidRPr="00B3090D">
              <w:rPr>
                <w:rStyle w:val="Hyperlink"/>
                <w:noProof/>
              </w:rPr>
              <w:t>Database</w:t>
            </w:r>
            <w:r>
              <w:rPr>
                <w:noProof/>
                <w:webHidden/>
              </w:rPr>
              <w:tab/>
            </w:r>
            <w:r>
              <w:rPr>
                <w:noProof/>
                <w:webHidden/>
              </w:rPr>
              <w:fldChar w:fldCharType="begin"/>
            </w:r>
            <w:r>
              <w:rPr>
                <w:noProof/>
                <w:webHidden/>
              </w:rPr>
              <w:instrText xml:space="preserve"> PAGEREF _Toc195478135 \h </w:instrText>
            </w:r>
            <w:r>
              <w:rPr>
                <w:noProof/>
                <w:webHidden/>
              </w:rPr>
            </w:r>
            <w:r>
              <w:rPr>
                <w:noProof/>
                <w:webHidden/>
              </w:rPr>
              <w:fldChar w:fldCharType="separate"/>
            </w:r>
            <w:r w:rsidR="00C11909">
              <w:rPr>
                <w:noProof/>
                <w:webHidden/>
              </w:rPr>
              <w:t>14</w:t>
            </w:r>
            <w:r>
              <w:rPr>
                <w:noProof/>
                <w:webHidden/>
              </w:rPr>
              <w:fldChar w:fldCharType="end"/>
            </w:r>
          </w:hyperlink>
        </w:p>
        <w:p w14:paraId="34204A73" w14:textId="73313CC5"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6" w:history="1">
            <w:r w:rsidRPr="00B3090D">
              <w:rPr>
                <w:rStyle w:val="Hyperlink"/>
                <w:noProof/>
              </w:rPr>
              <w:t>7.4.</w:t>
            </w:r>
            <w:r>
              <w:rPr>
                <w:rFonts w:eastAsiaTheme="minorEastAsia"/>
                <w:noProof/>
                <w:kern w:val="2"/>
                <w:szCs w:val="24"/>
                <w:lang w:eastAsia="zh-CN"/>
                <w14:ligatures w14:val="standardContextual"/>
              </w:rPr>
              <w:tab/>
            </w:r>
            <w:r w:rsidRPr="00B3090D">
              <w:rPr>
                <w:rStyle w:val="Hyperlink"/>
                <w:noProof/>
              </w:rPr>
              <w:t>Third party service integration</w:t>
            </w:r>
            <w:r>
              <w:rPr>
                <w:noProof/>
                <w:webHidden/>
              </w:rPr>
              <w:tab/>
            </w:r>
            <w:r>
              <w:rPr>
                <w:noProof/>
                <w:webHidden/>
              </w:rPr>
              <w:fldChar w:fldCharType="begin"/>
            </w:r>
            <w:r>
              <w:rPr>
                <w:noProof/>
                <w:webHidden/>
              </w:rPr>
              <w:instrText xml:space="preserve"> PAGEREF _Toc195478136 \h </w:instrText>
            </w:r>
            <w:r>
              <w:rPr>
                <w:noProof/>
                <w:webHidden/>
              </w:rPr>
            </w:r>
            <w:r>
              <w:rPr>
                <w:noProof/>
                <w:webHidden/>
              </w:rPr>
              <w:fldChar w:fldCharType="separate"/>
            </w:r>
            <w:r w:rsidR="00C11909">
              <w:rPr>
                <w:noProof/>
                <w:webHidden/>
              </w:rPr>
              <w:t>14</w:t>
            </w:r>
            <w:r>
              <w:rPr>
                <w:noProof/>
                <w:webHidden/>
              </w:rPr>
              <w:fldChar w:fldCharType="end"/>
            </w:r>
          </w:hyperlink>
        </w:p>
        <w:p w14:paraId="55D4FCA3" w14:textId="57C7AA51" w:rsidR="008A4805" w:rsidRDefault="008A4805">
          <w:pPr>
            <w:pStyle w:val="TOC1"/>
            <w:rPr>
              <w:rFonts w:eastAsiaTheme="minorEastAsia"/>
              <w:noProof/>
              <w:kern w:val="2"/>
              <w:szCs w:val="24"/>
              <w:lang w:eastAsia="zh-CN"/>
              <w14:ligatures w14:val="standardContextual"/>
            </w:rPr>
          </w:pPr>
          <w:hyperlink w:anchor="_Toc195478137" w:history="1">
            <w:r w:rsidRPr="00B3090D">
              <w:rPr>
                <w:rStyle w:val="Hyperlink"/>
                <w:noProof/>
              </w:rPr>
              <w:t>8.</w:t>
            </w:r>
            <w:r>
              <w:rPr>
                <w:rFonts w:eastAsiaTheme="minorEastAsia"/>
                <w:noProof/>
                <w:kern w:val="2"/>
                <w:szCs w:val="24"/>
                <w:lang w:eastAsia="zh-CN"/>
                <w14:ligatures w14:val="standardContextual"/>
              </w:rPr>
              <w:tab/>
            </w:r>
            <w:r w:rsidRPr="00B3090D">
              <w:rPr>
                <w:rStyle w:val="Hyperlink"/>
                <w:noProof/>
              </w:rPr>
              <w:t>Innovation</w:t>
            </w:r>
            <w:r>
              <w:rPr>
                <w:noProof/>
                <w:webHidden/>
              </w:rPr>
              <w:tab/>
            </w:r>
            <w:r>
              <w:rPr>
                <w:noProof/>
                <w:webHidden/>
              </w:rPr>
              <w:fldChar w:fldCharType="begin"/>
            </w:r>
            <w:r>
              <w:rPr>
                <w:noProof/>
                <w:webHidden/>
              </w:rPr>
              <w:instrText xml:space="preserve"> PAGEREF _Toc195478137 \h </w:instrText>
            </w:r>
            <w:r>
              <w:rPr>
                <w:noProof/>
                <w:webHidden/>
              </w:rPr>
            </w:r>
            <w:r>
              <w:rPr>
                <w:noProof/>
                <w:webHidden/>
              </w:rPr>
              <w:fldChar w:fldCharType="separate"/>
            </w:r>
            <w:r w:rsidR="00C11909">
              <w:rPr>
                <w:noProof/>
                <w:webHidden/>
              </w:rPr>
              <w:t>16</w:t>
            </w:r>
            <w:r>
              <w:rPr>
                <w:noProof/>
                <w:webHidden/>
              </w:rPr>
              <w:fldChar w:fldCharType="end"/>
            </w:r>
          </w:hyperlink>
        </w:p>
        <w:p w14:paraId="66ECE868" w14:textId="533602E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8" w:history="1">
            <w:r w:rsidRPr="00B3090D">
              <w:rPr>
                <w:rStyle w:val="Hyperlink"/>
                <w:noProof/>
              </w:rPr>
              <w:t>8.1.</w:t>
            </w:r>
            <w:r>
              <w:rPr>
                <w:rFonts w:eastAsiaTheme="minorEastAsia"/>
                <w:noProof/>
                <w:kern w:val="2"/>
                <w:szCs w:val="24"/>
                <w:lang w:eastAsia="zh-CN"/>
                <w14:ligatures w14:val="standardContextual"/>
              </w:rPr>
              <w:tab/>
            </w:r>
            <w:r w:rsidRPr="00B3090D">
              <w:rPr>
                <w:rStyle w:val="Hyperlink"/>
                <w:noProof/>
              </w:rPr>
              <w:t>Personalized Itinerary Planning</w:t>
            </w:r>
            <w:r>
              <w:rPr>
                <w:noProof/>
                <w:webHidden/>
              </w:rPr>
              <w:tab/>
            </w:r>
            <w:r>
              <w:rPr>
                <w:noProof/>
                <w:webHidden/>
              </w:rPr>
              <w:fldChar w:fldCharType="begin"/>
            </w:r>
            <w:r>
              <w:rPr>
                <w:noProof/>
                <w:webHidden/>
              </w:rPr>
              <w:instrText xml:space="preserve"> PAGEREF _Toc195478138 \h </w:instrText>
            </w:r>
            <w:r>
              <w:rPr>
                <w:noProof/>
                <w:webHidden/>
              </w:rPr>
            </w:r>
            <w:r>
              <w:rPr>
                <w:noProof/>
                <w:webHidden/>
              </w:rPr>
              <w:fldChar w:fldCharType="separate"/>
            </w:r>
            <w:r w:rsidR="00C11909">
              <w:rPr>
                <w:noProof/>
                <w:webHidden/>
              </w:rPr>
              <w:t>16</w:t>
            </w:r>
            <w:r>
              <w:rPr>
                <w:noProof/>
                <w:webHidden/>
              </w:rPr>
              <w:fldChar w:fldCharType="end"/>
            </w:r>
          </w:hyperlink>
        </w:p>
        <w:p w14:paraId="299CCCE7" w14:textId="50A50BC8"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9" w:history="1">
            <w:r w:rsidRPr="00B3090D">
              <w:rPr>
                <w:rStyle w:val="Hyperlink"/>
                <w:noProof/>
              </w:rPr>
              <w:t>8.2.</w:t>
            </w:r>
            <w:r>
              <w:rPr>
                <w:rFonts w:eastAsiaTheme="minorEastAsia"/>
                <w:noProof/>
                <w:kern w:val="2"/>
                <w:szCs w:val="24"/>
                <w:lang w:eastAsia="zh-CN"/>
                <w14:ligatures w14:val="standardContextual"/>
              </w:rPr>
              <w:tab/>
            </w:r>
            <w:r w:rsidRPr="00B3090D">
              <w:rPr>
                <w:rStyle w:val="Hyperlink"/>
                <w:noProof/>
              </w:rPr>
              <w:t>Filter Algorithm</w:t>
            </w:r>
            <w:r>
              <w:rPr>
                <w:noProof/>
                <w:webHidden/>
              </w:rPr>
              <w:tab/>
            </w:r>
            <w:r>
              <w:rPr>
                <w:noProof/>
                <w:webHidden/>
              </w:rPr>
              <w:fldChar w:fldCharType="begin"/>
            </w:r>
            <w:r>
              <w:rPr>
                <w:noProof/>
                <w:webHidden/>
              </w:rPr>
              <w:instrText xml:space="preserve"> PAGEREF _Toc195478139 \h </w:instrText>
            </w:r>
            <w:r>
              <w:rPr>
                <w:noProof/>
                <w:webHidden/>
              </w:rPr>
            </w:r>
            <w:r>
              <w:rPr>
                <w:noProof/>
                <w:webHidden/>
              </w:rPr>
              <w:fldChar w:fldCharType="separate"/>
            </w:r>
            <w:r w:rsidR="00C11909">
              <w:rPr>
                <w:noProof/>
                <w:webHidden/>
              </w:rPr>
              <w:t>16</w:t>
            </w:r>
            <w:r>
              <w:rPr>
                <w:noProof/>
                <w:webHidden/>
              </w:rPr>
              <w:fldChar w:fldCharType="end"/>
            </w:r>
          </w:hyperlink>
        </w:p>
        <w:p w14:paraId="7F6D7BB4" w14:textId="33EAEE2E"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0" w:history="1">
            <w:r w:rsidRPr="00B3090D">
              <w:rPr>
                <w:rStyle w:val="Hyperlink"/>
                <w:noProof/>
              </w:rPr>
              <w:t>8.3.</w:t>
            </w:r>
            <w:r>
              <w:rPr>
                <w:rFonts w:eastAsiaTheme="minorEastAsia"/>
                <w:noProof/>
                <w:kern w:val="2"/>
                <w:szCs w:val="24"/>
                <w:lang w:eastAsia="zh-CN"/>
                <w14:ligatures w14:val="standardContextual"/>
              </w:rPr>
              <w:tab/>
            </w:r>
            <w:r w:rsidRPr="00B3090D">
              <w:rPr>
                <w:rStyle w:val="Hyperlink"/>
                <w:noProof/>
              </w:rPr>
              <w:t>Real-time Collaboration and Polling System</w:t>
            </w:r>
            <w:r>
              <w:rPr>
                <w:noProof/>
                <w:webHidden/>
              </w:rPr>
              <w:tab/>
            </w:r>
            <w:r>
              <w:rPr>
                <w:noProof/>
                <w:webHidden/>
              </w:rPr>
              <w:fldChar w:fldCharType="begin"/>
            </w:r>
            <w:r>
              <w:rPr>
                <w:noProof/>
                <w:webHidden/>
              </w:rPr>
              <w:instrText xml:space="preserve"> PAGEREF _Toc195478140 \h </w:instrText>
            </w:r>
            <w:r>
              <w:rPr>
                <w:noProof/>
                <w:webHidden/>
              </w:rPr>
            </w:r>
            <w:r>
              <w:rPr>
                <w:noProof/>
                <w:webHidden/>
              </w:rPr>
              <w:fldChar w:fldCharType="separate"/>
            </w:r>
            <w:r w:rsidR="00C11909">
              <w:rPr>
                <w:noProof/>
                <w:webHidden/>
              </w:rPr>
              <w:t>16</w:t>
            </w:r>
            <w:r>
              <w:rPr>
                <w:noProof/>
                <w:webHidden/>
              </w:rPr>
              <w:fldChar w:fldCharType="end"/>
            </w:r>
          </w:hyperlink>
        </w:p>
        <w:p w14:paraId="262F94AA" w14:textId="2750AF86"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1" w:history="1">
            <w:r w:rsidRPr="00B3090D">
              <w:rPr>
                <w:rStyle w:val="Hyperlink"/>
                <w:noProof/>
              </w:rPr>
              <w:t>8.4.</w:t>
            </w:r>
            <w:r>
              <w:rPr>
                <w:rFonts w:eastAsiaTheme="minorEastAsia"/>
                <w:noProof/>
                <w:kern w:val="2"/>
                <w:szCs w:val="24"/>
                <w:lang w:eastAsia="zh-CN"/>
                <w14:ligatures w14:val="standardContextual"/>
              </w:rPr>
              <w:tab/>
            </w:r>
            <w:r w:rsidRPr="00B3090D">
              <w:rPr>
                <w:rStyle w:val="Hyperlink"/>
                <w:noProof/>
              </w:rPr>
              <w:t>Share expense notes</w:t>
            </w:r>
            <w:r>
              <w:rPr>
                <w:noProof/>
                <w:webHidden/>
              </w:rPr>
              <w:tab/>
            </w:r>
            <w:r>
              <w:rPr>
                <w:noProof/>
                <w:webHidden/>
              </w:rPr>
              <w:fldChar w:fldCharType="begin"/>
            </w:r>
            <w:r>
              <w:rPr>
                <w:noProof/>
                <w:webHidden/>
              </w:rPr>
              <w:instrText xml:space="preserve"> PAGEREF _Toc195478141 \h </w:instrText>
            </w:r>
            <w:r>
              <w:rPr>
                <w:noProof/>
                <w:webHidden/>
              </w:rPr>
            </w:r>
            <w:r>
              <w:rPr>
                <w:noProof/>
                <w:webHidden/>
              </w:rPr>
              <w:fldChar w:fldCharType="separate"/>
            </w:r>
            <w:r w:rsidR="00C11909">
              <w:rPr>
                <w:noProof/>
                <w:webHidden/>
              </w:rPr>
              <w:t>17</w:t>
            </w:r>
            <w:r>
              <w:rPr>
                <w:noProof/>
                <w:webHidden/>
              </w:rPr>
              <w:fldChar w:fldCharType="end"/>
            </w:r>
          </w:hyperlink>
        </w:p>
        <w:p w14:paraId="0A67035F" w14:textId="593145E9" w:rsidR="008A4805" w:rsidRDefault="008A4805">
          <w:pPr>
            <w:pStyle w:val="TOC1"/>
            <w:rPr>
              <w:rFonts w:eastAsiaTheme="minorEastAsia"/>
              <w:noProof/>
              <w:kern w:val="2"/>
              <w:szCs w:val="24"/>
              <w:lang w:eastAsia="zh-CN"/>
              <w14:ligatures w14:val="standardContextual"/>
            </w:rPr>
          </w:pPr>
          <w:hyperlink w:anchor="_Toc195478142" w:history="1">
            <w:r w:rsidRPr="00B3090D">
              <w:rPr>
                <w:rStyle w:val="Hyperlink"/>
                <w:noProof/>
              </w:rPr>
              <w:t>9.</w:t>
            </w:r>
            <w:r>
              <w:rPr>
                <w:rFonts w:eastAsiaTheme="minorEastAsia"/>
                <w:noProof/>
                <w:kern w:val="2"/>
                <w:szCs w:val="24"/>
                <w:lang w:eastAsia="zh-CN"/>
                <w14:ligatures w14:val="standardContextual"/>
              </w:rPr>
              <w:tab/>
            </w:r>
            <w:r w:rsidRPr="00B3090D">
              <w:rPr>
                <w:rStyle w:val="Hyperlink"/>
                <w:noProof/>
              </w:rPr>
              <w:t>Complexity</w:t>
            </w:r>
            <w:r>
              <w:rPr>
                <w:noProof/>
                <w:webHidden/>
              </w:rPr>
              <w:tab/>
            </w:r>
            <w:r>
              <w:rPr>
                <w:noProof/>
                <w:webHidden/>
              </w:rPr>
              <w:fldChar w:fldCharType="begin"/>
            </w:r>
            <w:r>
              <w:rPr>
                <w:noProof/>
                <w:webHidden/>
              </w:rPr>
              <w:instrText xml:space="preserve"> PAGEREF _Toc195478142 \h </w:instrText>
            </w:r>
            <w:r>
              <w:rPr>
                <w:noProof/>
                <w:webHidden/>
              </w:rPr>
            </w:r>
            <w:r>
              <w:rPr>
                <w:noProof/>
                <w:webHidden/>
              </w:rPr>
              <w:fldChar w:fldCharType="separate"/>
            </w:r>
            <w:r w:rsidR="00C11909">
              <w:rPr>
                <w:noProof/>
                <w:webHidden/>
              </w:rPr>
              <w:t>17</w:t>
            </w:r>
            <w:r>
              <w:rPr>
                <w:noProof/>
                <w:webHidden/>
              </w:rPr>
              <w:fldChar w:fldCharType="end"/>
            </w:r>
          </w:hyperlink>
        </w:p>
        <w:p w14:paraId="2CF8FD2C" w14:textId="777F0D34"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3" w:history="1">
            <w:r w:rsidRPr="00B3090D">
              <w:rPr>
                <w:rStyle w:val="Hyperlink"/>
                <w:noProof/>
              </w:rPr>
              <w:t>9.1.</w:t>
            </w:r>
            <w:r>
              <w:rPr>
                <w:rFonts w:eastAsiaTheme="minorEastAsia"/>
                <w:noProof/>
                <w:kern w:val="2"/>
                <w:szCs w:val="24"/>
                <w:lang w:eastAsia="zh-CN"/>
                <w14:ligatures w14:val="standardContextual"/>
              </w:rPr>
              <w:tab/>
            </w:r>
            <w:r w:rsidRPr="00B3090D">
              <w:rPr>
                <w:rStyle w:val="Hyperlink"/>
                <w:noProof/>
                <w:lang w:eastAsia="zh-CN"/>
              </w:rPr>
              <w:t>Frontend UI Design</w:t>
            </w:r>
            <w:r>
              <w:rPr>
                <w:noProof/>
                <w:webHidden/>
              </w:rPr>
              <w:tab/>
            </w:r>
            <w:r>
              <w:rPr>
                <w:noProof/>
                <w:webHidden/>
              </w:rPr>
              <w:fldChar w:fldCharType="begin"/>
            </w:r>
            <w:r>
              <w:rPr>
                <w:noProof/>
                <w:webHidden/>
              </w:rPr>
              <w:instrText xml:space="preserve"> PAGEREF _Toc195478143 \h </w:instrText>
            </w:r>
            <w:r>
              <w:rPr>
                <w:noProof/>
                <w:webHidden/>
              </w:rPr>
            </w:r>
            <w:r>
              <w:rPr>
                <w:noProof/>
                <w:webHidden/>
              </w:rPr>
              <w:fldChar w:fldCharType="separate"/>
            </w:r>
            <w:r w:rsidR="00C11909">
              <w:rPr>
                <w:noProof/>
                <w:webHidden/>
              </w:rPr>
              <w:t>17</w:t>
            </w:r>
            <w:r>
              <w:rPr>
                <w:noProof/>
                <w:webHidden/>
              </w:rPr>
              <w:fldChar w:fldCharType="end"/>
            </w:r>
          </w:hyperlink>
        </w:p>
        <w:p w14:paraId="67155A86" w14:textId="59E980B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4" w:history="1">
            <w:r w:rsidRPr="00B3090D">
              <w:rPr>
                <w:rStyle w:val="Hyperlink"/>
                <w:noProof/>
              </w:rPr>
              <w:t>9.2.</w:t>
            </w:r>
            <w:r>
              <w:rPr>
                <w:rFonts w:eastAsiaTheme="minorEastAsia"/>
                <w:noProof/>
                <w:kern w:val="2"/>
                <w:szCs w:val="24"/>
                <w:lang w:eastAsia="zh-CN"/>
                <w14:ligatures w14:val="standardContextual"/>
              </w:rPr>
              <w:tab/>
            </w:r>
            <w:r w:rsidRPr="00B3090D">
              <w:rPr>
                <w:rStyle w:val="Hyperlink"/>
                <w:noProof/>
                <w:lang w:eastAsia="zh-CN"/>
              </w:rPr>
              <w:t xml:space="preserve">Backend </w:t>
            </w:r>
            <w:r w:rsidRPr="00B3090D">
              <w:rPr>
                <w:rStyle w:val="Hyperlink"/>
                <w:noProof/>
              </w:rPr>
              <w:t>Architecture and System Integration</w:t>
            </w:r>
            <w:r>
              <w:rPr>
                <w:noProof/>
                <w:webHidden/>
              </w:rPr>
              <w:tab/>
            </w:r>
            <w:r>
              <w:rPr>
                <w:noProof/>
                <w:webHidden/>
              </w:rPr>
              <w:fldChar w:fldCharType="begin"/>
            </w:r>
            <w:r>
              <w:rPr>
                <w:noProof/>
                <w:webHidden/>
              </w:rPr>
              <w:instrText xml:space="preserve"> PAGEREF _Toc195478144 \h </w:instrText>
            </w:r>
            <w:r>
              <w:rPr>
                <w:noProof/>
                <w:webHidden/>
              </w:rPr>
            </w:r>
            <w:r>
              <w:rPr>
                <w:noProof/>
                <w:webHidden/>
              </w:rPr>
              <w:fldChar w:fldCharType="separate"/>
            </w:r>
            <w:r w:rsidR="00C11909">
              <w:rPr>
                <w:noProof/>
                <w:webHidden/>
              </w:rPr>
              <w:t>17</w:t>
            </w:r>
            <w:r>
              <w:rPr>
                <w:noProof/>
                <w:webHidden/>
              </w:rPr>
              <w:fldChar w:fldCharType="end"/>
            </w:r>
          </w:hyperlink>
        </w:p>
        <w:p w14:paraId="393EA2D8" w14:textId="12781068"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5" w:history="1">
            <w:r w:rsidRPr="00B3090D">
              <w:rPr>
                <w:rStyle w:val="Hyperlink"/>
                <w:noProof/>
              </w:rPr>
              <w:t>9.3.</w:t>
            </w:r>
            <w:r>
              <w:rPr>
                <w:rFonts w:eastAsiaTheme="minorEastAsia"/>
                <w:noProof/>
                <w:kern w:val="2"/>
                <w:szCs w:val="24"/>
                <w:lang w:eastAsia="zh-CN"/>
                <w14:ligatures w14:val="standardContextual"/>
              </w:rPr>
              <w:tab/>
            </w:r>
            <w:r w:rsidRPr="00B3090D">
              <w:rPr>
                <w:rStyle w:val="Hyperlink"/>
                <w:noProof/>
              </w:rPr>
              <w:t>S</w:t>
            </w:r>
            <w:r w:rsidRPr="00B3090D">
              <w:rPr>
                <w:rStyle w:val="Hyperlink"/>
                <w:noProof/>
                <w:lang w:eastAsia="zh-CN"/>
              </w:rPr>
              <w:t>ecurity and Authentication</w:t>
            </w:r>
            <w:r>
              <w:rPr>
                <w:noProof/>
                <w:webHidden/>
              </w:rPr>
              <w:tab/>
            </w:r>
            <w:r>
              <w:rPr>
                <w:noProof/>
                <w:webHidden/>
              </w:rPr>
              <w:fldChar w:fldCharType="begin"/>
            </w:r>
            <w:r>
              <w:rPr>
                <w:noProof/>
                <w:webHidden/>
              </w:rPr>
              <w:instrText xml:space="preserve"> PAGEREF _Toc195478145 \h </w:instrText>
            </w:r>
            <w:r>
              <w:rPr>
                <w:noProof/>
                <w:webHidden/>
              </w:rPr>
            </w:r>
            <w:r>
              <w:rPr>
                <w:noProof/>
                <w:webHidden/>
              </w:rPr>
              <w:fldChar w:fldCharType="separate"/>
            </w:r>
            <w:r w:rsidR="00C11909">
              <w:rPr>
                <w:noProof/>
                <w:webHidden/>
              </w:rPr>
              <w:t>17</w:t>
            </w:r>
            <w:r>
              <w:rPr>
                <w:noProof/>
                <w:webHidden/>
              </w:rPr>
              <w:fldChar w:fldCharType="end"/>
            </w:r>
          </w:hyperlink>
        </w:p>
        <w:p w14:paraId="32F9FBFB" w14:textId="3C83FC6C"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6" w:history="1">
            <w:r w:rsidRPr="00B3090D">
              <w:rPr>
                <w:rStyle w:val="Hyperlink"/>
                <w:noProof/>
              </w:rPr>
              <w:t>9.4.</w:t>
            </w:r>
            <w:r>
              <w:rPr>
                <w:rFonts w:eastAsiaTheme="minorEastAsia"/>
                <w:noProof/>
                <w:kern w:val="2"/>
                <w:szCs w:val="24"/>
                <w:lang w:eastAsia="zh-CN"/>
                <w14:ligatures w14:val="standardContextual"/>
              </w:rPr>
              <w:tab/>
            </w:r>
            <w:r w:rsidRPr="00B3090D">
              <w:rPr>
                <w:rStyle w:val="Hyperlink"/>
                <w:noProof/>
                <w:lang w:eastAsia="zh-CN"/>
              </w:rPr>
              <w:t>Database design</w:t>
            </w:r>
            <w:r>
              <w:rPr>
                <w:noProof/>
                <w:webHidden/>
              </w:rPr>
              <w:tab/>
            </w:r>
            <w:r>
              <w:rPr>
                <w:noProof/>
                <w:webHidden/>
              </w:rPr>
              <w:fldChar w:fldCharType="begin"/>
            </w:r>
            <w:r>
              <w:rPr>
                <w:noProof/>
                <w:webHidden/>
              </w:rPr>
              <w:instrText xml:space="preserve"> PAGEREF _Toc195478146 \h </w:instrText>
            </w:r>
            <w:r>
              <w:rPr>
                <w:noProof/>
                <w:webHidden/>
              </w:rPr>
            </w:r>
            <w:r>
              <w:rPr>
                <w:noProof/>
                <w:webHidden/>
              </w:rPr>
              <w:fldChar w:fldCharType="separate"/>
            </w:r>
            <w:r w:rsidR="00C11909">
              <w:rPr>
                <w:noProof/>
                <w:webHidden/>
              </w:rPr>
              <w:t>18</w:t>
            </w:r>
            <w:r>
              <w:rPr>
                <w:noProof/>
                <w:webHidden/>
              </w:rPr>
              <w:fldChar w:fldCharType="end"/>
            </w:r>
          </w:hyperlink>
        </w:p>
        <w:p w14:paraId="3B4498E9" w14:textId="3D9BC032"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7" w:history="1">
            <w:r w:rsidRPr="00B3090D">
              <w:rPr>
                <w:rStyle w:val="Hyperlink"/>
                <w:noProof/>
              </w:rPr>
              <w:t>9.5.</w:t>
            </w:r>
            <w:r>
              <w:rPr>
                <w:rFonts w:eastAsiaTheme="minorEastAsia"/>
                <w:noProof/>
                <w:kern w:val="2"/>
                <w:szCs w:val="24"/>
                <w:lang w:eastAsia="zh-CN"/>
                <w14:ligatures w14:val="standardContextual"/>
              </w:rPr>
              <w:tab/>
            </w:r>
            <w:r w:rsidRPr="00B3090D">
              <w:rPr>
                <w:rStyle w:val="Hyperlink"/>
                <w:noProof/>
              </w:rPr>
              <w:t xml:space="preserve">User Experience and </w:t>
            </w:r>
            <w:r w:rsidRPr="00B3090D">
              <w:rPr>
                <w:rStyle w:val="Hyperlink"/>
                <w:noProof/>
                <w:lang w:eastAsia="zh-CN"/>
              </w:rPr>
              <w:t>Feedback</w:t>
            </w:r>
            <w:r>
              <w:rPr>
                <w:noProof/>
                <w:webHidden/>
              </w:rPr>
              <w:tab/>
            </w:r>
            <w:r>
              <w:rPr>
                <w:noProof/>
                <w:webHidden/>
              </w:rPr>
              <w:fldChar w:fldCharType="begin"/>
            </w:r>
            <w:r>
              <w:rPr>
                <w:noProof/>
                <w:webHidden/>
              </w:rPr>
              <w:instrText xml:space="preserve"> PAGEREF _Toc195478147 \h </w:instrText>
            </w:r>
            <w:r>
              <w:rPr>
                <w:noProof/>
                <w:webHidden/>
              </w:rPr>
            </w:r>
            <w:r>
              <w:rPr>
                <w:noProof/>
                <w:webHidden/>
              </w:rPr>
              <w:fldChar w:fldCharType="separate"/>
            </w:r>
            <w:r w:rsidR="00C11909">
              <w:rPr>
                <w:noProof/>
                <w:webHidden/>
              </w:rPr>
              <w:t>18</w:t>
            </w:r>
            <w:r>
              <w:rPr>
                <w:noProof/>
                <w:webHidden/>
              </w:rPr>
              <w:fldChar w:fldCharType="end"/>
            </w:r>
          </w:hyperlink>
        </w:p>
        <w:p w14:paraId="51AAFC7C" w14:textId="0FDE8ED1" w:rsidR="008A4805" w:rsidRDefault="008A4805">
          <w:pPr>
            <w:pStyle w:val="TOC1"/>
            <w:rPr>
              <w:rFonts w:eastAsiaTheme="minorEastAsia"/>
              <w:noProof/>
              <w:kern w:val="2"/>
              <w:szCs w:val="24"/>
              <w:lang w:eastAsia="zh-CN"/>
              <w14:ligatures w14:val="standardContextual"/>
            </w:rPr>
          </w:pPr>
          <w:hyperlink w:anchor="_Toc195478148" w:history="1">
            <w:r w:rsidRPr="00B3090D">
              <w:rPr>
                <w:rStyle w:val="Hyperlink"/>
                <w:noProof/>
              </w:rPr>
              <w:t>10.</w:t>
            </w:r>
            <w:r>
              <w:rPr>
                <w:rFonts w:eastAsiaTheme="minorEastAsia"/>
                <w:noProof/>
                <w:kern w:val="2"/>
                <w:szCs w:val="24"/>
                <w:lang w:eastAsia="zh-CN"/>
                <w14:ligatures w14:val="standardContextual"/>
              </w:rPr>
              <w:tab/>
            </w:r>
            <w:r w:rsidRPr="00B3090D">
              <w:rPr>
                <w:rStyle w:val="Hyperlink"/>
                <w:noProof/>
              </w:rPr>
              <w:t>Technical Challenges</w:t>
            </w:r>
            <w:r>
              <w:rPr>
                <w:noProof/>
                <w:webHidden/>
              </w:rPr>
              <w:tab/>
            </w:r>
            <w:r>
              <w:rPr>
                <w:noProof/>
                <w:webHidden/>
              </w:rPr>
              <w:fldChar w:fldCharType="begin"/>
            </w:r>
            <w:r>
              <w:rPr>
                <w:noProof/>
                <w:webHidden/>
              </w:rPr>
              <w:instrText xml:space="preserve"> PAGEREF _Toc195478148 \h </w:instrText>
            </w:r>
            <w:r>
              <w:rPr>
                <w:noProof/>
                <w:webHidden/>
              </w:rPr>
            </w:r>
            <w:r>
              <w:rPr>
                <w:noProof/>
                <w:webHidden/>
              </w:rPr>
              <w:fldChar w:fldCharType="separate"/>
            </w:r>
            <w:r w:rsidR="00C11909">
              <w:rPr>
                <w:noProof/>
                <w:webHidden/>
              </w:rPr>
              <w:t>18</w:t>
            </w:r>
            <w:r>
              <w:rPr>
                <w:noProof/>
                <w:webHidden/>
              </w:rPr>
              <w:fldChar w:fldCharType="end"/>
            </w:r>
          </w:hyperlink>
        </w:p>
        <w:p w14:paraId="27A4F2B8" w14:textId="3C9BEB5D" w:rsidR="008A4805" w:rsidRDefault="008A4805">
          <w:pPr>
            <w:pStyle w:val="TOC1"/>
            <w:rPr>
              <w:rFonts w:eastAsiaTheme="minorEastAsia"/>
              <w:noProof/>
              <w:kern w:val="2"/>
              <w:szCs w:val="24"/>
              <w:lang w:eastAsia="zh-CN"/>
              <w14:ligatures w14:val="standardContextual"/>
            </w:rPr>
          </w:pPr>
          <w:hyperlink w:anchor="_Toc195478149" w:history="1">
            <w:r w:rsidRPr="00B3090D">
              <w:rPr>
                <w:rStyle w:val="Hyperlink"/>
                <w:noProof/>
              </w:rPr>
              <w:t>11.</w:t>
            </w:r>
            <w:r>
              <w:rPr>
                <w:rFonts w:eastAsiaTheme="minorEastAsia"/>
                <w:noProof/>
                <w:kern w:val="2"/>
                <w:szCs w:val="24"/>
                <w:lang w:eastAsia="zh-CN"/>
                <w14:ligatures w14:val="standardContextual"/>
              </w:rPr>
              <w:tab/>
            </w:r>
            <w:r w:rsidRPr="00B3090D">
              <w:rPr>
                <w:rStyle w:val="Hyperlink"/>
                <w:noProof/>
              </w:rPr>
              <w:t xml:space="preserve">Development Schedule and Milestones </w:t>
            </w:r>
            <w:r>
              <w:rPr>
                <w:noProof/>
                <w:webHidden/>
              </w:rPr>
              <w:tab/>
            </w:r>
            <w:r>
              <w:rPr>
                <w:noProof/>
                <w:webHidden/>
              </w:rPr>
              <w:fldChar w:fldCharType="begin"/>
            </w:r>
            <w:r>
              <w:rPr>
                <w:noProof/>
                <w:webHidden/>
              </w:rPr>
              <w:instrText xml:space="preserve"> PAGEREF _Toc195478149 \h </w:instrText>
            </w:r>
            <w:r>
              <w:rPr>
                <w:noProof/>
                <w:webHidden/>
              </w:rPr>
            </w:r>
            <w:r>
              <w:rPr>
                <w:noProof/>
                <w:webHidden/>
              </w:rPr>
              <w:fldChar w:fldCharType="separate"/>
            </w:r>
            <w:r w:rsidR="00C11909">
              <w:rPr>
                <w:noProof/>
                <w:webHidden/>
              </w:rPr>
              <w:t>20</w:t>
            </w:r>
            <w:r>
              <w:rPr>
                <w:noProof/>
                <w:webHidden/>
              </w:rPr>
              <w:fldChar w:fldCharType="end"/>
            </w:r>
          </w:hyperlink>
        </w:p>
        <w:p w14:paraId="7E00563B" w14:textId="72A3B632" w:rsidR="008A4805" w:rsidRDefault="008A4805">
          <w:pPr>
            <w:pStyle w:val="TOC1"/>
            <w:rPr>
              <w:rFonts w:eastAsiaTheme="minorEastAsia"/>
              <w:noProof/>
              <w:kern w:val="2"/>
              <w:szCs w:val="24"/>
              <w:lang w:eastAsia="zh-CN"/>
              <w14:ligatures w14:val="standardContextual"/>
            </w:rPr>
          </w:pPr>
          <w:hyperlink w:anchor="_Toc195478150" w:history="1">
            <w:r w:rsidRPr="00B3090D">
              <w:rPr>
                <w:rStyle w:val="Hyperlink"/>
                <w:noProof/>
              </w:rPr>
              <w:t>12.</w:t>
            </w:r>
            <w:r>
              <w:rPr>
                <w:rFonts w:eastAsiaTheme="minorEastAsia"/>
                <w:noProof/>
                <w:kern w:val="2"/>
                <w:szCs w:val="24"/>
                <w:lang w:eastAsia="zh-CN"/>
                <w14:ligatures w14:val="standardContextual"/>
              </w:rPr>
              <w:tab/>
            </w:r>
            <w:r w:rsidRPr="00B3090D">
              <w:rPr>
                <w:rStyle w:val="Hyperlink"/>
                <w:noProof/>
              </w:rPr>
              <w:t>Deliverables</w:t>
            </w:r>
            <w:r>
              <w:rPr>
                <w:noProof/>
                <w:webHidden/>
              </w:rPr>
              <w:tab/>
            </w:r>
            <w:r>
              <w:rPr>
                <w:noProof/>
                <w:webHidden/>
              </w:rPr>
              <w:fldChar w:fldCharType="begin"/>
            </w:r>
            <w:r>
              <w:rPr>
                <w:noProof/>
                <w:webHidden/>
              </w:rPr>
              <w:instrText xml:space="preserve"> PAGEREF _Toc195478150 \h </w:instrText>
            </w:r>
            <w:r>
              <w:rPr>
                <w:noProof/>
                <w:webHidden/>
              </w:rPr>
            </w:r>
            <w:r>
              <w:rPr>
                <w:noProof/>
                <w:webHidden/>
              </w:rPr>
              <w:fldChar w:fldCharType="separate"/>
            </w:r>
            <w:r w:rsidR="00C11909">
              <w:rPr>
                <w:noProof/>
                <w:webHidden/>
              </w:rPr>
              <w:t>21</w:t>
            </w:r>
            <w:r>
              <w:rPr>
                <w:noProof/>
                <w:webHidden/>
              </w:rPr>
              <w:fldChar w:fldCharType="end"/>
            </w:r>
          </w:hyperlink>
        </w:p>
        <w:p w14:paraId="6DF90A05" w14:textId="23A4B0DE" w:rsidR="008A4805" w:rsidRDefault="008A4805">
          <w:pPr>
            <w:pStyle w:val="TOC1"/>
            <w:rPr>
              <w:rFonts w:eastAsiaTheme="minorEastAsia"/>
              <w:noProof/>
              <w:kern w:val="2"/>
              <w:szCs w:val="24"/>
              <w:lang w:eastAsia="zh-CN"/>
              <w14:ligatures w14:val="standardContextual"/>
            </w:rPr>
          </w:pPr>
          <w:hyperlink w:anchor="_Toc195478151" w:history="1">
            <w:r w:rsidRPr="00B3090D">
              <w:rPr>
                <w:rStyle w:val="Hyperlink"/>
                <w:noProof/>
              </w:rPr>
              <w:t>13.</w:t>
            </w:r>
            <w:r>
              <w:rPr>
                <w:rFonts w:eastAsiaTheme="minorEastAsia"/>
                <w:noProof/>
                <w:kern w:val="2"/>
                <w:szCs w:val="24"/>
                <w:lang w:eastAsia="zh-CN"/>
                <w14:ligatures w14:val="standardContextual"/>
              </w:rPr>
              <w:tab/>
            </w:r>
            <w:r w:rsidRPr="00B3090D">
              <w:rPr>
                <w:rStyle w:val="Hyperlink"/>
                <w:noProof/>
              </w:rPr>
              <w:t>Conclusion and Expertise Development</w:t>
            </w:r>
            <w:r>
              <w:rPr>
                <w:noProof/>
                <w:webHidden/>
              </w:rPr>
              <w:tab/>
            </w:r>
            <w:r>
              <w:rPr>
                <w:noProof/>
                <w:webHidden/>
              </w:rPr>
              <w:fldChar w:fldCharType="begin"/>
            </w:r>
            <w:r>
              <w:rPr>
                <w:noProof/>
                <w:webHidden/>
              </w:rPr>
              <w:instrText xml:space="preserve"> PAGEREF _Toc195478151 \h </w:instrText>
            </w:r>
            <w:r>
              <w:rPr>
                <w:noProof/>
                <w:webHidden/>
              </w:rPr>
            </w:r>
            <w:r>
              <w:rPr>
                <w:noProof/>
                <w:webHidden/>
              </w:rPr>
              <w:fldChar w:fldCharType="separate"/>
            </w:r>
            <w:r w:rsidR="00C11909">
              <w:rPr>
                <w:noProof/>
                <w:webHidden/>
              </w:rPr>
              <w:t>22</w:t>
            </w:r>
            <w:r>
              <w:rPr>
                <w:noProof/>
                <w:webHidden/>
              </w:rPr>
              <w:fldChar w:fldCharType="end"/>
            </w:r>
          </w:hyperlink>
        </w:p>
        <w:p w14:paraId="060253F0" w14:textId="3128F5E9" w:rsidR="008A4805" w:rsidRDefault="008A4805">
          <w:pPr>
            <w:pStyle w:val="TOC1"/>
            <w:rPr>
              <w:rFonts w:eastAsiaTheme="minorEastAsia"/>
              <w:noProof/>
              <w:kern w:val="2"/>
              <w:szCs w:val="24"/>
              <w:lang w:eastAsia="zh-CN"/>
              <w14:ligatures w14:val="standardContextual"/>
            </w:rPr>
          </w:pPr>
          <w:hyperlink w:anchor="_Toc195478152" w:history="1">
            <w:r w:rsidRPr="00B3090D">
              <w:rPr>
                <w:rStyle w:val="Hyperlink"/>
                <w:noProof/>
              </w:rPr>
              <w:t>14.</w:t>
            </w:r>
            <w:r>
              <w:rPr>
                <w:rFonts w:eastAsiaTheme="minorEastAsia"/>
                <w:noProof/>
                <w:kern w:val="2"/>
                <w:szCs w:val="24"/>
                <w:lang w:eastAsia="zh-CN"/>
                <w14:ligatures w14:val="standardContextual"/>
              </w:rPr>
              <w:tab/>
            </w:r>
            <w:r w:rsidRPr="00B3090D">
              <w:rPr>
                <w:rStyle w:val="Hyperlink"/>
                <w:noProof/>
              </w:rPr>
              <w:t>References</w:t>
            </w:r>
            <w:r>
              <w:rPr>
                <w:noProof/>
                <w:webHidden/>
              </w:rPr>
              <w:tab/>
            </w:r>
            <w:r>
              <w:rPr>
                <w:noProof/>
                <w:webHidden/>
              </w:rPr>
              <w:fldChar w:fldCharType="begin"/>
            </w:r>
            <w:r>
              <w:rPr>
                <w:noProof/>
                <w:webHidden/>
              </w:rPr>
              <w:instrText xml:space="preserve"> PAGEREF _Toc195478152 \h </w:instrText>
            </w:r>
            <w:r>
              <w:rPr>
                <w:noProof/>
                <w:webHidden/>
              </w:rPr>
            </w:r>
            <w:r>
              <w:rPr>
                <w:noProof/>
                <w:webHidden/>
              </w:rPr>
              <w:fldChar w:fldCharType="separate"/>
            </w:r>
            <w:r w:rsidR="00C11909">
              <w:rPr>
                <w:noProof/>
                <w:webHidden/>
              </w:rPr>
              <w:t>22</w:t>
            </w:r>
            <w:r>
              <w:rPr>
                <w:noProof/>
                <w:webHidden/>
              </w:rPr>
              <w:fldChar w:fldCharType="end"/>
            </w:r>
          </w:hyperlink>
        </w:p>
        <w:p w14:paraId="225AC3E1" w14:textId="2F091ABE" w:rsidR="008A4805" w:rsidRDefault="008A4805">
          <w:pPr>
            <w:pStyle w:val="TOC1"/>
            <w:rPr>
              <w:rFonts w:eastAsiaTheme="minorEastAsia"/>
              <w:noProof/>
              <w:kern w:val="2"/>
              <w:szCs w:val="24"/>
              <w:lang w:eastAsia="zh-CN"/>
              <w14:ligatures w14:val="standardContextual"/>
            </w:rPr>
          </w:pPr>
          <w:hyperlink w:anchor="_Toc195478153" w:history="1">
            <w:r w:rsidRPr="00B3090D">
              <w:rPr>
                <w:rStyle w:val="Hyperlink"/>
                <w:noProof/>
              </w:rPr>
              <w:t>15.</w:t>
            </w:r>
            <w:r>
              <w:rPr>
                <w:rFonts w:eastAsiaTheme="minorEastAsia"/>
                <w:noProof/>
                <w:kern w:val="2"/>
                <w:szCs w:val="24"/>
                <w:lang w:eastAsia="zh-CN"/>
                <w14:ligatures w14:val="standardContextual"/>
              </w:rPr>
              <w:tab/>
            </w:r>
            <w:r w:rsidRPr="00B3090D">
              <w:rPr>
                <w:rStyle w:val="Hyperlink"/>
                <w:noProof/>
              </w:rPr>
              <w:t>Change Log</w:t>
            </w:r>
            <w:r>
              <w:rPr>
                <w:noProof/>
                <w:webHidden/>
              </w:rPr>
              <w:tab/>
            </w:r>
            <w:r>
              <w:rPr>
                <w:noProof/>
                <w:webHidden/>
              </w:rPr>
              <w:fldChar w:fldCharType="begin"/>
            </w:r>
            <w:r>
              <w:rPr>
                <w:noProof/>
                <w:webHidden/>
              </w:rPr>
              <w:instrText xml:space="preserve"> PAGEREF _Toc195478153 \h </w:instrText>
            </w:r>
            <w:r>
              <w:rPr>
                <w:noProof/>
                <w:webHidden/>
              </w:rPr>
            </w:r>
            <w:r>
              <w:rPr>
                <w:noProof/>
                <w:webHidden/>
              </w:rPr>
              <w:fldChar w:fldCharType="separate"/>
            </w:r>
            <w:r w:rsidR="00C11909">
              <w:rPr>
                <w:noProof/>
                <w:webHidden/>
              </w:rPr>
              <w:t>22</w:t>
            </w:r>
            <w:r>
              <w:rPr>
                <w:noProof/>
                <w:webHidden/>
              </w:rPr>
              <w:fldChar w:fldCharType="end"/>
            </w:r>
          </w:hyperlink>
        </w:p>
        <w:p w14:paraId="249A95C0" w14:textId="0F19503B" w:rsidR="00631295" w:rsidRDefault="00631295">
          <w:r>
            <w:rPr>
              <w:b/>
              <w:bCs/>
              <w:noProof/>
            </w:rPr>
            <w:fldChar w:fldCharType="end"/>
          </w:r>
        </w:p>
      </w:sdtContent>
    </w:sdt>
    <w:p w14:paraId="596FABE8" w14:textId="77777777" w:rsidR="00631295" w:rsidRDefault="00631295">
      <w:r>
        <w:br w:type="page"/>
      </w:r>
    </w:p>
    <w:p w14:paraId="2C22D639" w14:textId="77777777" w:rsidR="005C0884" w:rsidRPr="005C0884" w:rsidRDefault="00FF52C3" w:rsidP="005C0884">
      <w:pPr>
        <w:pStyle w:val="Heading1"/>
        <w:numPr>
          <w:ilvl w:val="0"/>
          <w:numId w:val="1"/>
        </w:numPr>
      </w:pPr>
      <w:bookmarkStart w:id="0" w:name="_Toc195478105"/>
      <w:r>
        <w:lastRenderedPageBreak/>
        <w:t>Student Background</w:t>
      </w:r>
      <w:bookmarkEnd w:id="0"/>
    </w:p>
    <w:sdt>
      <w:sdtPr>
        <w:id w:val="-2060233479"/>
        <w:placeholder>
          <w:docPart w:val="1CC9B27439A54299AAA84E92E462208A"/>
        </w:placeholder>
      </w:sdtPr>
      <w:sdtContent>
        <w:p w14:paraId="4F81149C" w14:textId="548A8857" w:rsidR="00FF52C3" w:rsidRPr="00240311" w:rsidRDefault="00240311" w:rsidP="00342AEC">
          <w:pPr>
            <w:rPr>
              <w:sz w:val="21"/>
              <w:szCs w:val="21"/>
            </w:rPr>
          </w:pPr>
          <w:r>
            <w:rPr>
              <w:rFonts w:hint="eastAsia"/>
              <w:sz w:val="21"/>
              <w:szCs w:val="21"/>
            </w:rPr>
            <w:t xml:space="preserve">The author of this proposal </w:t>
          </w:r>
          <w:r w:rsidRPr="00973DDB">
            <w:rPr>
              <w:rFonts w:hint="eastAsia"/>
              <w:sz w:val="21"/>
              <w:szCs w:val="21"/>
            </w:rPr>
            <w:t>is</w:t>
          </w:r>
          <w:r w:rsidRPr="00973DDB">
            <w:rPr>
              <w:sz w:val="21"/>
              <w:szCs w:val="21"/>
            </w:rPr>
            <w:t xml:space="preserve"> Liang Li. </w:t>
          </w:r>
          <w:r>
            <w:rPr>
              <w:rFonts w:hint="eastAsia"/>
              <w:sz w:val="21"/>
              <w:szCs w:val="21"/>
            </w:rPr>
            <w:t>He</w:t>
          </w:r>
          <w:r w:rsidRPr="00973DDB">
            <w:rPr>
              <w:sz w:val="21"/>
              <w:szCs w:val="21"/>
            </w:rPr>
            <w:t xml:space="preserve"> moved to Canada in 2018. Before </w:t>
          </w:r>
          <w:r>
            <w:rPr>
              <w:rFonts w:hint="eastAsia"/>
              <w:sz w:val="21"/>
              <w:szCs w:val="21"/>
            </w:rPr>
            <w:t>he</w:t>
          </w:r>
          <w:r w:rsidRPr="00973DDB">
            <w:rPr>
              <w:sz w:val="21"/>
              <w:szCs w:val="21"/>
            </w:rPr>
            <w:t xml:space="preserve"> came here, </w:t>
          </w:r>
          <w:r>
            <w:rPr>
              <w:rFonts w:hint="eastAsia"/>
              <w:sz w:val="21"/>
              <w:szCs w:val="21"/>
            </w:rPr>
            <w:t>he</w:t>
          </w:r>
          <w:r w:rsidRPr="00973DDB">
            <w:rPr>
              <w:sz w:val="21"/>
              <w:szCs w:val="21"/>
            </w:rPr>
            <w:t xml:space="preserve"> ha</w:t>
          </w:r>
          <w:r>
            <w:rPr>
              <w:rFonts w:hint="eastAsia"/>
              <w:sz w:val="21"/>
              <w:szCs w:val="21"/>
            </w:rPr>
            <w:t>d</w:t>
          </w:r>
          <w:r w:rsidRPr="00973DDB">
            <w:rPr>
              <w:sz w:val="21"/>
              <w:szCs w:val="21"/>
            </w:rPr>
            <w:t xml:space="preserve"> worked as a software engineer for about 10 years, and currently </w:t>
          </w:r>
          <w:r>
            <w:rPr>
              <w:rFonts w:hint="eastAsia"/>
              <w:sz w:val="21"/>
              <w:szCs w:val="21"/>
            </w:rPr>
            <w:t xml:space="preserve">he has </w:t>
          </w:r>
          <w:r w:rsidRPr="00973DDB">
            <w:rPr>
              <w:sz w:val="21"/>
              <w:szCs w:val="21"/>
            </w:rPr>
            <w:t xml:space="preserve">continued </w:t>
          </w:r>
          <w:r>
            <w:rPr>
              <w:rFonts w:hint="eastAsia"/>
              <w:sz w:val="21"/>
              <w:szCs w:val="21"/>
            </w:rPr>
            <w:t>his</w:t>
          </w:r>
          <w:r w:rsidRPr="00973DDB">
            <w:rPr>
              <w:sz w:val="21"/>
              <w:szCs w:val="21"/>
            </w:rPr>
            <w:t xml:space="preserve"> professional </w:t>
          </w:r>
          <w:r>
            <w:rPr>
              <w:rFonts w:hint="eastAsia"/>
              <w:sz w:val="21"/>
              <w:szCs w:val="21"/>
            </w:rPr>
            <w:t>occupation</w:t>
          </w:r>
          <w:r w:rsidRPr="00973DDB">
            <w:rPr>
              <w:sz w:val="21"/>
              <w:szCs w:val="21"/>
            </w:rPr>
            <w:t xml:space="preserve"> in Canada for almost 5 years already. Since </w:t>
          </w:r>
          <w:r>
            <w:rPr>
              <w:rFonts w:hint="eastAsia"/>
              <w:sz w:val="21"/>
              <w:szCs w:val="21"/>
            </w:rPr>
            <w:t>he</w:t>
          </w:r>
          <w:r w:rsidRPr="00973DDB">
            <w:rPr>
              <w:sz w:val="21"/>
              <w:szCs w:val="21"/>
            </w:rPr>
            <w:t xml:space="preserve"> want</w:t>
          </w:r>
          <w:r>
            <w:rPr>
              <w:rFonts w:hint="eastAsia"/>
              <w:sz w:val="21"/>
              <w:szCs w:val="21"/>
            </w:rPr>
            <w:t>s</w:t>
          </w:r>
          <w:r w:rsidRPr="00973DDB">
            <w:rPr>
              <w:sz w:val="21"/>
              <w:szCs w:val="21"/>
            </w:rPr>
            <w:t xml:space="preserve"> to continue pursuing local education, </w:t>
          </w:r>
          <w:r>
            <w:rPr>
              <w:rFonts w:hint="eastAsia"/>
              <w:sz w:val="21"/>
              <w:szCs w:val="21"/>
            </w:rPr>
            <w:t>Liang</w:t>
          </w:r>
          <w:r w:rsidRPr="00973DDB">
            <w:rPr>
              <w:sz w:val="21"/>
              <w:szCs w:val="21"/>
            </w:rPr>
            <w:t xml:space="preserve"> started </w:t>
          </w:r>
          <w:r>
            <w:rPr>
              <w:rFonts w:hint="eastAsia"/>
              <w:sz w:val="21"/>
              <w:szCs w:val="21"/>
            </w:rPr>
            <w:t>his</w:t>
          </w:r>
          <w:r w:rsidRPr="00973DDB">
            <w:rPr>
              <w:sz w:val="21"/>
              <w:szCs w:val="21"/>
            </w:rPr>
            <w:t xml:space="preserve"> CST BTech program in 2020.</w:t>
          </w:r>
        </w:p>
      </w:sdtContent>
    </w:sdt>
    <w:p w14:paraId="26007E96" w14:textId="77777777" w:rsidR="00FF52C3" w:rsidRDefault="00FF52C3" w:rsidP="005C0884">
      <w:pPr>
        <w:pStyle w:val="Heading2"/>
        <w:numPr>
          <w:ilvl w:val="1"/>
          <w:numId w:val="1"/>
        </w:numPr>
      </w:pPr>
      <w:bookmarkStart w:id="1" w:name="_Toc195478106"/>
      <w:r>
        <w:t>Education</w:t>
      </w:r>
      <w:bookmarkEnd w:id="1"/>
    </w:p>
    <w:sdt>
      <w:sdtPr>
        <w:id w:val="-1492401374"/>
        <w:placeholder>
          <w:docPart w:val="A9681C55F6E34499BAD16B797934111E"/>
        </w:placeholder>
      </w:sdtPr>
      <w:sdtContent>
        <w:p w14:paraId="50072FDC" w14:textId="1E0C2975" w:rsidR="00240311" w:rsidRPr="00973DDB" w:rsidRDefault="00240311" w:rsidP="00342AEC">
          <w:pPr>
            <w:ind w:firstLine="360"/>
            <w:rPr>
              <w:sz w:val="21"/>
              <w:szCs w:val="21"/>
              <w:lang w:eastAsia="zh-CN"/>
            </w:rPr>
          </w:pPr>
          <w:r w:rsidRPr="00973DDB">
            <w:rPr>
              <w:sz w:val="21"/>
              <w:szCs w:val="21"/>
            </w:rPr>
            <w:t>BCIT</w:t>
          </w:r>
          <w:r w:rsidRPr="00973DDB">
            <w:rPr>
              <w:rFonts w:hint="eastAsia"/>
              <w:sz w:val="21"/>
              <w:szCs w:val="21"/>
            </w:rPr>
            <w:t xml:space="preserve"> - </w:t>
          </w:r>
          <w:r w:rsidRPr="00973DDB">
            <w:rPr>
              <w:sz w:val="21"/>
              <w:szCs w:val="21"/>
            </w:rPr>
            <w:t xml:space="preserve">CST BTech </w:t>
          </w:r>
          <w:r>
            <w:rPr>
              <w:sz w:val="21"/>
              <w:szCs w:val="21"/>
            </w:rPr>
            <w:t>(</w:t>
          </w:r>
          <w:r w:rsidRPr="00973DDB">
            <w:rPr>
              <w:sz w:val="21"/>
              <w:szCs w:val="21"/>
            </w:rPr>
            <w:t>part time</w:t>
          </w:r>
          <w:r>
            <w:rPr>
              <w:sz w:val="21"/>
              <w:szCs w:val="21"/>
            </w:rPr>
            <w:t>)</w:t>
          </w:r>
          <w:r w:rsidRPr="00973DDB">
            <w:rPr>
              <w:sz w:val="21"/>
              <w:szCs w:val="21"/>
            </w:rPr>
            <w:t>, Sep 2020 to present</w:t>
          </w:r>
        </w:p>
        <w:p w14:paraId="7CEC75D8" w14:textId="539F3D9A" w:rsidR="00240311" w:rsidRPr="00240311" w:rsidRDefault="00240311" w:rsidP="00342AEC">
          <w:pPr>
            <w:ind w:firstLine="360"/>
            <w:rPr>
              <w:sz w:val="21"/>
              <w:szCs w:val="21"/>
              <w:lang w:val="en-CA" w:eastAsia="zh-CN"/>
            </w:rPr>
          </w:pPr>
          <w:r w:rsidRPr="008A2422">
            <w:rPr>
              <w:sz w:val="21"/>
              <w:szCs w:val="21"/>
              <w:lang w:val="en-CA"/>
            </w:rPr>
            <w:t xml:space="preserve">Nankai University - </w:t>
          </w:r>
          <w:r w:rsidRPr="008A2422">
            <w:rPr>
              <w:rFonts w:hint="eastAsia"/>
              <w:sz w:val="21"/>
              <w:szCs w:val="21"/>
              <w:lang w:val="en-CA"/>
            </w:rPr>
            <w:t xml:space="preserve">Software Engineering </w:t>
          </w:r>
          <w:r w:rsidRPr="008A2422">
            <w:rPr>
              <w:sz w:val="21"/>
              <w:szCs w:val="21"/>
              <w:lang w:val="en-CA"/>
            </w:rPr>
            <w:t>(</w:t>
          </w:r>
          <w:r w:rsidRPr="008A2422">
            <w:rPr>
              <w:rFonts w:hint="eastAsia"/>
              <w:sz w:val="21"/>
              <w:szCs w:val="21"/>
              <w:lang w:val="en-CA"/>
            </w:rPr>
            <w:t>part time</w:t>
          </w:r>
          <w:r w:rsidRPr="008A2422">
            <w:rPr>
              <w:sz w:val="21"/>
              <w:szCs w:val="21"/>
              <w:lang w:val="en-CA"/>
            </w:rPr>
            <w:t>)</w:t>
          </w:r>
          <w:r w:rsidRPr="008A2422">
            <w:rPr>
              <w:rFonts w:hint="eastAsia"/>
              <w:sz w:val="21"/>
              <w:szCs w:val="21"/>
              <w:lang w:val="en-CA"/>
            </w:rPr>
            <w:t xml:space="preserve">, </w:t>
          </w:r>
          <w:r w:rsidRPr="008A2422">
            <w:rPr>
              <w:sz w:val="21"/>
              <w:szCs w:val="21"/>
              <w:lang w:val="en-CA"/>
            </w:rPr>
            <w:t>Mar 2013 – Jan 2015</w:t>
          </w:r>
        </w:p>
        <w:p w14:paraId="286B08FF" w14:textId="1F0B1D75" w:rsidR="00240311" w:rsidRPr="00240311" w:rsidRDefault="00240311" w:rsidP="00342AEC">
          <w:pPr>
            <w:ind w:firstLine="360"/>
            <w:rPr>
              <w:sz w:val="21"/>
              <w:szCs w:val="21"/>
              <w:lang w:val="en-CA" w:eastAsia="zh-CN"/>
            </w:rPr>
          </w:pPr>
          <w:r w:rsidRPr="008A2422">
            <w:rPr>
              <w:sz w:val="21"/>
              <w:szCs w:val="21"/>
              <w:lang w:val="en-CA"/>
            </w:rPr>
            <w:t>Tianjin University of Technology - Electronic Information Engineering, Sep 2004 – July 2008</w:t>
          </w:r>
        </w:p>
        <w:p w14:paraId="7C051921" w14:textId="0875C32F" w:rsidR="00FF52C3" w:rsidRPr="00240311" w:rsidRDefault="00240311" w:rsidP="00342AEC">
          <w:pPr>
            <w:ind w:firstLine="360"/>
            <w:rPr>
              <w:sz w:val="21"/>
              <w:szCs w:val="21"/>
              <w:lang w:val="en-CA"/>
            </w:rPr>
          </w:pPr>
          <w:proofErr w:type="spellStart"/>
          <w:r w:rsidRPr="008A2422">
            <w:rPr>
              <w:sz w:val="21"/>
              <w:szCs w:val="21"/>
              <w:lang w:val="en-CA"/>
            </w:rPr>
            <w:t>Yaohua</w:t>
          </w:r>
          <w:proofErr w:type="spellEnd"/>
          <w:r w:rsidRPr="008A2422">
            <w:rPr>
              <w:sz w:val="21"/>
              <w:szCs w:val="21"/>
              <w:lang w:val="en-CA"/>
            </w:rPr>
            <w:t xml:space="preserve"> High School - Sep 2001 – July 2004</w:t>
          </w:r>
        </w:p>
      </w:sdtContent>
    </w:sdt>
    <w:p w14:paraId="6AA2029E" w14:textId="77777777" w:rsidR="00FF52C3" w:rsidRDefault="00FF52C3" w:rsidP="005C0884">
      <w:pPr>
        <w:pStyle w:val="Heading2"/>
        <w:numPr>
          <w:ilvl w:val="1"/>
          <w:numId w:val="1"/>
        </w:numPr>
      </w:pPr>
      <w:bookmarkStart w:id="2" w:name="_Toc195478107"/>
      <w:r>
        <w:t>Work Experience</w:t>
      </w:r>
      <w:bookmarkEnd w:id="2"/>
    </w:p>
    <w:sdt>
      <w:sdtPr>
        <w:id w:val="1567306634"/>
        <w:placeholder>
          <w:docPart w:val="0FF428E26978455EA3CED28261FEA1CA"/>
        </w:placeholder>
      </w:sdtPr>
      <w:sdtContent>
        <w:p w14:paraId="3C47928E" w14:textId="69257E15" w:rsidR="00240311" w:rsidRDefault="00240311" w:rsidP="00342AEC">
          <w:pPr>
            <w:ind w:left="360"/>
            <w:rPr>
              <w:sz w:val="21"/>
              <w:szCs w:val="21"/>
              <w:lang w:eastAsia="zh-CN"/>
            </w:rPr>
          </w:pPr>
          <w:r w:rsidRPr="00927745">
            <w:rPr>
              <w:sz w:val="21"/>
              <w:szCs w:val="21"/>
            </w:rPr>
            <w:t>ZEMA Global Data Corporation, Vancouver, BC Canada,</w:t>
          </w:r>
          <w:r>
            <w:rPr>
              <w:sz w:val="21"/>
              <w:szCs w:val="21"/>
            </w:rPr>
            <w:t xml:space="preserve"> </w:t>
          </w:r>
          <w:r w:rsidR="003F2BB0">
            <w:rPr>
              <w:sz w:val="21"/>
              <w:szCs w:val="21"/>
            </w:rPr>
            <w:t>Software Developer</w:t>
          </w:r>
          <w:r>
            <w:rPr>
              <w:sz w:val="21"/>
              <w:szCs w:val="21"/>
            </w:rPr>
            <w:t xml:space="preserve">, May 2023 – </w:t>
          </w:r>
          <w:r w:rsidR="00844232">
            <w:rPr>
              <w:sz w:val="21"/>
              <w:szCs w:val="21"/>
            </w:rPr>
            <w:t>June 2025</w:t>
          </w:r>
        </w:p>
        <w:p w14:paraId="1DFAC214" w14:textId="48A4417F" w:rsidR="00240311" w:rsidRDefault="00240311" w:rsidP="00342AEC">
          <w:pPr>
            <w:ind w:left="360"/>
            <w:rPr>
              <w:sz w:val="21"/>
              <w:szCs w:val="21"/>
              <w:lang w:eastAsia="zh-CN"/>
            </w:rPr>
          </w:pPr>
          <w:r>
            <w:rPr>
              <w:sz w:val="21"/>
              <w:szCs w:val="21"/>
            </w:rPr>
            <w:t>Autozen, Vancouver, BC Canada, Full-stack Developer, Dec 2020 – Mar 2023</w:t>
          </w:r>
        </w:p>
        <w:p w14:paraId="2DE0E123" w14:textId="0909663F" w:rsidR="00240311" w:rsidRPr="008A2422" w:rsidRDefault="00240311" w:rsidP="00342AEC">
          <w:pPr>
            <w:ind w:left="360"/>
            <w:rPr>
              <w:sz w:val="21"/>
              <w:szCs w:val="21"/>
              <w:lang w:val="en-CA" w:eastAsia="zh-CN"/>
            </w:rPr>
          </w:pPr>
          <w:proofErr w:type="spellStart"/>
          <w:r w:rsidRPr="008A2422">
            <w:rPr>
              <w:sz w:val="21"/>
              <w:szCs w:val="21"/>
              <w:lang w:val="en-CA"/>
            </w:rPr>
            <w:t>Kefelan</w:t>
          </w:r>
          <w:proofErr w:type="spellEnd"/>
          <w:r w:rsidRPr="008A2422">
            <w:rPr>
              <w:sz w:val="21"/>
              <w:szCs w:val="21"/>
              <w:lang w:val="en-CA"/>
            </w:rPr>
            <w:t xml:space="preserve"> Solutions, Vancouver, BC Canada, Backend Software Engineer, Jan 2019 – Dec 2020</w:t>
          </w:r>
        </w:p>
        <w:p w14:paraId="07520409" w14:textId="4750FD12" w:rsidR="00240311" w:rsidRPr="008A2422" w:rsidRDefault="00240311" w:rsidP="00342AEC">
          <w:pPr>
            <w:ind w:left="360"/>
            <w:rPr>
              <w:sz w:val="21"/>
              <w:szCs w:val="21"/>
              <w:lang w:val="en-CA" w:eastAsia="zh-CN"/>
            </w:rPr>
          </w:pPr>
          <w:proofErr w:type="spellStart"/>
          <w:r w:rsidRPr="008A2422">
            <w:rPr>
              <w:sz w:val="21"/>
              <w:szCs w:val="21"/>
              <w:lang w:val="en-CA"/>
            </w:rPr>
            <w:t>Chinanx</w:t>
          </w:r>
          <w:proofErr w:type="spellEnd"/>
          <w:r w:rsidRPr="008A2422">
            <w:rPr>
              <w:sz w:val="21"/>
              <w:szCs w:val="21"/>
              <w:lang w:val="en-CA"/>
            </w:rPr>
            <w:t xml:space="preserve"> Financial Services Group, Tianjin, China, Senior Software Engineer, May 2017 – Dec 2017</w:t>
          </w:r>
        </w:p>
        <w:p w14:paraId="4B9625E1" w14:textId="013E1FA7" w:rsidR="00240311" w:rsidRPr="008A2422" w:rsidRDefault="00240311" w:rsidP="00342AEC">
          <w:pPr>
            <w:ind w:left="360"/>
            <w:rPr>
              <w:sz w:val="21"/>
              <w:szCs w:val="21"/>
              <w:lang w:val="en-CA" w:eastAsia="zh-CN"/>
            </w:rPr>
          </w:pPr>
          <w:proofErr w:type="spellStart"/>
          <w:r w:rsidRPr="008A2422">
            <w:rPr>
              <w:sz w:val="21"/>
              <w:szCs w:val="21"/>
              <w:lang w:val="en-CA"/>
            </w:rPr>
            <w:t>Tansun</w:t>
          </w:r>
          <w:proofErr w:type="spellEnd"/>
          <w:r w:rsidRPr="008A2422">
            <w:rPr>
              <w:sz w:val="21"/>
              <w:szCs w:val="21"/>
              <w:lang w:val="en-CA"/>
            </w:rPr>
            <w:t xml:space="preserve"> Technology Co., Ltd, Beijing, China, Senior Software Engineer, Jul 2013 – May 2017</w:t>
          </w:r>
        </w:p>
        <w:p w14:paraId="4DB65EF8" w14:textId="399F0B34" w:rsidR="00FF52C3" w:rsidRPr="00163EF5" w:rsidRDefault="00240311" w:rsidP="00342AEC">
          <w:pPr>
            <w:ind w:left="360"/>
            <w:rPr>
              <w:sz w:val="21"/>
              <w:szCs w:val="21"/>
            </w:rPr>
          </w:pPr>
          <w:proofErr w:type="spellStart"/>
          <w:r w:rsidRPr="008A2422">
            <w:rPr>
              <w:sz w:val="21"/>
              <w:szCs w:val="21"/>
              <w:lang w:val="en-CA"/>
            </w:rPr>
            <w:t>ISoftstone</w:t>
          </w:r>
          <w:proofErr w:type="spellEnd"/>
          <w:r w:rsidRPr="008A2422">
            <w:rPr>
              <w:sz w:val="21"/>
              <w:szCs w:val="21"/>
              <w:lang w:val="en-CA"/>
            </w:rPr>
            <w:t>, Beijing, China, Software Engineer, Jul 2008 – Jul 2013</w:t>
          </w:r>
        </w:p>
      </w:sdtContent>
    </w:sdt>
    <w:p w14:paraId="68663399" w14:textId="77777777" w:rsidR="005C0884" w:rsidRDefault="005C0884" w:rsidP="00FF52C3"/>
    <w:p w14:paraId="33D656D0" w14:textId="77777777" w:rsidR="005C0884" w:rsidRDefault="005C0884" w:rsidP="005C0884">
      <w:pPr>
        <w:pStyle w:val="Heading1"/>
        <w:numPr>
          <w:ilvl w:val="0"/>
          <w:numId w:val="1"/>
        </w:numPr>
      </w:pPr>
      <w:bookmarkStart w:id="3" w:name="_Toc195478108"/>
      <w:r>
        <w:t>Project Description</w:t>
      </w:r>
      <w:bookmarkEnd w:id="3"/>
    </w:p>
    <w:sdt>
      <w:sdtPr>
        <w:id w:val="1763490572"/>
        <w:placeholder>
          <w:docPart w:val="9362DAF6ABA24C6DA5856CC0013CCACF"/>
        </w:placeholder>
      </w:sdtPr>
      <w:sdtEndPr>
        <w:rPr>
          <w:color w:val="FF0000"/>
          <w:sz w:val="21"/>
          <w:szCs w:val="21"/>
        </w:rPr>
      </w:sdtEndPr>
      <w:sdtContent>
        <w:p w14:paraId="4802113A" w14:textId="7BD613B8" w:rsidR="00B10B22" w:rsidRPr="003F3047" w:rsidRDefault="00B10B22" w:rsidP="00EC48D8">
          <w:pPr>
            <w:rPr>
              <w:sz w:val="21"/>
              <w:szCs w:val="21"/>
            </w:rPr>
          </w:pPr>
          <w:r w:rsidRPr="008A2422">
            <w:rPr>
              <w:rFonts w:hint="eastAsia"/>
              <w:sz w:val="21"/>
              <w:szCs w:val="21"/>
            </w:rPr>
            <w:t>This</w:t>
          </w:r>
          <w:r>
            <w:rPr>
              <w:rFonts w:hint="eastAsia"/>
              <w:sz w:val="21"/>
              <w:szCs w:val="21"/>
            </w:rPr>
            <w:t xml:space="preserve"> project is the major project of BCIT CST BTech program. Liang will </w:t>
          </w:r>
          <w:r w:rsidR="003A3247">
            <w:rPr>
              <w:sz w:val="21"/>
              <w:szCs w:val="21"/>
            </w:rPr>
            <w:t>participate in</w:t>
          </w:r>
          <w:r>
            <w:rPr>
              <w:rFonts w:hint="eastAsia"/>
              <w:sz w:val="21"/>
              <w:szCs w:val="21"/>
            </w:rPr>
            <w:t xml:space="preserve"> the entire SDLC including proposal, design, develo</w:t>
          </w:r>
          <w:r w:rsidRPr="003F3047">
            <w:rPr>
              <w:rFonts w:hint="eastAsia"/>
              <w:sz w:val="21"/>
              <w:szCs w:val="21"/>
            </w:rPr>
            <w:t>pment, test and deployment individually.</w:t>
          </w:r>
        </w:p>
        <w:p w14:paraId="33BA0DF6" w14:textId="7AD9FA38" w:rsidR="00EC269D" w:rsidRPr="003F3047" w:rsidRDefault="003A3247" w:rsidP="00EC48D8">
          <w:pPr>
            <w:rPr>
              <w:sz w:val="21"/>
              <w:szCs w:val="21"/>
            </w:rPr>
          </w:pPr>
          <w:r w:rsidRPr="003F3047">
            <w:rPr>
              <w:sz w:val="21"/>
              <w:szCs w:val="21"/>
            </w:rPr>
            <w:t xml:space="preserve">The goal of this project is to build a web-based </w:t>
          </w:r>
          <w:r w:rsidR="00671267">
            <w:rPr>
              <w:sz w:val="21"/>
              <w:szCs w:val="21"/>
            </w:rPr>
            <w:t xml:space="preserve">Group Travel Assistant </w:t>
          </w:r>
          <w:r w:rsidRPr="003F3047">
            <w:rPr>
              <w:sz w:val="21"/>
              <w:szCs w:val="21"/>
            </w:rPr>
            <w:t>application named Let’s GO</w:t>
          </w:r>
          <w:r w:rsidR="00B10B22" w:rsidRPr="003F3047">
            <w:rPr>
              <w:sz w:val="21"/>
              <w:szCs w:val="21"/>
            </w:rPr>
            <w:t xml:space="preserve"> designed to simplify</w:t>
          </w:r>
          <w:r w:rsidRPr="003F3047">
            <w:rPr>
              <w:sz w:val="21"/>
              <w:szCs w:val="21"/>
            </w:rPr>
            <w:t xml:space="preserve"> and centralize</w:t>
          </w:r>
          <w:r w:rsidR="00B10B22" w:rsidRPr="003F3047">
            <w:rPr>
              <w:sz w:val="21"/>
              <w:szCs w:val="21"/>
            </w:rPr>
            <w:t xml:space="preserve"> the </w:t>
          </w:r>
          <w:r w:rsidRPr="003F3047">
            <w:rPr>
              <w:rFonts w:hint="eastAsia"/>
              <w:sz w:val="21"/>
              <w:szCs w:val="21"/>
              <w:lang w:eastAsia="zh-CN"/>
            </w:rPr>
            <w:t>management</w:t>
          </w:r>
          <w:r w:rsidR="00B10B22" w:rsidRPr="003F3047">
            <w:rPr>
              <w:sz w:val="21"/>
              <w:szCs w:val="21"/>
            </w:rPr>
            <w:t xml:space="preserve"> of planning</w:t>
          </w:r>
          <w:r w:rsidRPr="003F3047">
            <w:rPr>
              <w:sz w:val="21"/>
              <w:szCs w:val="21"/>
            </w:rPr>
            <w:t xml:space="preserve"> travel,</w:t>
          </w:r>
          <w:r w:rsidR="00B10B22" w:rsidRPr="003F3047">
            <w:rPr>
              <w:sz w:val="21"/>
              <w:szCs w:val="21"/>
            </w:rPr>
            <w:t xml:space="preserve"> organizing </w:t>
          </w:r>
          <w:r w:rsidRPr="003F3047">
            <w:rPr>
              <w:sz w:val="21"/>
              <w:szCs w:val="21"/>
            </w:rPr>
            <w:t>travel group members,</w:t>
          </w:r>
          <w:r w:rsidR="00E248E0" w:rsidRPr="003F3047">
            <w:rPr>
              <w:sz w:val="21"/>
              <w:szCs w:val="21"/>
            </w:rPr>
            <w:t xml:space="preserve"> polling for making decisions,</w:t>
          </w:r>
          <w:r w:rsidRPr="003F3047">
            <w:rPr>
              <w:sz w:val="21"/>
              <w:szCs w:val="21"/>
            </w:rPr>
            <w:t xml:space="preserve"> communication and summarizing expenses.</w:t>
          </w:r>
          <w:r w:rsidR="00B10B22" w:rsidRPr="003F3047">
            <w:rPr>
              <w:sz w:val="21"/>
              <w:szCs w:val="21"/>
            </w:rPr>
            <w:t xml:space="preserve"> </w:t>
          </w:r>
          <w:r w:rsidR="00671267">
            <w:rPr>
              <w:sz w:val="21"/>
              <w:szCs w:val="21"/>
            </w:rPr>
            <w:t xml:space="preserve">(In the report proposal below, the application will be called Group Travel Assistant). </w:t>
          </w:r>
          <w:r w:rsidR="003F36A1" w:rsidRPr="003F3047">
            <w:rPr>
              <w:rFonts w:hint="eastAsia"/>
              <w:sz w:val="21"/>
              <w:szCs w:val="21"/>
              <w:lang w:eastAsia="zh-CN"/>
            </w:rPr>
            <w:t>It is used as an assistant tool for user</w:t>
          </w:r>
          <w:r w:rsidR="003A7231" w:rsidRPr="003F3047">
            <w:rPr>
              <w:rFonts w:hint="eastAsia"/>
              <w:sz w:val="21"/>
              <w:szCs w:val="21"/>
              <w:lang w:eastAsia="zh-CN"/>
            </w:rPr>
            <w:t>s</w:t>
          </w:r>
          <w:r w:rsidR="003F36A1" w:rsidRPr="003F3047">
            <w:rPr>
              <w:rFonts w:hint="eastAsia"/>
              <w:sz w:val="21"/>
              <w:szCs w:val="21"/>
              <w:lang w:eastAsia="zh-CN"/>
            </w:rPr>
            <w:t xml:space="preserve"> to </w:t>
          </w:r>
          <w:r w:rsidR="000A04EC" w:rsidRPr="003F3047">
            <w:rPr>
              <w:rFonts w:hint="eastAsia"/>
              <w:sz w:val="21"/>
              <w:szCs w:val="21"/>
              <w:lang w:eastAsia="zh-CN"/>
            </w:rPr>
            <w:t xml:space="preserve">make </w:t>
          </w:r>
          <w:r w:rsidR="000A04EC" w:rsidRPr="003F3047">
            <w:rPr>
              <w:sz w:val="21"/>
              <w:szCs w:val="21"/>
              <w:lang w:eastAsia="zh-CN"/>
            </w:rPr>
            <w:t>plans</w:t>
          </w:r>
          <w:r w:rsidR="000A04EC" w:rsidRPr="003F3047">
            <w:rPr>
              <w:rFonts w:hint="eastAsia"/>
              <w:sz w:val="21"/>
              <w:szCs w:val="21"/>
              <w:lang w:eastAsia="zh-CN"/>
            </w:rPr>
            <w:t xml:space="preserve"> and gather a group of members to attend activities like travelling, watching </w:t>
          </w:r>
          <w:r w:rsidR="000A04EC" w:rsidRPr="003F3047">
            <w:rPr>
              <w:sz w:val="21"/>
              <w:szCs w:val="21"/>
              <w:lang w:eastAsia="zh-CN"/>
            </w:rPr>
            <w:t>concerts</w:t>
          </w:r>
          <w:r w:rsidR="000A04EC" w:rsidRPr="003F3047">
            <w:rPr>
              <w:rFonts w:hint="eastAsia"/>
              <w:sz w:val="21"/>
              <w:szCs w:val="21"/>
              <w:lang w:eastAsia="zh-CN"/>
            </w:rPr>
            <w:t xml:space="preserve"> or soccer games etc</w:t>
          </w:r>
          <w:r w:rsidR="003F36A1" w:rsidRPr="003F3047">
            <w:rPr>
              <w:rFonts w:hint="eastAsia"/>
              <w:sz w:val="21"/>
              <w:szCs w:val="21"/>
              <w:lang w:eastAsia="zh-CN"/>
            </w:rPr>
            <w:t xml:space="preserve">. </w:t>
          </w:r>
          <w:r w:rsidR="000A04EC" w:rsidRPr="003F3047">
            <w:rPr>
              <w:rFonts w:hint="eastAsia"/>
              <w:sz w:val="21"/>
              <w:szCs w:val="21"/>
              <w:lang w:eastAsia="zh-CN"/>
            </w:rPr>
            <w:t xml:space="preserve">It is also </w:t>
          </w:r>
          <w:r w:rsidR="000A04EC" w:rsidRPr="003F3047">
            <w:rPr>
              <w:sz w:val="21"/>
              <w:szCs w:val="21"/>
              <w:lang w:eastAsia="zh-CN"/>
            </w:rPr>
            <w:t>a</w:t>
          </w:r>
          <w:r w:rsidR="000A04EC" w:rsidRPr="003F3047">
            <w:rPr>
              <w:rFonts w:hint="eastAsia"/>
              <w:sz w:val="21"/>
              <w:szCs w:val="21"/>
              <w:lang w:eastAsia="zh-CN"/>
            </w:rPr>
            <w:t xml:space="preserve"> tool to conduct efficient communication during the process. </w:t>
          </w:r>
          <w:r w:rsidR="00EC269D" w:rsidRPr="003F3047">
            <w:rPr>
              <w:sz w:val="21"/>
              <w:szCs w:val="21"/>
            </w:rPr>
            <w:t xml:space="preserve">Regarding the name of the application: the “us” in “Let’s” can either mean the user and their close friends if they want to use it for a private travel or other new friends that share the same </w:t>
          </w:r>
          <w:r w:rsidR="00B10B22" w:rsidRPr="003F3047">
            <w:rPr>
              <w:sz w:val="21"/>
              <w:szCs w:val="21"/>
            </w:rPr>
            <w:t>interests</w:t>
          </w:r>
          <w:r w:rsidR="00EC269D" w:rsidRPr="003F3047">
            <w:rPr>
              <w:sz w:val="21"/>
              <w:szCs w:val="21"/>
            </w:rPr>
            <w:t>; since this application is used for managing travel, “GO” literally means “go out and have fun”.</w:t>
          </w:r>
          <w:r w:rsidR="00240F4B" w:rsidRPr="003F3047">
            <w:rPr>
              <w:sz w:val="21"/>
              <w:szCs w:val="21"/>
            </w:rPr>
            <w:t xml:space="preserve"> However, the “travel” here means not only a trip to another country, but also a brilliant soccer game, a famous singer’s concert</w:t>
          </w:r>
          <w:r w:rsidR="00B350AA" w:rsidRPr="003F3047">
            <w:rPr>
              <w:sz w:val="21"/>
              <w:szCs w:val="21"/>
            </w:rPr>
            <w:t xml:space="preserve"> or </w:t>
          </w:r>
          <w:r w:rsidR="00240F4B" w:rsidRPr="003F3047">
            <w:rPr>
              <w:sz w:val="21"/>
              <w:szCs w:val="21"/>
            </w:rPr>
            <w:t>a family time on cruis</w:t>
          </w:r>
          <w:r w:rsidR="00B350AA" w:rsidRPr="003F3047">
            <w:rPr>
              <w:sz w:val="21"/>
              <w:szCs w:val="21"/>
            </w:rPr>
            <w:t>e</w:t>
          </w:r>
          <w:r w:rsidR="00240F4B" w:rsidRPr="003F3047">
            <w:rPr>
              <w:sz w:val="21"/>
              <w:szCs w:val="21"/>
            </w:rPr>
            <w:t>.</w:t>
          </w:r>
        </w:p>
        <w:p w14:paraId="38DF8108" w14:textId="277F0421" w:rsidR="00E73FF6" w:rsidRPr="003F3047" w:rsidRDefault="00B10B22" w:rsidP="00EC48D8">
          <w:pPr>
            <w:rPr>
              <w:sz w:val="21"/>
              <w:szCs w:val="21"/>
            </w:rPr>
          </w:pPr>
          <w:r w:rsidRPr="003F3047">
            <w:rPr>
              <w:sz w:val="21"/>
              <w:szCs w:val="21"/>
            </w:rPr>
            <w:t xml:space="preserve">The </w:t>
          </w:r>
          <w:r w:rsidR="00EC269D" w:rsidRPr="003F3047">
            <w:rPr>
              <w:sz w:val="21"/>
              <w:szCs w:val="21"/>
            </w:rPr>
            <w:t>application</w:t>
          </w:r>
          <w:r w:rsidRPr="003F3047">
            <w:rPr>
              <w:sz w:val="21"/>
              <w:szCs w:val="21"/>
            </w:rPr>
            <w:t xml:space="preserve"> allows users to create customized travel</w:t>
          </w:r>
          <w:r w:rsidR="00EC269D" w:rsidRPr="003F3047">
            <w:rPr>
              <w:sz w:val="21"/>
              <w:szCs w:val="21"/>
            </w:rPr>
            <w:t xml:space="preserve">, </w:t>
          </w:r>
          <w:r w:rsidR="00B6068C" w:rsidRPr="003F3047">
            <w:rPr>
              <w:sz w:val="21"/>
              <w:szCs w:val="21"/>
            </w:rPr>
            <w:t>games</w:t>
          </w:r>
          <w:r w:rsidR="00EC269D" w:rsidRPr="003F3047">
            <w:rPr>
              <w:sz w:val="21"/>
              <w:szCs w:val="21"/>
            </w:rPr>
            <w:t xml:space="preserve"> or show</w:t>
          </w:r>
          <w:r w:rsidRPr="003F3047">
            <w:rPr>
              <w:sz w:val="21"/>
              <w:szCs w:val="21"/>
            </w:rPr>
            <w:t xml:space="preserve"> plans and connect with other travelers who share the same itinerary and interests. </w:t>
          </w:r>
          <w:r w:rsidR="00EC269D" w:rsidRPr="003F3047">
            <w:rPr>
              <w:sz w:val="21"/>
              <w:szCs w:val="21"/>
            </w:rPr>
            <w:t>If they want to set the travel plan as “private”,</w:t>
          </w:r>
          <w:r w:rsidR="00A002E5" w:rsidRPr="003F3047">
            <w:rPr>
              <w:sz w:val="21"/>
              <w:szCs w:val="21"/>
            </w:rPr>
            <w:t xml:space="preserve"> </w:t>
          </w:r>
          <w:r w:rsidR="00EC269D" w:rsidRPr="003F3047">
            <w:rPr>
              <w:sz w:val="21"/>
              <w:szCs w:val="21"/>
            </w:rPr>
            <w:t xml:space="preserve">only invited members can join the plan; but if the user </w:t>
          </w:r>
          <w:r w:rsidR="00E73FF6" w:rsidRPr="003F3047">
            <w:rPr>
              <w:sz w:val="21"/>
              <w:szCs w:val="21"/>
            </w:rPr>
            <w:t>wants</w:t>
          </w:r>
          <w:r w:rsidR="00EC269D" w:rsidRPr="003F3047">
            <w:rPr>
              <w:sz w:val="21"/>
              <w:szCs w:val="21"/>
            </w:rPr>
            <w:t xml:space="preserve"> to publish their plan </w:t>
          </w:r>
          <w:r w:rsidR="00E73FF6" w:rsidRPr="003F3047">
            <w:rPr>
              <w:sz w:val="21"/>
              <w:szCs w:val="21"/>
            </w:rPr>
            <w:t>to</w:t>
          </w:r>
          <w:r w:rsidR="00EC269D" w:rsidRPr="003F3047">
            <w:rPr>
              <w:sz w:val="21"/>
              <w:szCs w:val="21"/>
            </w:rPr>
            <w:t xml:space="preserve"> </w:t>
          </w:r>
          <w:r w:rsidR="00E73FF6" w:rsidRPr="003F3047">
            <w:rPr>
              <w:sz w:val="21"/>
              <w:szCs w:val="21"/>
            </w:rPr>
            <w:t>“</w:t>
          </w:r>
          <w:r w:rsidR="00EC269D" w:rsidRPr="003F3047">
            <w:rPr>
              <w:sz w:val="21"/>
              <w:szCs w:val="21"/>
            </w:rPr>
            <w:t>public</w:t>
          </w:r>
          <w:r w:rsidR="00E73FF6" w:rsidRPr="003F3047">
            <w:rPr>
              <w:sz w:val="21"/>
              <w:szCs w:val="21"/>
            </w:rPr>
            <w:t>”</w:t>
          </w:r>
          <w:r w:rsidR="00EC269D" w:rsidRPr="003F3047">
            <w:rPr>
              <w:sz w:val="21"/>
              <w:szCs w:val="21"/>
            </w:rPr>
            <w:t>, other users who want to</w:t>
          </w:r>
          <w:r w:rsidR="00E73FF6" w:rsidRPr="003F3047">
            <w:rPr>
              <w:sz w:val="21"/>
              <w:szCs w:val="21"/>
            </w:rPr>
            <w:t xml:space="preserve"> join the travel and know new friends can apply to the plan and get invited if the creator accepts the application.</w:t>
          </w:r>
        </w:p>
        <w:p w14:paraId="315B79AE" w14:textId="458D4398" w:rsidR="00CC5879" w:rsidRPr="003F3047" w:rsidRDefault="00B10B22" w:rsidP="00EC48D8">
          <w:pPr>
            <w:rPr>
              <w:sz w:val="21"/>
              <w:szCs w:val="21"/>
              <w:lang w:eastAsia="zh-CN"/>
            </w:rPr>
          </w:pPr>
          <w:r w:rsidRPr="003F3047">
            <w:rPr>
              <w:sz w:val="21"/>
              <w:szCs w:val="21"/>
            </w:rPr>
            <w:lastRenderedPageBreak/>
            <w:t>The app</w:t>
          </w:r>
          <w:r w:rsidR="00E73FF6" w:rsidRPr="003F3047">
            <w:rPr>
              <w:sz w:val="21"/>
              <w:szCs w:val="21"/>
            </w:rPr>
            <w:t>lication</w:t>
          </w:r>
          <w:r w:rsidRPr="003F3047">
            <w:rPr>
              <w:sz w:val="21"/>
              <w:szCs w:val="21"/>
            </w:rPr>
            <w:t xml:space="preserve"> offers </w:t>
          </w:r>
          <w:r w:rsidR="00A002E5" w:rsidRPr="003F3047">
            <w:rPr>
              <w:sz w:val="21"/>
              <w:szCs w:val="21"/>
            </w:rPr>
            <w:t xml:space="preserve">multiple </w:t>
          </w:r>
          <w:r w:rsidRPr="003F3047">
            <w:rPr>
              <w:sz w:val="21"/>
              <w:szCs w:val="21"/>
            </w:rPr>
            <w:t>features</w:t>
          </w:r>
          <w:r w:rsidR="003568D7" w:rsidRPr="003F3047">
            <w:rPr>
              <w:sz w:val="21"/>
              <w:szCs w:val="21"/>
            </w:rPr>
            <w:t>. U</w:t>
          </w:r>
          <w:r w:rsidR="007A1EB7" w:rsidRPr="003F3047">
            <w:rPr>
              <w:sz w:val="21"/>
              <w:szCs w:val="21"/>
            </w:rPr>
            <w:t>sers can create travel plans based on several criteria, such as the topic of the plan, the origin/destination of the travel, transport, the gender or age limitation of the members, number of the members, communication languages</w:t>
          </w:r>
          <w:r w:rsidR="000A7AAC" w:rsidRPr="003F3047">
            <w:rPr>
              <w:sz w:val="21"/>
              <w:szCs w:val="21"/>
            </w:rPr>
            <w:t>, estimated budget and optional expenses</w:t>
          </w:r>
          <w:r w:rsidR="003568D7" w:rsidRPr="003F3047">
            <w:rPr>
              <w:sz w:val="21"/>
              <w:szCs w:val="21"/>
              <w:lang w:eastAsia="zh-CN"/>
            </w:rPr>
            <w:t>. U</w:t>
          </w:r>
          <w:r w:rsidR="000A7AAC" w:rsidRPr="003F3047">
            <w:rPr>
              <w:sz w:val="21"/>
              <w:szCs w:val="21"/>
              <w:lang w:eastAsia="zh-CN"/>
            </w:rPr>
            <w:t xml:space="preserve">sers can </w:t>
          </w:r>
          <w:r w:rsidR="00AD572C" w:rsidRPr="003F3047">
            <w:rPr>
              <w:sz w:val="21"/>
              <w:szCs w:val="21"/>
              <w:lang w:eastAsia="zh-CN"/>
            </w:rPr>
            <w:t xml:space="preserve">be the owner of a new travel plan and </w:t>
          </w:r>
          <w:r w:rsidR="000A7AAC" w:rsidRPr="003F3047">
            <w:rPr>
              <w:sz w:val="21"/>
              <w:szCs w:val="21"/>
              <w:lang w:eastAsia="zh-CN"/>
            </w:rPr>
            <w:t>invite specific user to the plan if the plan is set to “private”; they can also publish their plan if the plan is set to “public”, so that other applicants who meet the requirements can apply and get invited into the plan</w:t>
          </w:r>
          <w:r w:rsidR="003568D7" w:rsidRPr="003F3047">
            <w:rPr>
              <w:sz w:val="21"/>
              <w:szCs w:val="21"/>
              <w:lang w:eastAsia="zh-CN"/>
            </w:rPr>
            <w:t>. U</w:t>
          </w:r>
          <w:r w:rsidR="000A7AAC" w:rsidRPr="003F3047">
            <w:rPr>
              <w:sz w:val="21"/>
              <w:szCs w:val="21"/>
              <w:lang w:eastAsia="zh-CN"/>
            </w:rPr>
            <w:t xml:space="preserve">sers can </w:t>
          </w:r>
          <w:r w:rsidR="003F7653" w:rsidRPr="003F3047">
            <w:rPr>
              <w:sz w:val="21"/>
              <w:szCs w:val="21"/>
              <w:lang w:eastAsia="zh-CN"/>
            </w:rPr>
            <w:t>be applicants</w:t>
          </w:r>
          <w:r w:rsidR="000A7AAC" w:rsidRPr="003F3047">
            <w:rPr>
              <w:sz w:val="21"/>
              <w:szCs w:val="21"/>
              <w:lang w:eastAsia="zh-CN"/>
            </w:rPr>
            <w:t xml:space="preserve"> </w:t>
          </w:r>
          <w:r w:rsidR="003F7653" w:rsidRPr="003F3047">
            <w:rPr>
              <w:sz w:val="21"/>
              <w:szCs w:val="21"/>
              <w:lang w:eastAsia="zh-CN"/>
            </w:rPr>
            <w:t>of</w:t>
          </w:r>
          <w:r w:rsidR="009172E5" w:rsidRPr="003F3047">
            <w:rPr>
              <w:sz w:val="21"/>
              <w:szCs w:val="21"/>
              <w:lang w:eastAsia="zh-CN"/>
            </w:rPr>
            <w:t xml:space="preserve"> other users’</w:t>
          </w:r>
          <w:r w:rsidR="000A7AAC" w:rsidRPr="003F3047">
            <w:rPr>
              <w:sz w:val="21"/>
              <w:szCs w:val="21"/>
              <w:lang w:eastAsia="zh-CN"/>
            </w:rPr>
            <w:t xml:space="preserve"> plan</w:t>
          </w:r>
          <w:r w:rsidR="00CC5879" w:rsidRPr="003F3047">
            <w:rPr>
              <w:sz w:val="21"/>
              <w:szCs w:val="21"/>
              <w:lang w:eastAsia="zh-CN"/>
            </w:rPr>
            <w:t xml:space="preserve">s filtered for them and those </w:t>
          </w:r>
          <w:r w:rsidR="000A7AAC" w:rsidRPr="003F3047">
            <w:rPr>
              <w:sz w:val="21"/>
              <w:szCs w:val="21"/>
              <w:lang w:eastAsia="zh-CN"/>
            </w:rPr>
            <w:t>they are interested in</w:t>
          </w:r>
          <w:r w:rsidR="00270C1D" w:rsidRPr="003F3047">
            <w:rPr>
              <w:sz w:val="21"/>
              <w:szCs w:val="21"/>
              <w:lang w:eastAsia="zh-CN"/>
            </w:rPr>
            <w:t xml:space="preserve">. </w:t>
          </w:r>
          <w:r w:rsidR="001645E5" w:rsidRPr="003F3047">
            <w:rPr>
              <w:sz w:val="21"/>
              <w:szCs w:val="21"/>
              <w:lang w:eastAsia="zh-CN"/>
            </w:rPr>
            <w:t>After the plan is finally settled, plan members can start to prepare their trip. During the trip, p</w:t>
          </w:r>
          <w:r w:rsidR="000A7AAC" w:rsidRPr="003F3047">
            <w:rPr>
              <w:sz w:val="21"/>
              <w:szCs w:val="21"/>
              <w:lang w:eastAsia="zh-CN"/>
            </w:rPr>
            <w:t>lan members can create polls using the polling feature</w:t>
          </w:r>
          <w:r w:rsidR="00C165EE" w:rsidRPr="003F3047">
            <w:rPr>
              <w:sz w:val="21"/>
              <w:szCs w:val="21"/>
              <w:lang w:eastAsia="zh-CN"/>
            </w:rPr>
            <w:t xml:space="preserve"> </w:t>
          </w:r>
          <w:r w:rsidR="00CC5879" w:rsidRPr="003F3047">
            <w:rPr>
              <w:sz w:val="21"/>
              <w:szCs w:val="21"/>
              <w:lang w:eastAsia="zh-CN"/>
            </w:rPr>
            <w:t>to make decisions efficiently</w:t>
          </w:r>
          <w:r w:rsidR="00270C1D" w:rsidRPr="003F3047">
            <w:rPr>
              <w:sz w:val="21"/>
              <w:szCs w:val="21"/>
              <w:lang w:eastAsia="zh-CN"/>
            </w:rPr>
            <w:t>. R</w:t>
          </w:r>
          <w:r w:rsidR="000A7AAC" w:rsidRPr="003F3047">
            <w:rPr>
              <w:sz w:val="21"/>
              <w:szCs w:val="21"/>
              <w:lang w:eastAsia="zh-CN"/>
            </w:rPr>
            <w:t>eal-time communication can be achieved in the chat room feature</w:t>
          </w:r>
          <w:r w:rsidR="00270C1D" w:rsidRPr="003F3047">
            <w:rPr>
              <w:sz w:val="21"/>
              <w:szCs w:val="21"/>
              <w:lang w:eastAsia="zh-CN"/>
            </w:rPr>
            <w:t>. E</w:t>
          </w:r>
          <w:r w:rsidR="00CC5879" w:rsidRPr="003F3047">
            <w:rPr>
              <w:sz w:val="21"/>
              <w:szCs w:val="21"/>
              <w:lang w:eastAsia="zh-CN"/>
            </w:rPr>
            <w:t xml:space="preserve">xpense </w:t>
          </w:r>
          <w:r w:rsidR="00E772EA" w:rsidRPr="003F3047">
            <w:rPr>
              <w:sz w:val="21"/>
              <w:szCs w:val="21"/>
              <w:lang w:eastAsia="zh-CN"/>
            </w:rPr>
            <w:t>features</w:t>
          </w:r>
          <w:r w:rsidR="00CC5879" w:rsidRPr="003F3047">
            <w:rPr>
              <w:sz w:val="21"/>
              <w:szCs w:val="21"/>
              <w:lang w:eastAsia="zh-CN"/>
            </w:rPr>
            <w:t xml:space="preserve"> can make notes and split shared expenses during the </w:t>
          </w:r>
          <w:r w:rsidR="00751554" w:rsidRPr="003F3047">
            <w:rPr>
              <w:sz w:val="21"/>
              <w:szCs w:val="21"/>
              <w:lang w:eastAsia="zh-CN"/>
            </w:rPr>
            <w:t>trip</w:t>
          </w:r>
          <w:r w:rsidR="00CC5879" w:rsidRPr="003F3047">
            <w:rPr>
              <w:sz w:val="21"/>
              <w:szCs w:val="21"/>
              <w:lang w:eastAsia="zh-CN"/>
            </w:rPr>
            <w:t>, so that plan members may know the expense details and how much they spend clearly</w:t>
          </w:r>
          <w:r w:rsidR="00270C1D" w:rsidRPr="003F3047">
            <w:rPr>
              <w:sz w:val="21"/>
              <w:szCs w:val="21"/>
              <w:lang w:eastAsia="zh-CN"/>
            </w:rPr>
            <w:t>.</w:t>
          </w:r>
        </w:p>
        <w:p w14:paraId="1E602F6D" w14:textId="505A19DB" w:rsidR="0019592D" w:rsidRPr="003F3047" w:rsidRDefault="00B10B22" w:rsidP="00EC48D8">
          <w:pPr>
            <w:rPr>
              <w:sz w:val="21"/>
              <w:szCs w:val="21"/>
            </w:rPr>
          </w:pPr>
          <w:r w:rsidRPr="003F3047">
            <w:rPr>
              <w:sz w:val="21"/>
              <w:szCs w:val="21"/>
            </w:rPr>
            <w:t xml:space="preserve">By leveraging </w:t>
          </w:r>
          <w:r w:rsidR="00CE2A7C">
            <w:rPr>
              <w:sz w:val="21"/>
              <w:szCs w:val="21"/>
            </w:rPr>
            <w:t xml:space="preserve">functionalities such as </w:t>
          </w:r>
          <w:r w:rsidR="00356ADF">
            <w:rPr>
              <w:sz w:val="21"/>
              <w:szCs w:val="21"/>
              <w:lang w:eastAsia="zh-CN"/>
            </w:rPr>
            <w:t>Travel Plan searc</w:t>
          </w:r>
          <w:r w:rsidR="00CE2A7C">
            <w:rPr>
              <w:sz w:val="21"/>
              <w:szCs w:val="21"/>
              <w:lang w:eastAsia="zh-CN"/>
            </w:rPr>
            <w:t>hing</w:t>
          </w:r>
          <w:r w:rsidRPr="003F3047">
            <w:rPr>
              <w:sz w:val="21"/>
              <w:szCs w:val="21"/>
            </w:rPr>
            <w:t xml:space="preserve">, </w:t>
          </w:r>
          <w:r w:rsidR="00CC5879" w:rsidRPr="003F3047">
            <w:rPr>
              <w:sz w:val="21"/>
              <w:szCs w:val="21"/>
            </w:rPr>
            <w:t>polling system, r</w:t>
          </w:r>
          <w:r w:rsidRPr="003F3047">
            <w:rPr>
              <w:sz w:val="21"/>
              <w:szCs w:val="21"/>
            </w:rPr>
            <w:t>eal-time collaboration tool</w:t>
          </w:r>
          <w:r w:rsidR="00CC5879" w:rsidRPr="003F3047">
            <w:rPr>
              <w:sz w:val="21"/>
              <w:szCs w:val="21"/>
            </w:rPr>
            <w:t xml:space="preserve"> and </w:t>
          </w:r>
          <w:r w:rsidR="00885AA4">
            <w:rPr>
              <w:sz w:val="21"/>
              <w:szCs w:val="21"/>
            </w:rPr>
            <w:t xml:space="preserve">shared </w:t>
          </w:r>
          <w:r w:rsidR="00CC5879" w:rsidRPr="003F3047">
            <w:rPr>
              <w:sz w:val="21"/>
              <w:szCs w:val="21"/>
            </w:rPr>
            <w:t>expense</w:t>
          </w:r>
          <w:r w:rsidR="00885AA4">
            <w:rPr>
              <w:sz w:val="21"/>
              <w:szCs w:val="21"/>
            </w:rPr>
            <w:t>s</w:t>
          </w:r>
          <w:r w:rsidR="00CC5879" w:rsidRPr="003F3047">
            <w:rPr>
              <w:sz w:val="21"/>
              <w:szCs w:val="21"/>
            </w:rPr>
            <w:t xml:space="preserve"> </w:t>
          </w:r>
          <w:r w:rsidR="00885AA4">
            <w:rPr>
              <w:sz w:val="21"/>
              <w:szCs w:val="21"/>
            </w:rPr>
            <w:t>management</w:t>
          </w:r>
          <w:r w:rsidRPr="003F3047">
            <w:rPr>
              <w:sz w:val="21"/>
              <w:szCs w:val="21"/>
            </w:rPr>
            <w:t xml:space="preserve">, the application </w:t>
          </w:r>
          <w:r w:rsidR="00747E36" w:rsidRPr="003F3047">
            <w:rPr>
              <w:sz w:val="21"/>
              <w:szCs w:val="21"/>
            </w:rPr>
            <w:t>is an efficient and centralized tool that could enhance</w:t>
          </w:r>
          <w:r w:rsidRPr="003F3047">
            <w:rPr>
              <w:sz w:val="21"/>
              <w:szCs w:val="21"/>
            </w:rPr>
            <w:t xml:space="preserve"> the user</w:t>
          </w:r>
          <w:r w:rsidR="00F46733" w:rsidRPr="003F3047">
            <w:rPr>
              <w:sz w:val="21"/>
              <w:szCs w:val="21"/>
            </w:rPr>
            <w:t xml:space="preserve"> travel</w:t>
          </w:r>
          <w:r w:rsidRPr="003F3047">
            <w:rPr>
              <w:sz w:val="21"/>
              <w:szCs w:val="21"/>
            </w:rPr>
            <w:t xml:space="preserve"> experience </w:t>
          </w:r>
          <w:r w:rsidR="00747E36" w:rsidRPr="003F3047">
            <w:rPr>
              <w:sz w:val="21"/>
              <w:szCs w:val="21"/>
            </w:rPr>
            <w:t>significantly</w:t>
          </w:r>
          <w:r w:rsidRPr="003F3047">
            <w:rPr>
              <w:sz w:val="21"/>
              <w:szCs w:val="21"/>
            </w:rPr>
            <w:t xml:space="preserve">. </w:t>
          </w:r>
        </w:p>
        <w:p w14:paraId="615C9E21" w14:textId="77777777" w:rsidR="00D24DEE" w:rsidRPr="00747E36" w:rsidRDefault="00000000" w:rsidP="00E96672">
          <w:pPr>
            <w:rPr>
              <w:color w:val="FF0000"/>
              <w:sz w:val="21"/>
              <w:szCs w:val="21"/>
              <w:lang w:eastAsia="zh-CN"/>
            </w:rPr>
          </w:pPr>
        </w:p>
      </w:sdtContent>
    </w:sdt>
    <w:p w14:paraId="6B083A6B" w14:textId="77777777" w:rsidR="0019592D" w:rsidRPr="00F30D24" w:rsidRDefault="0019592D" w:rsidP="0019592D">
      <w:pPr>
        <w:pStyle w:val="Heading1"/>
        <w:numPr>
          <w:ilvl w:val="0"/>
          <w:numId w:val="1"/>
        </w:numPr>
      </w:pPr>
      <w:bookmarkStart w:id="4" w:name="_Toc195478109"/>
      <w:r w:rsidRPr="00F30D24">
        <w:t>Problem Statement and Background</w:t>
      </w:r>
      <w:bookmarkEnd w:id="4"/>
    </w:p>
    <w:sdt>
      <w:sdtPr>
        <w:id w:val="995074137"/>
        <w:placeholder>
          <w:docPart w:val="FB7F78EB8B9A42AC822F72B335CB6887"/>
        </w:placeholder>
      </w:sdtPr>
      <w:sdtContent>
        <w:p w14:paraId="0C9C1BA6" w14:textId="5C448E8C" w:rsidR="00F701B2" w:rsidRPr="003F3047" w:rsidRDefault="00463A11" w:rsidP="00342AEC">
          <w:r w:rsidRPr="003F3047">
            <w:t xml:space="preserve">Traveling is one of the most </w:t>
          </w:r>
          <w:r w:rsidR="00B17328" w:rsidRPr="003F3047">
            <w:t>popular</w:t>
          </w:r>
          <w:r w:rsidRPr="003F3047">
            <w:t xml:space="preserve"> activities globally, allowing individuals to explore new cultures, environments, and experiences. However, organizing </w:t>
          </w:r>
          <w:r w:rsidR="00A91D9D" w:rsidRPr="003F3047">
            <w:t>travel for a group</w:t>
          </w:r>
          <w:r w:rsidRPr="003F3047">
            <w:t xml:space="preserve"> can often be a cumbersome and complex process, particularly when coordinating among multiple travelers</w:t>
          </w:r>
          <w:r w:rsidR="00886EAE" w:rsidRPr="003F3047">
            <w:t xml:space="preserve"> to make the plan, vote for decisions, efficient communication and sharing expenses etc</w:t>
          </w:r>
          <w:r w:rsidRPr="003F3047">
            <w:t>. In today’s fast-paced world, many travelers seek more than just a destination</w:t>
          </w:r>
          <w:r w:rsidR="00EB4058" w:rsidRPr="003F3047">
            <w:t>. Sometimes, travelers don’t have a specific target destination. Since the best season to visit a place is different from others, people usually want to find the best places to go at that time. Besides, there’re variety of games, concerts, events and shows happening all around the world, lovers</w:t>
          </w:r>
          <w:r w:rsidR="00240F4B" w:rsidRPr="003F3047">
            <w:t xml:space="preserve"> and fans want to </w:t>
          </w:r>
          <w:r w:rsidR="00837AFA" w:rsidRPr="003F3047">
            <w:t>join their community to watch the game or enjoy the show together.</w:t>
          </w:r>
          <w:r w:rsidR="00BD00E5" w:rsidRPr="003F3047">
            <w:t xml:space="preserve"> </w:t>
          </w:r>
          <w:r w:rsidR="00F701B2" w:rsidRPr="003F3047">
            <w:rPr>
              <w:rFonts w:hint="eastAsia"/>
              <w:lang w:eastAsia="zh-CN"/>
            </w:rPr>
            <w:t xml:space="preserve">There are some problems when people want to travel or attend some events with others, and this application is the tool to </w:t>
          </w:r>
          <w:r w:rsidR="00B91B92" w:rsidRPr="003F3047">
            <w:rPr>
              <w:rFonts w:hint="eastAsia"/>
              <w:lang w:eastAsia="zh-CN"/>
            </w:rPr>
            <w:t xml:space="preserve">help solve these problems and </w:t>
          </w:r>
          <w:r w:rsidR="00F701B2" w:rsidRPr="003F3047">
            <w:rPr>
              <w:rFonts w:hint="eastAsia"/>
              <w:lang w:eastAsia="zh-CN"/>
            </w:rPr>
            <w:t xml:space="preserve">facilitate </w:t>
          </w:r>
          <w:r w:rsidR="00F701B2" w:rsidRPr="003F3047">
            <w:rPr>
              <w:lang w:eastAsia="zh-CN"/>
            </w:rPr>
            <w:t>travel</w:t>
          </w:r>
          <w:r w:rsidR="00F701B2" w:rsidRPr="003F3047">
            <w:rPr>
              <w:rFonts w:hint="eastAsia"/>
              <w:lang w:eastAsia="zh-CN"/>
            </w:rPr>
            <w:t xml:space="preserve"> experience.</w:t>
          </w:r>
        </w:p>
        <w:p w14:paraId="573DFEEE" w14:textId="1B05FAA4" w:rsidR="00EC21BF" w:rsidRPr="003F3047" w:rsidRDefault="00F76F4E" w:rsidP="00342AEC">
          <w:pPr>
            <w:rPr>
              <w:lang w:eastAsia="zh-CN"/>
            </w:rPr>
          </w:pPr>
          <w:r w:rsidRPr="003F3047">
            <w:rPr>
              <w:lang w:eastAsia="zh-CN"/>
            </w:rPr>
            <w:t>The first</w:t>
          </w:r>
          <w:r w:rsidR="00F701B2" w:rsidRPr="003F3047">
            <w:rPr>
              <w:rFonts w:hint="eastAsia"/>
              <w:lang w:eastAsia="zh-CN"/>
            </w:rPr>
            <w:t xml:space="preserve"> problem that </w:t>
          </w:r>
          <w:r w:rsidR="00F66ED0" w:rsidRPr="003F3047">
            <w:rPr>
              <w:rFonts w:hint="eastAsia"/>
              <w:lang w:eastAsia="zh-CN"/>
            </w:rPr>
            <w:t xml:space="preserve">can be addressed here </w:t>
          </w:r>
          <w:r w:rsidR="00F66ED0" w:rsidRPr="003F3047">
            <w:rPr>
              <w:lang w:eastAsia="zh-CN"/>
            </w:rPr>
            <w:t>is how</w:t>
          </w:r>
          <w:r w:rsidR="00F701B2" w:rsidRPr="003F3047">
            <w:rPr>
              <w:rFonts w:hint="eastAsia"/>
              <w:lang w:eastAsia="zh-CN"/>
            </w:rPr>
            <w:t xml:space="preserve"> to find people with </w:t>
          </w:r>
          <w:r w:rsidR="00F701B2" w:rsidRPr="003F3047">
            <w:rPr>
              <w:lang w:eastAsia="zh-CN"/>
            </w:rPr>
            <w:t>the same</w:t>
          </w:r>
          <w:r w:rsidR="00F701B2" w:rsidRPr="003F3047">
            <w:rPr>
              <w:rFonts w:hint="eastAsia"/>
              <w:lang w:eastAsia="zh-CN"/>
            </w:rPr>
            <w:t xml:space="preserve"> interest or organize a travel group efficiently</w:t>
          </w:r>
          <w:r w:rsidR="00C545E9" w:rsidRPr="003F3047">
            <w:rPr>
              <w:lang w:eastAsia="zh-CN"/>
            </w:rPr>
            <w:t xml:space="preserve"> when people </w:t>
          </w:r>
          <w:r w:rsidR="002F70DF" w:rsidRPr="003F3047">
            <w:rPr>
              <w:lang w:eastAsia="zh-CN"/>
            </w:rPr>
            <w:t>are</w:t>
          </w:r>
          <w:r w:rsidR="00C545E9" w:rsidRPr="003F3047">
            <w:rPr>
              <w:lang w:eastAsia="zh-CN"/>
            </w:rPr>
            <w:t xml:space="preserve"> preparing for their </w:t>
          </w:r>
          <w:r w:rsidR="00833157" w:rsidRPr="003F3047">
            <w:rPr>
              <w:lang w:eastAsia="zh-CN"/>
            </w:rPr>
            <w:t>trip</w:t>
          </w:r>
          <w:r w:rsidR="00F701B2" w:rsidRPr="003F3047">
            <w:rPr>
              <w:rFonts w:hint="eastAsia"/>
              <w:lang w:eastAsia="zh-CN"/>
            </w:rPr>
            <w:t xml:space="preserve">. </w:t>
          </w:r>
          <w:r w:rsidR="00F31945" w:rsidRPr="003F3047">
            <w:t>From my personal experience, I love travel, but there’re many places that I have never been to before. I would love to see people’s comment</w:t>
          </w:r>
          <w:r w:rsidR="00ED6B10" w:rsidRPr="003F3047">
            <w:rPr>
              <w:rFonts w:hint="eastAsia"/>
              <w:lang w:eastAsia="zh-CN"/>
            </w:rPr>
            <w:t>s</w:t>
          </w:r>
          <w:r w:rsidR="00F31945" w:rsidRPr="003F3047">
            <w:t xml:space="preserve"> and </w:t>
          </w:r>
          <w:r w:rsidR="00ED6B10" w:rsidRPr="003F3047">
            <w:rPr>
              <w:rFonts w:hint="eastAsia"/>
              <w:lang w:eastAsia="zh-CN"/>
            </w:rPr>
            <w:t xml:space="preserve">their sharing about the experiences. Some travel lovers would like to organize group travel with other people who share the same </w:t>
          </w:r>
          <w:r w:rsidR="00ED6B10" w:rsidRPr="003F3047">
            <w:rPr>
              <w:lang w:eastAsia="zh-CN"/>
            </w:rPr>
            <w:t>interests and</w:t>
          </w:r>
          <w:r w:rsidR="00ED6B10" w:rsidRPr="003F3047">
            <w:rPr>
              <w:rFonts w:hint="eastAsia"/>
              <w:lang w:eastAsia="zh-CN"/>
            </w:rPr>
            <w:t xml:space="preserve"> </w:t>
          </w:r>
          <w:r w:rsidR="00ED6B10" w:rsidRPr="003F3047">
            <w:rPr>
              <w:lang w:eastAsia="zh-CN"/>
            </w:rPr>
            <w:t>prepare for</w:t>
          </w:r>
          <w:r w:rsidR="00ED6B10" w:rsidRPr="003F3047">
            <w:rPr>
              <w:rFonts w:hint="eastAsia"/>
              <w:lang w:eastAsia="zh-CN"/>
            </w:rPr>
            <w:t xml:space="preserve"> the trip very well before they go. New </w:t>
          </w:r>
          <w:r w:rsidR="00ED6B10" w:rsidRPr="003F3047">
            <w:rPr>
              <w:lang w:eastAsia="zh-CN"/>
            </w:rPr>
            <w:t>traveler</w:t>
          </w:r>
          <w:r w:rsidR="00ED6B10" w:rsidRPr="003F3047">
            <w:rPr>
              <w:rFonts w:hint="eastAsia"/>
              <w:lang w:eastAsia="zh-CN"/>
            </w:rPr>
            <w:t xml:space="preserve">s like me would consider </w:t>
          </w:r>
          <w:r w:rsidR="00ED6B10" w:rsidRPr="003F3047">
            <w:rPr>
              <w:lang w:eastAsia="zh-CN"/>
            </w:rPr>
            <w:t>following</w:t>
          </w:r>
          <w:r w:rsidR="00ED6B10" w:rsidRPr="003F3047">
            <w:rPr>
              <w:rFonts w:hint="eastAsia"/>
              <w:lang w:eastAsia="zh-CN"/>
            </w:rPr>
            <w:t xml:space="preserve"> and </w:t>
          </w:r>
          <w:r w:rsidR="00ED6B10" w:rsidRPr="003F3047">
            <w:rPr>
              <w:lang w:eastAsia="zh-CN"/>
            </w:rPr>
            <w:t>joining</w:t>
          </w:r>
          <w:r w:rsidR="00ED6B10" w:rsidRPr="003F3047">
            <w:rPr>
              <w:rFonts w:hint="eastAsia"/>
              <w:lang w:eastAsia="zh-CN"/>
            </w:rPr>
            <w:t xml:space="preserve"> the group to visit the destination that I have </w:t>
          </w:r>
          <w:r w:rsidR="00100474" w:rsidRPr="003F3047">
            <w:rPr>
              <w:rFonts w:hint="eastAsia"/>
              <w:lang w:eastAsia="zh-CN"/>
            </w:rPr>
            <w:t>been eager</w:t>
          </w:r>
          <w:r w:rsidR="00ED6B10" w:rsidRPr="003F3047">
            <w:rPr>
              <w:rFonts w:hint="eastAsia"/>
              <w:lang w:eastAsia="zh-CN"/>
            </w:rPr>
            <w:t xml:space="preserve"> to </w:t>
          </w:r>
          <w:r w:rsidR="00100474" w:rsidRPr="003F3047">
            <w:rPr>
              <w:rFonts w:hint="eastAsia"/>
              <w:lang w:eastAsia="zh-CN"/>
            </w:rPr>
            <w:t>see.</w:t>
          </w:r>
          <w:r w:rsidR="00F701B2" w:rsidRPr="003F3047">
            <w:rPr>
              <w:rFonts w:hint="eastAsia"/>
              <w:lang w:eastAsia="zh-CN"/>
            </w:rPr>
            <w:t xml:space="preserve"> </w:t>
          </w:r>
          <w:r w:rsidR="005D5C7E" w:rsidRPr="003F3047">
            <w:rPr>
              <w:lang w:eastAsia="zh-CN"/>
            </w:rPr>
            <w:t xml:space="preserve">Another example, </w:t>
          </w:r>
          <w:r w:rsidR="00F701B2" w:rsidRPr="003F3047">
            <w:rPr>
              <w:rFonts w:hint="eastAsia"/>
              <w:lang w:eastAsia="zh-CN"/>
            </w:rPr>
            <w:t xml:space="preserve">I am a soccer lover, so most often, I would like to find the fans of my </w:t>
          </w:r>
          <w:r w:rsidR="00F701B2" w:rsidRPr="003F3047">
            <w:rPr>
              <w:lang w:eastAsia="zh-CN"/>
            </w:rPr>
            <w:t>supporting</w:t>
          </w:r>
          <w:r w:rsidR="00F701B2" w:rsidRPr="003F3047">
            <w:rPr>
              <w:rFonts w:hint="eastAsia"/>
              <w:lang w:eastAsia="zh-CN"/>
            </w:rPr>
            <w:t xml:space="preserve"> club and watch the game together. Therefore, the travel plan </w:t>
          </w:r>
          <w:r w:rsidR="00F701B2" w:rsidRPr="003F3047">
            <w:rPr>
              <w:lang w:eastAsia="zh-CN"/>
            </w:rPr>
            <w:t>feature</w:t>
          </w:r>
          <w:r w:rsidR="00F701B2" w:rsidRPr="003F3047">
            <w:rPr>
              <w:rFonts w:hint="eastAsia"/>
              <w:lang w:eastAsia="zh-CN"/>
            </w:rPr>
            <w:t xml:space="preserve"> of this application helps</w:t>
          </w:r>
          <w:r w:rsidR="00485A9C" w:rsidRPr="003F3047">
            <w:rPr>
              <w:lang w:eastAsia="zh-CN"/>
            </w:rPr>
            <w:t xml:space="preserve"> travelers</w:t>
          </w:r>
          <w:r w:rsidR="00F701B2" w:rsidRPr="003F3047">
            <w:rPr>
              <w:rFonts w:hint="eastAsia"/>
              <w:lang w:eastAsia="zh-CN"/>
            </w:rPr>
            <w:t xml:space="preserve"> to create the travel </w:t>
          </w:r>
          <w:r w:rsidR="00650C0D" w:rsidRPr="003F3047">
            <w:rPr>
              <w:lang w:eastAsia="zh-CN"/>
            </w:rPr>
            <w:t>plan</w:t>
          </w:r>
          <w:r w:rsidR="00485A9C" w:rsidRPr="003F3047">
            <w:rPr>
              <w:lang w:eastAsia="zh-CN"/>
            </w:rPr>
            <w:t xml:space="preserve"> before they go</w:t>
          </w:r>
          <w:r w:rsidR="00F701B2" w:rsidRPr="003F3047">
            <w:rPr>
              <w:rFonts w:hint="eastAsia"/>
              <w:lang w:eastAsia="zh-CN"/>
            </w:rPr>
            <w:t>, so that</w:t>
          </w:r>
          <w:r w:rsidR="00B91B92" w:rsidRPr="003F3047">
            <w:rPr>
              <w:rFonts w:hint="eastAsia"/>
              <w:lang w:eastAsia="zh-CN"/>
            </w:rPr>
            <w:t xml:space="preserve"> </w:t>
          </w:r>
          <w:r w:rsidR="00A91204" w:rsidRPr="003F3047">
            <w:rPr>
              <w:lang w:eastAsia="zh-CN"/>
            </w:rPr>
            <w:t xml:space="preserve">the plan members can prepare the travel in advance, </w:t>
          </w:r>
          <w:r w:rsidR="00B91B92" w:rsidRPr="003F3047">
            <w:rPr>
              <w:rFonts w:hint="eastAsia"/>
              <w:lang w:eastAsia="zh-CN"/>
            </w:rPr>
            <w:t>get together and have fun.</w:t>
          </w:r>
          <w:r w:rsidR="00F66ED0" w:rsidRPr="003F3047">
            <w:rPr>
              <w:rFonts w:hint="eastAsia"/>
              <w:lang w:eastAsia="zh-CN"/>
            </w:rPr>
            <w:t xml:space="preserve"> No </w:t>
          </w:r>
          <w:r w:rsidR="00F66ED0" w:rsidRPr="003F3047">
            <w:rPr>
              <w:lang w:eastAsia="zh-CN"/>
            </w:rPr>
            <w:t>matter wh</w:t>
          </w:r>
          <w:r w:rsidR="00F66ED0" w:rsidRPr="003F3047">
            <w:rPr>
              <w:rFonts w:hint="eastAsia"/>
              <w:lang w:eastAsia="zh-CN"/>
            </w:rPr>
            <w:t xml:space="preserve">o you want to </w:t>
          </w:r>
          <w:r w:rsidR="00E616ED" w:rsidRPr="003F3047">
            <w:rPr>
              <w:lang w:eastAsia="zh-CN"/>
            </w:rPr>
            <w:t>invite</w:t>
          </w:r>
          <w:r w:rsidR="00116D31" w:rsidRPr="003F3047">
            <w:rPr>
              <w:lang w:eastAsia="zh-CN"/>
            </w:rPr>
            <w:t>,</w:t>
          </w:r>
          <w:r w:rsidR="00F66ED0" w:rsidRPr="003F3047">
            <w:rPr>
              <w:rFonts w:hint="eastAsia"/>
              <w:lang w:eastAsia="zh-CN"/>
            </w:rPr>
            <w:t xml:space="preserve"> you can either </w:t>
          </w:r>
          <w:r w:rsidR="003D5210" w:rsidRPr="003F3047">
            <w:rPr>
              <w:lang w:eastAsia="zh-CN"/>
            </w:rPr>
            <w:t>add</w:t>
          </w:r>
          <w:r w:rsidR="00F66ED0" w:rsidRPr="003F3047">
            <w:rPr>
              <w:rFonts w:hint="eastAsia"/>
              <w:lang w:eastAsia="zh-CN"/>
            </w:rPr>
            <w:t xml:space="preserve"> people</w:t>
          </w:r>
          <w:r w:rsidR="003D5210" w:rsidRPr="003F3047">
            <w:rPr>
              <w:lang w:eastAsia="zh-CN"/>
            </w:rPr>
            <w:t xml:space="preserve"> that you know</w:t>
          </w:r>
          <w:r w:rsidR="00F66ED0" w:rsidRPr="003F3047">
            <w:rPr>
              <w:rFonts w:hint="eastAsia"/>
              <w:lang w:eastAsia="zh-CN"/>
            </w:rPr>
            <w:t xml:space="preserve"> </w:t>
          </w:r>
          <w:r w:rsidR="00DE6866" w:rsidRPr="003F3047">
            <w:rPr>
              <w:rFonts w:hint="eastAsia"/>
              <w:lang w:eastAsia="zh-CN"/>
            </w:rPr>
            <w:t>into the plan or</w:t>
          </w:r>
          <w:r w:rsidR="00F66ED0" w:rsidRPr="003F3047">
            <w:rPr>
              <w:rFonts w:hint="eastAsia"/>
              <w:lang w:eastAsia="zh-CN"/>
            </w:rPr>
            <w:t xml:space="preserve"> share the plan </w:t>
          </w:r>
          <w:r w:rsidR="005F7341" w:rsidRPr="003F3047">
            <w:rPr>
              <w:lang w:eastAsia="zh-CN"/>
            </w:rPr>
            <w:t>with the public</w:t>
          </w:r>
          <w:r w:rsidR="000231DC" w:rsidRPr="003F3047">
            <w:rPr>
              <w:lang w:eastAsia="zh-CN"/>
            </w:rPr>
            <w:t xml:space="preserve"> so others can join</w:t>
          </w:r>
          <w:r w:rsidR="00F66ED0" w:rsidRPr="003F3047">
            <w:rPr>
              <w:rFonts w:hint="eastAsia"/>
              <w:lang w:eastAsia="zh-CN"/>
            </w:rPr>
            <w:t xml:space="preserve">. </w:t>
          </w:r>
          <w:r w:rsidR="005F7341" w:rsidRPr="003F3047">
            <w:rPr>
              <w:lang w:eastAsia="zh-CN"/>
            </w:rPr>
            <w:t>In the application,</w:t>
          </w:r>
          <w:r w:rsidR="00452DA6" w:rsidRPr="003F3047">
            <w:rPr>
              <w:lang w:eastAsia="zh-CN"/>
            </w:rPr>
            <w:t xml:space="preserve"> for public plan,</w:t>
          </w:r>
          <w:r w:rsidR="005F7341" w:rsidRPr="003F3047">
            <w:rPr>
              <w:lang w:eastAsia="zh-CN"/>
            </w:rPr>
            <w:t xml:space="preserve"> </w:t>
          </w:r>
          <w:r w:rsidR="00452DA6" w:rsidRPr="003F3047">
            <w:rPr>
              <w:lang w:eastAsia="zh-CN"/>
            </w:rPr>
            <w:t xml:space="preserve">many criteria can be set when the owner creates the plan. For example, the plan type can be a trip, an NBA game or concert, so applicants can search for their desired type of plans efficiently with plan type and title. Besides, the more detailed information the owner provides, the more attractive the plan is to the potential applicants. Requirement filter is also a useful feature of tailoring the desired applicants. The owner can set </w:t>
          </w:r>
          <w:r w:rsidR="00EC21BF" w:rsidRPr="003F3047">
            <w:rPr>
              <w:lang w:eastAsia="zh-CN"/>
            </w:rPr>
            <w:t>limitations</w:t>
          </w:r>
          <w:r w:rsidR="00452DA6" w:rsidRPr="003F3047">
            <w:rPr>
              <w:lang w:eastAsia="zh-CN"/>
            </w:rPr>
            <w:t xml:space="preserve"> of </w:t>
          </w:r>
          <w:r w:rsidR="00A63B6D" w:rsidRPr="003F3047">
            <w:rPr>
              <w:lang w:eastAsia="zh-CN"/>
            </w:rPr>
            <w:t xml:space="preserve">the group size, </w:t>
          </w:r>
          <w:r w:rsidR="00452DA6" w:rsidRPr="003F3047">
            <w:rPr>
              <w:lang w:eastAsia="zh-CN"/>
            </w:rPr>
            <w:t xml:space="preserve">gender, age </w:t>
          </w:r>
          <w:r w:rsidR="00BE1E09" w:rsidRPr="003F3047">
            <w:rPr>
              <w:lang w:eastAsia="zh-CN"/>
            </w:rPr>
            <w:t>and</w:t>
          </w:r>
          <w:r w:rsidR="00452DA6" w:rsidRPr="003F3047">
            <w:rPr>
              <w:lang w:eastAsia="zh-CN"/>
            </w:rPr>
            <w:t xml:space="preserve"> spoken language etc.</w:t>
          </w:r>
          <w:r w:rsidR="00EC21BF" w:rsidRPr="003F3047">
            <w:rPr>
              <w:lang w:eastAsia="zh-CN"/>
            </w:rPr>
            <w:t xml:space="preserve"> Lastly, </w:t>
          </w:r>
          <w:r w:rsidR="00EC21BF" w:rsidRPr="003F3047">
            <w:rPr>
              <w:lang w:eastAsia="zh-CN"/>
            </w:rPr>
            <w:lastRenderedPageBreak/>
            <w:t>the origin and destination, type of transport, accommodation and other potential events can be added to the plan, so people can always know clearly if this is a suitable travel plan for themselves</w:t>
          </w:r>
          <w:r w:rsidR="003A2961" w:rsidRPr="003F3047">
            <w:rPr>
              <w:lang w:eastAsia="zh-CN"/>
            </w:rPr>
            <w:t xml:space="preserve"> </w:t>
          </w:r>
          <w:r w:rsidR="00157C00" w:rsidRPr="003F3047">
            <w:rPr>
              <w:lang w:eastAsia="zh-CN"/>
            </w:rPr>
            <w:t xml:space="preserve">before </w:t>
          </w:r>
          <w:r w:rsidR="003A2961" w:rsidRPr="003F3047">
            <w:rPr>
              <w:lang w:eastAsia="zh-CN"/>
            </w:rPr>
            <w:t>they apply</w:t>
          </w:r>
          <w:r w:rsidR="00157C00" w:rsidRPr="003F3047">
            <w:rPr>
              <w:lang w:eastAsia="zh-CN"/>
            </w:rPr>
            <w:t xml:space="preserve"> for it</w:t>
          </w:r>
          <w:r w:rsidR="003A2961" w:rsidRPr="003F3047">
            <w:rPr>
              <w:lang w:eastAsia="zh-CN"/>
            </w:rPr>
            <w:t>.</w:t>
          </w:r>
          <w:r w:rsidR="00157C00" w:rsidRPr="003F3047">
            <w:rPr>
              <w:lang w:eastAsia="zh-CN"/>
            </w:rPr>
            <w:t xml:space="preserve"> After the plan has been created, all members are filled</w:t>
          </w:r>
          <w:r w:rsidR="00470920" w:rsidRPr="003F3047">
            <w:rPr>
              <w:lang w:eastAsia="zh-CN"/>
            </w:rPr>
            <w:t xml:space="preserve">, they can start to purchase their flight tickets, book the hotel etc. offline, and get started </w:t>
          </w:r>
          <w:r w:rsidR="00661E2E" w:rsidRPr="003F3047">
            <w:rPr>
              <w:lang w:eastAsia="zh-CN"/>
            </w:rPr>
            <w:t>based on the schedule.</w:t>
          </w:r>
        </w:p>
        <w:p w14:paraId="24FDA42E" w14:textId="4C946C04" w:rsidR="00B91B92" w:rsidRPr="003F3047" w:rsidRDefault="00EC21BF" w:rsidP="00342AEC">
          <w:pPr>
            <w:rPr>
              <w:lang w:eastAsia="zh-CN"/>
            </w:rPr>
          </w:pPr>
          <w:r w:rsidRPr="003F3047">
            <w:rPr>
              <w:lang w:eastAsia="zh-CN"/>
            </w:rPr>
            <w:t xml:space="preserve">Secondly, </w:t>
          </w:r>
          <w:r w:rsidR="00436DC0" w:rsidRPr="003F3047">
            <w:rPr>
              <w:rFonts w:hint="eastAsia"/>
              <w:lang w:eastAsia="zh-CN"/>
            </w:rPr>
            <w:t xml:space="preserve">efficient communication is essential during group travel. Without this application, travelers usually need to add </w:t>
          </w:r>
          <w:r w:rsidR="00436DC0" w:rsidRPr="003F3047">
            <w:rPr>
              <w:lang w:eastAsia="zh-CN"/>
            </w:rPr>
            <w:t>each other</w:t>
          </w:r>
          <w:r w:rsidR="008B1C33" w:rsidRPr="003F3047">
            <w:rPr>
              <w:lang w:eastAsia="zh-CN"/>
            </w:rPr>
            <w:t>’</w:t>
          </w:r>
          <w:r w:rsidR="008B1C33" w:rsidRPr="003F3047">
            <w:rPr>
              <w:rFonts w:hint="eastAsia"/>
              <w:lang w:eastAsia="zh-CN"/>
            </w:rPr>
            <w:t xml:space="preserve">s number </w:t>
          </w:r>
          <w:r w:rsidR="00436DC0" w:rsidRPr="003F3047">
            <w:rPr>
              <w:rFonts w:hint="eastAsia"/>
              <w:lang w:eastAsia="zh-CN"/>
            </w:rPr>
            <w:t>into their contact, so they would use instant messaging applications to communicate. However, not everyone is willing to share their personal info</w:t>
          </w:r>
          <w:r w:rsidR="008B1C33" w:rsidRPr="003F3047">
            <w:rPr>
              <w:rFonts w:hint="eastAsia"/>
              <w:lang w:eastAsia="zh-CN"/>
            </w:rPr>
            <w:t>rmation</w:t>
          </w:r>
          <w:r w:rsidR="00436DC0" w:rsidRPr="003F3047">
            <w:rPr>
              <w:rFonts w:hint="eastAsia"/>
              <w:lang w:eastAsia="zh-CN"/>
            </w:rPr>
            <w:t xml:space="preserve"> </w:t>
          </w:r>
          <w:r w:rsidR="00436DC0" w:rsidRPr="003F3047">
            <w:rPr>
              <w:lang w:eastAsia="zh-CN"/>
            </w:rPr>
            <w:t>with</w:t>
          </w:r>
          <w:r w:rsidR="00436DC0" w:rsidRPr="003F3047">
            <w:rPr>
              <w:rFonts w:hint="eastAsia"/>
              <w:lang w:eastAsia="zh-CN"/>
            </w:rPr>
            <w:t xml:space="preserve"> others, </w:t>
          </w:r>
          <w:r w:rsidR="00436DC0" w:rsidRPr="003F3047">
            <w:rPr>
              <w:lang w:eastAsia="zh-CN"/>
            </w:rPr>
            <w:t>especially</w:t>
          </w:r>
          <w:r w:rsidR="00436DC0" w:rsidRPr="003F3047">
            <w:rPr>
              <w:rFonts w:hint="eastAsia"/>
              <w:lang w:eastAsia="zh-CN"/>
            </w:rPr>
            <w:t xml:space="preserve"> new friends that they meet </w:t>
          </w:r>
          <w:r w:rsidR="00436DC0" w:rsidRPr="003F3047">
            <w:rPr>
              <w:lang w:eastAsia="zh-CN"/>
            </w:rPr>
            <w:t>for the first</w:t>
          </w:r>
          <w:r w:rsidR="00436DC0" w:rsidRPr="003F3047">
            <w:rPr>
              <w:rFonts w:hint="eastAsia"/>
              <w:lang w:eastAsia="zh-CN"/>
            </w:rPr>
            <w:t xml:space="preserve"> time. Therefore, dedicated communication </w:t>
          </w:r>
          <w:r w:rsidR="00436DC0" w:rsidRPr="003F3047">
            <w:rPr>
              <w:lang w:eastAsia="zh-CN"/>
            </w:rPr>
            <w:t>tools are</w:t>
          </w:r>
          <w:r w:rsidR="00436DC0" w:rsidRPr="003F3047">
            <w:rPr>
              <w:rFonts w:hint="eastAsia"/>
              <w:lang w:eastAsia="zh-CN"/>
            </w:rPr>
            <w:t xml:space="preserve"> useful and safe to use specifically for certain activities. Real-time </w:t>
          </w:r>
          <w:r w:rsidRPr="003F3047">
            <w:rPr>
              <w:lang w:eastAsia="zh-CN"/>
            </w:rPr>
            <w:t xml:space="preserve">collaboration during the </w:t>
          </w:r>
          <w:r w:rsidR="00675FDB" w:rsidRPr="003F3047">
            <w:rPr>
              <w:lang w:eastAsia="zh-CN"/>
            </w:rPr>
            <w:t>trip</w:t>
          </w:r>
          <w:r w:rsidRPr="003F3047">
            <w:rPr>
              <w:lang w:eastAsia="zh-CN"/>
            </w:rPr>
            <w:t xml:space="preserve"> or event is also</w:t>
          </w:r>
          <w:r w:rsidR="00675FDB" w:rsidRPr="003F3047">
            <w:rPr>
              <w:lang w:eastAsia="zh-CN"/>
            </w:rPr>
            <w:t xml:space="preserve"> an important feature that this application can provide. The polling system allows plan members to create polling questions like: what are we going to eat tonight? A. Hamburger B. Pizza C. Hamberger and Pizza</w:t>
          </w:r>
          <w:r w:rsidR="00ED1CA0" w:rsidRPr="003F3047">
            <w:rPr>
              <w:lang w:eastAsia="zh-CN"/>
            </w:rPr>
            <w:t xml:space="preserve">. </w:t>
          </w:r>
          <w:r w:rsidR="003476E0" w:rsidRPr="003F3047">
            <w:rPr>
              <w:lang w:eastAsia="zh-CN"/>
            </w:rPr>
            <w:t xml:space="preserve">There’s an active </w:t>
          </w:r>
          <w:r w:rsidR="00B70728" w:rsidRPr="003F3047">
            <w:rPr>
              <w:lang w:eastAsia="zh-CN"/>
            </w:rPr>
            <w:t>time range</w:t>
          </w:r>
          <w:r w:rsidR="003476E0" w:rsidRPr="003F3047">
            <w:rPr>
              <w:lang w:eastAsia="zh-CN"/>
            </w:rPr>
            <w:t xml:space="preserve"> for the poll, and all members can receive notification to attend the poll</w:t>
          </w:r>
          <w:r w:rsidR="001B0E9E" w:rsidRPr="003F3047">
            <w:rPr>
              <w:lang w:eastAsia="zh-CN"/>
            </w:rPr>
            <w:t xml:space="preserve"> within the effective </w:t>
          </w:r>
          <w:r w:rsidR="00594242" w:rsidRPr="003F3047">
            <w:rPr>
              <w:lang w:eastAsia="zh-CN"/>
            </w:rPr>
            <w:t>time range</w:t>
          </w:r>
          <w:r w:rsidR="003476E0" w:rsidRPr="003F3047">
            <w:rPr>
              <w:lang w:eastAsia="zh-CN"/>
            </w:rPr>
            <w:t>. They</w:t>
          </w:r>
          <w:r w:rsidR="00ED1CA0" w:rsidRPr="003F3047">
            <w:rPr>
              <w:lang w:eastAsia="zh-CN"/>
            </w:rPr>
            <w:t xml:space="preserve"> can select </w:t>
          </w:r>
          <w:r w:rsidR="003476E0" w:rsidRPr="003F3047">
            <w:rPr>
              <w:lang w:eastAsia="zh-CN"/>
            </w:rPr>
            <w:t>their answer</w:t>
          </w:r>
          <w:r w:rsidR="00ED1CA0" w:rsidRPr="003F3047">
            <w:rPr>
              <w:lang w:eastAsia="zh-CN"/>
            </w:rPr>
            <w:t xml:space="preserve">, so that it is a fair and fun way for the </w:t>
          </w:r>
          <w:r w:rsidR="003476E0" w:rsidRPr="003F3047">
            <w:rPr>
              <w:lang w:eastAsia="zh-CN"/>
            </w:rPr>
            <w:t>group</w:t>
          </w:r>
          <w:r w:rsidR="00ED1CA0" w:rsidRPr="003F3047">
            <w:rPr>
              <w:lang w:eastAsia="zh-CN"/>
            </w:rPr>
            <w:t xml:space="preserve"> to make decisions.</w:t>
          </w:r>
          <w:r w:rsidR="000324A5" w:rsidRPr="003F3047">
            <w:rPr>
              <w:lang w:eastAsia="zh-CN"/>
            </w:rPr>
            <w:t xml:space="preserve"> Besides, real-time communication can be conducted in chat room function. </w:t>
          </w:r>
          <w:r w:rsidR="007B524E" w:rsidRPr="003F3047">
            <w:rPr>
              <w:lang w:eastAsia="zh-CN"/>
            </w:rPr>
            <w:t xml:space="preserve">All plan members can chat simultaneously </w:t>
          </w:r>
          <w:r w:rsidR="007B524E" w:rsidRPr="003F3047">
            <w:rPr>
              <w:rFonts w:hint="eastAsia"/>
              <w:lang w:eastAsia="zh-CN"/>
            </w:rPr>
            <w:t>or</w:t>
          </w:r>
          <w:r w:rsidR="007B524E" w:rsidRPr="003F3047">
            <w:rPr>
              <w:lang w:eastAsia="zh-CN"/>
            </w:rPr>
            <w:t xml:space="preserve"> leave messages to others. </w:t>
          </w:r>
          <w:r w:rsidR="000324A5" w:rsidRPr="003F3047">
            <w:rPr>
              <w:lang w:eastAsia="zh-CN"/>
            </w:rPr>
            <w:t xml:space="preserve">Users can receive email notifications if </w:t>
          </w:r>
          <w:r w:rsidR="007B524E" w:rsidRPr="003F3047">
            <w:rPr>
              <w:lang w:eastAsia="zh-CN"/>
            </w:rPr>
            <w:t xml:space="preserve">they have unread messages left in </w:t>
          </w:r>
          <w:r w:rsidR="000E6293" w:rsidRPr="003F3047">
            <w:rPr>
              <w:lang w:eastAsia="zh-CN"/>
            </w:rPr>
            <w:t>the chat</w:t>
          </w:r>
          <w:r w:rsidR="007B524E" w:rsidRPr="003F3047">
            <w:rPr>
              <w:lang w:eastAsia="zh-CN"/>
            </w:rPr>
            <w:t xml:space="preserve"> room</w:t>
          </w:r>
          <w:r w:rsidR="000324A5" w:rsidRPr="003F3047">
            <w:rPr>
              <w:lang w:eastAsia="zh-CN"/>
            </w:rPr>
            <w:t>.</w:t>
          </w:r>
        </w:p>
        <w:p w14:paraId="50CAC6C1" w14:textId="0C3A2BFF" w:rsidR="00F31945" w:rsidRPr="003F3047" w:rsidRDefault="00FC511B" w:rsidP="00342AEC">
          <w:pPr>
            <w:rPr>
              <w:lang w:eastAsia="zh-CN"/>
            </w:rPr>
          </w:pPr>
          <w:r w:rsidRPr="003F3047">
            <w:rPr>
              <w:rFonts w:hint="eastAsia"/>
              <w:lang w:eastAsia="zh-CN"/>
            </w:rPr>
            <w:t xml:space="preserve">Lastly, </w:t>
          </w:r>
          <w:r w:rsidRPr="003F3047">
            <w:rPr>
              <w:lang w:eastAsia="zh-CN"/>
            </w:rPr>
            <w:t>except for the</w:t>
          </w:r>
          <w:r w:rsidRPr="003F3047">
            <w:rPr>
              <w:rFonts w:hint="eastAsia"/>
              <w:lang w:eastAsia="zh-CN"/>
            </w:rPr>
            <w:t xml:space="preserve"> </w:t>
          </w:r>
          <w:r w:rsidR="000F5C9C" w:rsidRPr="003F3047">
            <w:rPr>
              <w:lang w:eastAsia="zh-CN"/>
            </w:rPr>
            <w:t xml:space="preserve">fixed </w:t>
          </w:r>
          <w:r w:rsidR="00E60A15" w:rsidRPr="003F3047">
            <w:rPr>
              <w:lang w:eastAsia="zh-CN"/>
            </w:rPr>
            <w:t>budget for the trip like expenses for</w:t>
          </w:r>
          <w:r w:rsidRPr="003F3047">
            <w:rPr>
              <w:rFonts w:hint="eastAsia"/>
              <w:lang w:eastAsia="zh-CN"/>
            </w:rPr>
            <w:t xml:space="preserve"> transport, accommodation, food and tickets etc., t</w:t>
          </w:r>
          <w:r w:rsidRPr="003F3047">
            <w:rPr>
              <w:lang w:eastAsia="zh-CN"/>
            </w:rPr>
            <w:t xml:space="preserve">here are many other potential expenses during the trip. </w:t>
          </w:r>
          <w:r w:rsidR="000F5C9C" w:rsidRPr="003F3047">
            <w:rPr>
              <w:lang w:eastAsia="zh-CN"/>
            </w:rPr>
            <w:t xml:space="preserve">Some of these expenses are shared among group members, such as </w:t>
          </w:r>
          <w:r w:rsidR="00E60A15" w:rsidRPr="003F3047">
            <w:rPr>
              <w:lang w:eastAsia="zh-CN"/>
            </w:rPr>
            <w:t xml:space="preserve">sharing taxis, having a meal within the group or buying more souvenirs to get discounted. </w:t>
          </w:r>
          <w:r w:rsidR="009F1A29" w:rsidRPr="003F3047">
            <w:rPr>
              <w:lang w:eastAsia="zh-CN"/>
            </w:rPr>
            <w:t xml:space="preserve">Using the </w:t>
          </w:r>
          <w:r w:rsidR="003339FC" w:rsidRPr="003F3047">
            <w:rPr>
              <w:lang w:eastAsia="zh-CN"/>
            </w:rPr>
            <w:t xml:space="preserve">shared </w:t>
          </w:r>
          <w:r w:rsidR="009F1A29" w:rsidRPr="003F3047">
            <w:rPr>
              <w:lang w:eastAsia="zh-CN"/>
            </w:rPr>
            <w:t xml:space="preserve">expense feature, travelers don’t need </w:t>
          </w:r>
          <w:r w:rsidR="00E60A15" w:rsidRPr="003F3047">
            <w:rPr>
              <w:lang w:eastAsia="zh-CN"/>
            </w:rPr>
            <w:t xml:space="preserve">separate </w:t>
          </w:r>
          <w:r w:rsidR="003339FC" w:rsidRPr="003F3047">
            <w:rPr>
              <w:lang w:eastAsia="zh-CN"/>
            </w:rPr>
            <w:t>applications</w:t>
          </w:r>
          <w:r w:rsidR="00E60A15" w:rsidRPr="003F3047">
            <w:rPr>
              <w:lang w:eastAsia="zh-CN"/>
            </w:rPr>
            <w:t xml:space="preserve"> to make notes and calculate each member’s share of the expense. This function</w:t>
          </w:r>
          <w:r w:rsidR="009F1A29" w:rsidRPr="003F3047">
            <w:rPr>
              <w:lang w:eastAsia="zh-CN"/>
            </w:rPr>
            <w:t xml:space="preserve"> </w:t>
          </w:r>
          <w:r w:rsidR="003339FC" w:rsidRPr="003F3047">
            <w:rPr>
              <w:lang w:eastAsia="zh-CN"/>
            </w:rPr>
            <w:t xml:space="preserve">allows the user to make </w:t>
          </w:r>
          <w:r w:rsidR="00F721F4" w:rsidRPr="003F3047">
            <w:rPr>
              <w:lang w:eastAsia="zh-CN"/>
            </w:rPr>
            <w:t>notes</w:t>
          </w:r>
          <w:r w:rsidR="003339FC" w:rsidRPr="003F3047">
            <w:rPr>
              <w:lang w:eastAsia="zh-CN"/>
            </w:rPr>
            <w:t xml:space="preserve"> of the shared expenses like the purpose and total amount and select the </w:t>
          </w:r>
          <w:r w:rsidR="001C444B" w:rsidRPr="003F3047">
            <w:rPr>
              <w:lang w:eastAsia="zh-CN"/>
            </w:rPr>
            <w:t>members involved</w:t>
          </w:r>
          <w:r w:rsidR="003339FC" w:rsidRPr="003F3047">
            <w:rPr>
              <w:lang w:eastAsia="zh-CN"/>
            </w:rPr>
            <w:t>. Then it can calculate and display the portion of each corresponding member, so it’s very easy to use and efficient to track the shared expense</w:t>
          </w:r>
          <w:r w:rsidR="00C534D3" w:rsidRPr="003F3047">
            <w:rPr>
              <w:lang w:eastAsia="zh-CN"/>
            </w:rPr>
            <w:t xml:space="preserve">. Thus, one member can </w:t>
          </w:r>
          <w:r w:rsidR="00255E19" w:rsidRPr="003F3047">
            <w:rPr>
              <w:lang w:eastAsia="zh-CN"/>
            </w:rPr>
            <w:t xml:space="preserve">always </w:t>
          </w:r>
          <w:r w:rsidR="00C534D3" w:rsidRPr="003F3047">
            <w:rPr>
              <w:lang w:eastAsia="zh-CN"/>
            </w:rPr>
            <w:t xml:space="preserve">do the payment in advance, then the others give him/her their portion based on </w:t>
          </w:r>
          <w:r w:rsidR="00255E19" w:rsidRPr="003F3047">
            <w:rPr>
              <w:lang w:eastAsia="zh-CN"/>
            </w:rPr>
            <w:t>the record.</w:t>
          </w:r>
        </w:p>
        <w:p w14:paraId="02911AF3" w14:textId="227A5EBA" w:rsidR="00463A11" w:rsidRPr="00CB4112" w:rsidRDefault="00D15B31" w:rsidP="00342AEC">
          <w:pPr>
            <w:rPr>
              <w:color w:val="FF0000"/>
              <w:lang w:eastAsia="zh-CN"/>
            </w:rPr>
          </w:pPr>
          <w:r w:rsidRPr="003F3047">
            <w:rPr>
              <w:lang w:eastAsia="zh-CN"/>
            </w:rPr>
            <w:t>This application does not involve any payment or transaction system, so users still need to use other third-party websites to book flights, hotel and tickets etc. However, it is a very user-friendly application for travelers to find interesting travel plans, manage group members, communicate and collaborate effectively and make notes for shared expenses.</w:t>
          </w:r>
        </w:p>
      </w:sdtContent>
    </w:sdt>
    <w:p w14:paraId="227F2496" w14:textId="77777777" w:rsidR="006C3C2F" w:rsidRPr="006C3C2F" w:rsidRDefault="006C3C2F" w:rsidP="006C3C2F">
      <w:pPr>
        <w:rPr>
          <w:color w:val="808080"/>
        </w:rPr>
      </w:pPr>
    </w:p>
    <w:p w14:paraId="02AB61F7" w14:textId="77777777" w:rsidR="0019592D" w:rsidRPr="00616D9D" w:rsidRDefault="006C3C2F" w:rsidP="006C3C2F">
      <w:pPr>
        <w:pStyle w:val="Heading1"/>
        <w:numPr>
          <w:ilvl w:val="0"/>
          <w:numId w:val="1"/>
        </w:numPr>
      </w:pPr>
      <w:r w:rsidRPr="00616D9D">
        <w:t xml:space="preserve"> </w:t>
      </w:r>
      <w:bookmarkStart w:id="5" w:name="_Toc195478110"/>
      <w:r w:rsidR="0019592D" w:rsidRPr="00616D9D">
        <w:t>Scope and Depth</w:t>
      </w:r>
      <w:bookmarkEnd w:id="5"/>
    </w:p>
    <w:sdt>
      <w:sdtPr>
        <w:id w:val="-1118836451"/>
        <w:placeholder>
          <w:docPart w:val="833A500182D642B59A5AABE1FA5502AC"/>
        </w:placeholder>
      </w:sdtPr>
      <w:sdtContent>
        <w:p w14:paraId="5B39B85F" w14:textId="73D5495E" w:rsidR="001248D3" w:rsidRPr="00C63FA0" w:rsidRDefault="001248D3" w:rsidP="00342AEC">
          <w:r w:rsidRPr="00C63FA0">
            <w:t xml:space="preserve">The scope and depth of </w:t>
          </w:r>
          <w:r w:rsidR="00952688">
            <w:t>this</w:t>
          </w:r>
          <w:r w:rsidRPr="00C63FA0">
            <w:t xml:space="preserve"> project encompass multiple dimensions, integrating various technologies while addressing specific problem</w:t>
          </w:r>
          <w:r w:rsidR="002171DA">
            <w:t>s</w:t>
          </w:r>
          <w:r w:rsidRPr="00C63FA0">
            <w:t xml:space="preserve"> faced by travelers. This section defines the boundaries of the project and highlights the key areas of focus.</w:t>
          </w:r>
        </w:p>
        <w:p w14:paraId="05CFE434" w14:textId="4199C7BB" w:rsidR="003F6124" w:rsidRPr="003F6124" w:rsidRDefault="001248D3" w:rsidP="003F6124">
          <w:pPr>
            <w:pStyle w:val="Heading2"/>
            <w:numPr>
              <w:ilvl w:val="1"/>
              <w:numId w:val="1"/>
            </w:numPr>
          </w:pPr>
          <w:bookmarkStart w:id="6" w:name="_Toc195478111"/>
          <w:r w:rsidRPr="001248D3">
            <w:t xml:space="preserve">Scope </w:t>
          </w:r>
          <w:r w:rsidR="00010C05">
            <w:t xml:space="preserve">and depth </w:t>
          </w:r>
          <w:r w:rsidRPr="001248D3">
            <w:t>of the Project</w:t>
          </w:r>
          <w:bookmarkEnd w:id="6"/>
        </w:p>
        <w:p w14:paraId="090B79AE" w14:textId="23CCF701" w:rsidR="00631190" w:rsidRPr="003F3047" w:rsidRDefault="00631190" w:rsidP="00342AEC">
          <w:pPr>
            <w:ind w:left="360"/>
          </w:pPr>
          <w:r w:rsidRPr="003F3047">
            <w:t xml:space="preserve">The minimum scope of the project is to create an online web-based application that allows users to create or find a travel plan that they are interested in before they start to </w:t>
          </w:r>
          <w:r w:rsidR="005249FA" w:rsidRPr="003F3047">
            <w:t>prepare for</w:t>
          </w:r>
          <w:r w:rsidRPr="003F3047">
            <w:t xml:space="preserve"> the trip. </w:t>
          </w:r>
          <w:r w:rsidR="00C06CCC" w:rsidRPr="003F3047">
            <w:t xml:space="preserve">Multiple members can join the plan so they can travel together. </w:t>
          </w:r>
          <w:r w:rsidR="00B17FB7" w:rsidRPr="003F3047">
            <w:t>After the trip has started,</w:t>
          </w:r>
          <w:r w:rsidRPr="003F3047">
            <w:t xml:space="preserve"> they can use this application as an efficient communication and collaborating tool </w:t>
          </w:r>
          <w:r w:rsidR="00B17FB7" w:rsidRPr="003F3047">
            <w:t xml:space="preserve">with other </w:t>
          </w:r>
          <w:r w:rsidR="001B7879" w:rsidRPr="003F3047">
            <w:t>plan</w:t>
          </w:r>
          <w:r w:rsidR="00B17FB7" w:rsidRPr="003F3047">
            <w:t xml:space="preserve"> members</w:t>
          </w:r>
          <w:r w:rsidRPr="003F3047">
            <w:t>.</w:t>
          </w:r>
        </w:p>
        <w:p w14:paraId="2A5B8836" w14:textId="4A5FEAA7" w:rsidR="00FE4F2D" w:rsidRPr="00FE4F2D" w:rsidRDefault="00FE4F2D" w:rsidP="00FE4F2D">
          <w:pPr>
            <w:pStyle w:val="Heading2"/>
            <w:numPr>
              <w:ilvl w:val="2"/>
              <w:numId w:val="1"/>
            </w:numPr>
            <w:rPr>
              <w:sz w:val="24"/>
              <w:szCs w:val="24"/>
            </w:rPr>
          </w:pPr>
          <w:bookmarkStart w:id="7" w:name="_Toc195478112"/>
          <w:r>
            <w:rPr>
              <w:sz w:val="24"/>
              <w:szCs w:val="24"/>
            </w:rPr>
            <w:lastRenderedPageBreak/>
            <w:t>Functional requirement</w:t>
          </w:r>
          <w:bookmarkEnd w:id="7"/>
        </w:p>
        <w:p w14:paraId="5C36FEF8" w14:textId="443F6276" w:rsidR="007532F3" w:rsidRPr="003F3047" w:rsidRDefault="007532F3" w:rsidP="00342AEC">
          <w:pPr>
            <w:ind w:left="720"/>
          </w:pPr>
          <w:r w:rsidRPr="003F3047">
            <w:t xml:space="preserve">Users can </w:t>
          </w:r>
          <w:r w:rsidR="008F7408" w:rsidRPr="003F3047">
            <w:t>create an account</w:t>
          </w:r>
          <w:r w:rsidRPr="003F3047">
            <w:t xml:space="preserve"> in the application using the register function.</w:t>
          </w:r>
          <w:r w:rsidR="00BC49FE" w:rsidRPr="003F3047">
            <w:t xml:space="preserve"> Email of the account should be unique within the application</w:t>
          </w:r>
          <w:r w:rsidR="0020623C" w:rsidRPr="003F3047">
            <w:t xml:space="preserve">, and it can also be used to receive system notification, such as unread message. </w:t>
          </w:r>
          <w:r w:rsidR="00486091" w:rsidRPr="003F3047">
            <w:t xml:space="preserve">The other </w:t>
          </w:r>
          <w:r w:rsidR="00AC3C75" w:rsidRPr="003F3047">
            <w:t>account profile</w:t>
          </w:r>
          <w:r w:rsidR="003805FA" w:rsidRPr="003F3047">
            <w:t xml:space="preserve"> information</w:t>
          </w:r>
          <w:r w:rsidR="00486091" w:rsidRPr="003F3047">
            <w:t xml:space="preserve"> includes </w:t>
          </w:r>
          <w:r w:rsidR="00ED25AC" w:rsidRPr="003F3047">
            <w:t>f</w:t>
          </w:r>
          <w:r w:rsidR="00486091" w:rsidRPr="003F3047">
            <w:t xml:space="preserve">irst name, </w:t>
          </w:r>
          <w:r w:rsidR="00ED25AC" w:rsidRPr="003F3047">
            <w:t>l</w:t>
          </w:r>
          <w:r w:rsidR="00486091" w:rsidRPr="003F3047">
            <w:t>ast name,</w:t>
          </w:r>
          <w:r w:rsidR="00ED25AC" w:rsidRPr="003F3047">
            <w:t xml:space="preserve"> gender, age, p</w:t>
          </w:r>
          <w:r w:rsidR="00486091" w:rsidRPr="003F3047">
            <w:t xml:space="preserve">hone number, </w:t>
          </w:r>
          <w:r w:rsidR="00ED25AC" w:rsidRPr="003F3047">
            <w:t>m</w:t>
          </w:r>
          <w:r w:rsidR="00486091" w:rsidRPr="003F3047">
            <w:t>ain language, city, country etc.</w:t>
          </w:r>
        </w:p>
        <w:p w14:paraId="09F57957" w14:textId="7339D57B" w:rsidR="008F7408" w:rsidRPr="003F3047" w:rsidRDefault="007532F3" w:rsidP="00BC49FE">
          <w:pPr>
            <w:ind w:left="720"/>
          </w:pPr>
          <w:r w:rsidRPr="003F3047">
            <w:t xml:space="preserve">Users can </w:t>
          </w:r>
          <w:r w:rsidR="00EB44D2" w:rsidRPr="003F3047">
            <w:t>login with the account to use the application.</w:t>
          </w:r>
          <w:r w:rsidR="00BC49FE" w:rsidRPr="003F3047">
            <w:t xml:space="preserve"> </w:t>
          </w:r>
        </w:p>
        <w:p w14:paraId="7A7666BA" w14:textId="0E836096" w:rsidR="009604FE" w:rsidRPr="003F3047" w:rsidRDefault="009604FE" w:rsidP="00BC49FE">
          <w:pPr>
            <w:ind w:left="720"/>
          </w:pPr>
          <w:r w:rsidRPr="003F3047">
            <w:t xml:space="preserve">Travel </w:t>
          </w:r>
          <w:r w:rsidR="005217F3" w:rsidRPr="003F3047">
            <w:t>P</w:t>
          </w:r>
          <w:r w:rsidRPr="003F3047">
            <w:t xml:space="preserve">lan is the core concept of this application. There are a few </w:t>
          </w:r>
          <w:r w:rsidR="00AE69E4" w:rsidRPr="003F3047">
            <w:t>“plan</w:t>
          </w:r>
          <w:r w:rsidR="00F60B47" w:rsidRPr="003F3047">
            <w:t xml:space="preserve"> </w:t>
          </w:r>
          <w:r w:rsidRPr="003F3047">
            <w:t>status</w:t>
          </w:r>
          <w:r w:rsidR="00F60B47" w:rsidRPr="003F3047">
            <w:t>”</w:t>
          </w:r>
          <w:r w:rsidRPr="003F3047">
            <w:t xml:space="preserve"> of the </w:t>
          </w:r>
          <w:r w:rsidR="00AB7B29" w:rsidRPr="003F3047">
            <w:t>T</w:t>
          </w:r>
          <w:r w:rsidRPr="003F3047">
            <w:t xml:space="preserve">ravel </w:t>
          </w:r>
          <w:r w:rsidR="00AB7B29" w:rsidRPr="003F3047">
            <w:t>P</w:t>
          </w:r>
          <w:r w:rsidRPr="003F3047">
            <w:t>lan:</w:t>
          </w:r>
        </w:p>
        <w:p w14:paraId="7C742129" w14:textId="696DC35F" w:rsidR="009604FE" w:rsidRPr="003F3047" w:rsidRDefault="009604FE" w:rsidP="008756BF">
          <w:pPr>
            <w:ind w:leftChars="1027" w:left="2259"/>
          </w:pPr>
          <w:r w:rsidRPr="003F3047">
            <w:t>Created</w:t>
          </w:r>
          <w:r w:rsidR="006659B8" w:rsidRPr="003F3047">
            <w:t xml:space="preserve">    </w:t>
          </w:r>
          <w:r w:rsidR="006659B8" w:rsidRPr="003F3047">
            <w:rPr>
              <w:rFonts w:ascii="SimSun" w:hAnsi="SimSun" w:hint="eastAsia"/>
            </w:rPr>
            <w:t>─</w:t>
          </w:r>
          <w:r w:rsidRPr="003F3047">
            <w:rPr>
              <w:rFonts w:ascii="SimSun" w:hAnsi="SimSun" w:hint="eastAsia"/>
            </w:rPr>
            <w:t>──</w:t>
          </w:r>
          <w:proofErr w:type="gramStart"/>
          <w:r w:rsidRPr="003F3047">
            <w:rPr>
              <w:rFonts w:ascii="SimSun" w:hAnsi="SimSun"/>
            </w:rPr>
            <w:t>&gt;</w:t>
          </w:r>
          <w:r w:rsidRPr="003F3047">
            <w:t xml:space="preserve">  In</w:t>
          </w:r>
          <w:proofErr w:type="gramEnd"/>
          <w:r w:rsidRPr="003F3047">
            <w:t xml:space="preserve"> progress </w:t>
          </w:r>
          <w:r w:rsidR="007B1786" w:rsidRPr="003F3047">
            <w:rPr>
              <w:rFonts w:ascii="SimSun" w:hAnsi="SimSun" w:hint="eastAsia"/>
            </w:rPr>
            <w:t>───</w:t>
          </w:r>
          <w:r w:rsidR="007B1786" w:rsidRPr="003F3047">
            <w:rPr>
              <w:rFonts w:ascii="SimSun" w:hAnsi="SimSun"/>
            </w:rPr>
            <w:t>&gt;</w:t>
          </w:r>
          <w:r w:rsidRPr="003F3047">
            <w:t xml:space="preserve"> Completed</w:t>
          </w:r>
        </w:p>
        <w:p w14:paraId="5481ECE2" w14:textId="7A2250C4" w:rsidR="009604FE" w:rsidRPr="003F3047" w:rsidRDefault="009604FE" w:rsidP="008756BF">
          <w:pPr>
            <w:ind w:leftChars="700" w:left="1540" w:firstLineChars="450" w:firstLine="990"/>
          </w:pPr>
          <w:r w:rsidRPr="003F3047">
            <w:rPr>
              <w:rFonts w:ascii="SimSun" w:hAnsi="SimSun" w:hint="eastAsia"/>
            </w:rPr>
            <w:t>└</w:t>
          </w:r>
          <w:r w:rsidRPr="003F3047">
            <w:rPr>
              <w:rFonts w:ascii="SimSun" w:hAnsi="SimSun"/>
            </w:rPr>
            <w:t>&gt;</w:t>
          </w:r>
          <w:r w:rsidRPr="003F3047">
            <w:t xml:space="preserve"> Cancelled</w:t>
          </w:r>
        </w:p>
        <w:p w14:paraId="00ADE239" w14:textId="458CC090" w:rsidR="00366128" w:rsidRPr="003F3047" w:rsidRDefault="00366128" w:rsidP="00366128">
          <w:r w:rsidRPr="003F3047">
            <w:tab/>
            <w:t>“User-plan status</w:t>
          </w:r>
          <w:r w:rsidR="005402A5" w:rsidRPr="003F3047">
            <w:t>”</w:t>
          </w:r>
          <w:r w:rsidRPr="003F3047">
            <w:t xml:space="preserve"> is used to indicate the relationship of current user and the </w:t>
          </w:r>
          <w:r w:rsidR="00963A46" w:rsidRPr="003F3047">
            <w:t>Travel P</w:t>
          </w:r>
          <w:r w:rsidRPr="003F3047">
            <w:t>lan:</w:t>
          </w:r>
        </w:p>
        <w:p w14:paraId="2FD3B8C8" w14:textId="5BE3EC4A" w:rsidR="00366128" w:rsidRPr="003F3047" w:rsidRDefault="00366128" w:rsidP="00366128">
          <w:r w:rsidRPr="003F3047">
            <w:tab/>
          </w:r>
          <w:r w:rsidR="008756BF" w:rsidRPr="003F3047">
            <w:tab/>
          </w:r>
          <w:proofErr w:type="gramStart"/>
          <w:r w:rsidRPr="003F3047">
            <w:t xml:space="preserve">Owned, </w:t>
          </w:r>
          <w:r w:rsidR="00FE1753" w:rsidRPr="003F3047">
            <w:t xml:space="preserve">  </w:t>
          </w:r>
          <w:proofErr w:type="gramEnd"/>
          <w:r w:rsidR="00FE1753" w:rsidRPr="003F3047">
            <w:t xml:space="preserve">   </w:t>
          </w:r>
          <w:proofErr w:type="gramStart"/>
          <w:r w:rsidRPr="003F3047">
            <w:t>Applied</w:t>
          </w:r>
          <w:proofErr w:type="gramEnd"/>
          <w:r w:rsidRPr="003F3047">
            <w:t xml:space="preserve"> </w:t>
          </w:r>
          <w:r w:rsidRPr="003F3047">
            <w:rPr>
              <w:rFonts w:ascii="SimSun" w:hAnsi="SimSun" w:hint="eastAsia"/>
            </w:rPr>
            <w:t>─</w:t>
          </w:r>
          <w:r w:rsidRPr="003F3047">
            <w:rPr>
              <w:rFonts w:ascii="SimSun" w:hAnsi="SimSun"/>
            </w:rPr>
            <w:t>&gt;</w:t>
          </w:r>
          <w:r w:rsidR="00027C36" w:rsidRPr="003F3047">
            <w:t xml:space="preserve"> </w:t>
          </w:r>
          <w:r w:rsidR="00B0151B">
            <w:t>A-</w:t>
          </w:r>
          <w:proofErr w:type="gramStart"/>
          <w:r w:rsidR="00FB04B2">
            <w:t>a</w:t>
          </w:r>
          <w:r w:rsidRPr="003F3047">
            <w:t>ccepted</w:t>
          </w:r>
          <w:r w:rsidR="00B0151B">
            <w:t xml:space="preserve">,   </w:t>
          </w:r>
          <w:proofErr w:type="gramEnd"/>
          <w:r w:rsidR="00B0151B">
            <w:t>Invited</w:t>
          </w:r>
          <w:r w:rsidR="00B0151B" w:rsidRPr="003F3047">
            <w:t xml:space="preserve"> </w:t>
          </w:r>
          <w:r w:rsidR="00B0151B" w:rsidRPr="003F3047">
            <w:rPr>
              <w:rFonts w:ascii="SimSun" w:hAnsi="SimSun" w:hint="eastAsia"/>
            </w:rPr>
            <w:t>─</w:t>
          </w:r>
          <w:r w:rsidR="00B0151B" w:rsidRPr="003F3047">
            <w:rPr>
              <w:rFonts w:ascii="SimSun" w:hAnsi="SimSun"/>
            </w:rPr>
            <w:t>&gt;</w:t>
          </w:r>
          <w:r w:rsidR="00B0151B" w:rsidRPr="003F3047">
            <w:t xml:space="preserve"> </w:t>
          </w:r>
          <w:r w:rsidR="00B0151B">
            <w:t>I-</w:t>
          </w:r>
          <w:r w:rsidR="00FB04B2">
            <w:t>a</w:t>
          </w:r>
          <w:r w:rsidR="00B0151B" w:rsidRPr="003F3047">
            <w:t>ccepted</w:t>
          </w:r>
        </w:p>
        <w:p w14:paraId="01790E5A" w14:textId="02208A90" w:rsidR="00366128" w:rsidRPr="003F3047" w:rsidRDefault="00366128" w:rsidP="00B0151B">
          <w:pPr>
            <w:ind w:firstLineChars="1200" w:firstLine="2640"/>
          </w:pPr>
          <w:r w:rsidRPr="003F3047">
            <w:rPr>
              <w:rFonts w:ascii="SimSun" w:hAnsi="SimSun" w:hint="eastAsia"/>
            </w:rPr>
            <w:t>└──</w:t>
          </w:r>
          <w:r w:rsidRPr="003F3047">
            <w:rPr>
              <w:rFonts w:ascii="SimSun" w:hAnsi="SimSun"/>
            </w:rPr>
            <w:t>&gt;</w:t>
          </w:r>
          <w:r w:rsidR="00090DEC" w:rsidRPr="003F3047">
            <w:rPr>
              <w:rFonts w:ascii="SimSun" w:hAnsi="SimSun"/>
            </w:rPr>
            <w:t xml:space="preserve"> </w:t>
          </w:r>
          <w:r w:rsidR="00B0151B">
            <w:rPr>
              <w:rFonts w:ascii="SimSun" w:hAnsi="SimSun"/>
            </w:rPr>
            <w:t>A-</w:t>
          </w:r>
          <w:r w:rsidR="00FB04B2">
            <w:t>r</w:t>
          </w:r>
          <w:r w:rsidRPr="003F3047">
            <w:t>efused</w:t>
          </w:r>
          <w:r w:rsidR="00B0151B">
            <w:t xml:space="preserve">           </w:t>
          </w:r>
          <w:r w:rsidR="00B0151B" w:rsidRPr="003F3047">
            <w:rPr>
              <w:rFonts w:ascii="SimSun" w:hAnsi="SimSun" w:hint="eastAsia"/>
            </w:rPr>
            <w:t>└──</w:t>
          </w:r>
          <w:r w:rsidR="00B0151B" w:rsidRPr="003F3047">
            <w:rPr>
              <w:rFonts w:ascii="SimSun" w:hAnsi="SimSun"/>
            </w:rPr>
            <w:t xml:space="preserve">&gt; </w:t>
          </w:r>
          <w:r w:rsidR="00B0151B">
            <w:rPr>
              <w:rFonts w:ascii="SimSun" w:hAnsi="SimSun"/>
            </w:rPr>
            <w:t>I-</w:t>
          </w:r>
          <w:r w:rsidR="00FB04B2">
            <w:t>r</w:t>
          </w:r>
          <w:r w:rsidR="00B0151B" w:rsidRPr="003F3047">
            <w:t>efused</w:t>
          </w:r>
        </w:p>
        <w:p w14:paraId="38C68C33" w14:textId="77777777" w:rsidR="00A67690" w:rsidRPr="003F3047" w:rsidRDefault="00A67690" w:rsidP="00A67690">
          <w:pPr>
            <w:ind w:left="720"/>
          </w:pPr>
          <w:r w:rsidRPr="003F3047">
            <w:t xml:space="preserve">There are two main sections of the application: </w:t>
          </w:r>
        </w:p>
        <w:p w14:paraId="704D42DB" w14:textId="7874AAAF" w:rsidR="0050602D" w:rsidRPr="003F3047" w:rsidRDefault="00A67690" w:rsidP="00A67690">
          <w:pPr>
            <w:pStyle w:val="ListParagraph"/>
            <w:numPr>
              <w:ilvl w:val="0"/>
              <w:numId w:val="32"/>
            </w:numPr>
          </w:pPr>
          <w:r w:rsidRPr="003F3047">
            <w:t xml:space="preserve">Travel </w:t>
          </w:r>
          <w:r w:rsidR="002C68CE" w:rsidRPr="003F3047">
            <w:t>P</w:t>
          </w:r>
          <w:r w:rsidRPr="003F3047">
            <w:t xml:space="preserve">lan </w:t>
          </w:r>
          <w:r w:rsidR="002C68CE" w:rsidRPr="003F3047">
            <w:t>L</w:t>
          </w:r>
          <w:r w:rsidRPr="003F3047">
            <w:t>ist</w:t>
          </w:r>
          <w:r w:rsidR="003B06C7" w:rsidRPr="003F3047">
            <w:t xml:space="preserve">: </w:t>
          </w:r>
        </w:p>
        <w:p w14:paraId="35B06416" w14:textId="3AE88470" w:rsidR="001C18EB" w:rsidRPr="003F3047" w:rsidRDefault="001C18EB" w:rsidP="001C18EB">
          <w:pPr>
            <w:pStyle w:val="ListParagraph"/>
            <w:numPr>
              <w:ilvl w:val="1"/>
              <w:numId w:val="32"/>
            </w:numPr>
          </w:pPr>
          <w:r w:rsidRPr="003F3047">
            <w:t xml:space="preserve">There’s a search bar that allows </w:t>
          </w:r>
          <w:r w:rsidR="007E2B15" w:rsidRPr="003F3047">
            <w:t>users</w:t>
          </w:r>
          <w:r w:rsidRPr="003F3047">
            <w:t xml:space="preserve"> to search </w:t>
          </w:r>
          <w:r w:rsidR="002F6B95" w:rsidRPr="003F3047">
            <w:t>related</w:t>
          </w:r>
          <w:r w:rsidRPr="003F3047">
            <w:t xml:space="preserve"> Travel Plans using </w:t>
          </w:r>
          <w:r w:rsidR="007E2B15" w:rsidRPr="003F3047">
            <w:t>keywords</w:t>
          </w:r>
        </w:p>
        <w:p w14:paraId="54C7B951" w14:textId="0D5E13B6" w:rsidR="0050602D" w:rsidRPr="003F3047" w:rsidRDefault="003B06C7" w:rsidP="0050602D">
          <w:pPr>
            <w:pStyle w:val="ListParagraph"/>
            <w:numPr>
              <w:ilvl w:val="1"/>
              <w:numId w:val="32"/>
            </w:numPr>
          </w:pPr>
          <w:r w:rsidRPr="003F3047">
            <w:t xml:space="preserve">users can browse and apply the </w:t>
          </w:r>
          <w:r w:rsidR="00D907EA" w:rsidRPr="003F3047">
            <w:t>Travel P</w:t>
          </w:r>
          <w:r w:rsidRPr="003F3047">
            <w:t>lan that they are interested in</w:t>
          </w:r>
          <w:r w:rsidR="000808E9" w:rsidRPr="003F3047">
            <w:t xml:space="preserve"> if they haven’t created a new Travel </w:t>
          </w:r>
          <w:r w:rsidR="00BE5CDB" w:rsidRPr="003F3047">
            <w:t>Plan,</w:t>
          </w:r>
          <w:r w:rsidR="000808E9" w:rsidRPr="003F3047">
            <w:t xml:space="preserve"> and the plan status is “created</w:t>
          </w:r>
          <w:r w:rsidR="00BE5CDB" w:rsidRPr="003F3047">
            <w:t>/in progress</w:t>
          </w:r>
          <w:r w:rsidR="000808E9" w:rsidRPr="003F3047">
            <w:t>”;</w:t>
          </w:r>
          <w:r w:rsidR="002C68CE" w:rsidRPr="003F3047">
            <w:t xml:space="preserve"> the plan status should </w:t>
          </w:r>
          <w:r w:rsidR="00147A20" w:rsidRPr="003F3047">
            <w:t xml:space="preserve">all </w:t>
          </w:r>
          <w:r w:rsidR="002C68CE" w:rsidRPr="003F3047">
            <w:t>be “created” inside the Travel Plan List</w:t>
          </w:r>
        </w:p>
        <w:p w14:paraId="124B3695" w14:textId="48595CED" w:rsidR="0050602D" w:rsidRPr="003F3047" w:rsidRDefault="003B06C7" w:rsidP="0050602D">
          <w:pPr>
            <w:pStyle w:val="ListParagraph"/>
            <w:numPr>
              <w:ilvl w:val="1"/>
              <w:numId w:val="32"/>
            </w:numPr>
          </w:pPr>
          <w:r w:rsidRPr="003F3047">
            <w:t xml:space="preserve">only one </w:t>
          </w:r>
          <w:r w:rsidR="004F383B" w:rsidRPr="003F3047">
            <w:t>Travel P</w:t>
          </w:r>
          <w:r w:rsidRPr="003F3047">
            <w:t>lan can be applied</w:t>
          </w:r>
          <w:r w:rsidR="004A76DD" w:rsidRPr="003F3047">
            <w:t xml:space="preserve"> </w:t>
          </w:r>
          <w:r w:rsidR="005268DA" w:rsidRPr="003F3047">
            <w:t xml:space="preserve">by current user </w:t>
          </w:r>
          <w:r w:rsidR="004A76DD" w:rsidRPr="003F3047">
            <w:t xml:space="preserve">at </w:t>
          </w:r>
          <w:r w:rsidR="003A7BC0" w:rsidRPr="003F3047">
            <w:rPr>
              <w:rFonts w:hint="eastAsia"/>
              <w:lang w:eastAsia="zh-CN"/>
            </w:rPr>
            <w:t xml:space="preserve">the same </w:t>
          </w:r>
          <w:r w:rsidR="004A76DD" w:rsidRPr="003F3047">
            <w:t>time</w:t>
          </w:r>
          <w:r w:rsidRPr="003F3047">
            <w:t>, and it will be listed in “</w:t>
          </w:r>
          <w:r w:rsidR="00A82074" w:rsidRPr="003F3047">
            <w:t>Pending</w:t>
          </w:r>
          <w:r w:rsidRPr="003F3047">
            <w:t>” sub section under “My Plans” section</w:t>
          </w:r>
          <w:r w:rsidR="0093358A" w:rsidRPr="003F3047">
            <w:t>; plan status is “created”, user-plan status is “applied”</w:t>
          </w:r>
          <w:r w:rsidR="0023479D" w:rsidRPr="003F3047">
            <w:t>; if he owner of the Travel Plan accepts or refuses the application, the user-plan status changes to “</w:t>
          </w:r>
          <w:r w:rsidR="00FB04B2">
            <w:t>A-</w:t>
          </w:r>
          <w:r w:rsidR="0023479D" w:rsidRPr="003F3047">
            <w:t>accepted/</w:t>
          </w:r>
          <w:r w:rsidR="00FB04B2">
            <w:t>A-</w:t>
          </w:r>
          <w:r w:rsidR="0023479D" w:rsidRPr="003F3047">
            <w:t>refused”</w:t>
          </w:r>
          <w:r w:rsidR="00566F82" w:rsidRPr="003F3047">
            <w:t>; if it’s “</w:t>
          </w:r>
          <w:r w:rsidR="00FB04B2">
            <w:t>A-</w:t>
          </w:r>
          <w:r w:rsidR="00566F82" w:rsidRPr="003F3047">
            <w:t xml:space="preserve">accepted”, then current user can wait </w:t>
          </w:r>
          <w:r w:rsidR="00551D14" w:rsidRPr="003F3047">
            <w:t>for</w:t>
          </w:r>
          <w:r w:rsidR="00566F82" w:rsidRPr="003F3047">
            <w:t xml:space="preserve"> the Travel Plan </w:t>
          </w:r>
          <w:r w:rsidR="00551D14" w:rsidRPr="003F3047">
            <w:t xml:space="preserve">to get </w:t>
          </w:r>
          <w:r w:rsidR="00566F82" w:rsidRPr="003F3047">
            <w:t>start</w:t>
          </w:r>
          <w:r w:rsidR="00551D14" w:rsidRPr="003F3047">
            <w:t>ed</w:t>
          </w:r>
          <w:r w:rsidR="00566F82" w:rsidRPr="003F3047">
            <w:t>, if it’s “</w:t>
          </w:r>
          <w:r w:rsidR="004E060E">
            <w:t>A-</w:t>
          </w:r>
          <w:r w:rsidR="00566F82" w:rsidRPr="003F3047">
            <w:t xml:space="preserve">refused”, the current user cannot see the </w:t>
          </w:r>
          <w:r w:rsidR="008D197C" w:rsidRPr="003F3047">
            <w:t>Travel P</w:t>
          </w:r>
          <w:r w:rsidR="00566F82" w:rsidRPr="003F3047">
            <w:t>lan anymore.</w:t>
          </w:r>
        </w:p>
        <w:p w14:paraId="68905573" w14:textId="3B329AA7" w:rsidR="003A7BC0" w:rsidRDefault="0050602D" w:rsidP="00BD21AE">
          <w:pPr>
            <w:pStyle w:val="ListParagraph"/>
            <w:numPr>
              <w:ilvl w:val="1"/>
              <w:numId w:val="32"/>
            </w:numPr>
          </w:pPr>
          <w:r w:rsidRPr="003F3047">
            <w:t xml:space="preserve">if current user has created a </w:t>
          </w:r>
          <w:r w:rsidR="00217242" w:rsidRPr="003F3047">
            <w:t>Travel P</w:t>
          </w:r>
          <w:r w:rsidRPr="003F3047">
            <w:t xml:space="preserve">lan, </w:t>
          </w:r>
          <w:r w:rsidR="005268DA" w:rsidRPr="003F3047">
            <w:t>it will be listed in “</w:t>
          </w:r>
          <w:r w:rsidR="0093358A" w:rsidRPr="003F3047">
            <w:t>Pending</w:t>
          </w:r>
          <w:r w:rsidR="005268DA" w:rsidRPr="003F3047">
            <w:t>” sub section</w:t>
          </w:r>
          <w:r w:rsidR="00FF1B9B" w:rsidRPr="003F3047">
            <w:t xml:space="preserve"> under “My Plans” section</w:t>
          </w:r>
          <w:r w:rsidR="000808E9" w:rsidRPr="003F3047">
            <w:t>; the user can only create a new Travel Plan if they haven’t applied any other plan and the plan status is in “created</w:t>
          </w:r>
          <w:r w:rsidR="00BE5CDB" w:rsidRPr="003F3047">
            <w:t>/in progress</w:t>
          </w:r>
          <w:r w:rsidR="000808E9" w:rsidRPr="003F3047">
            <w:t>”</w:t>
          </w:r>
          <w:r w:rsidR="005268DA" w:rsidRPr="003F3047">
            <w:t xml:space="preserve">; if the plan type is “public”, </w:t>
          </w:r>
          <w:r w:rsidRPr="003F3047">
            <w:t xml:space="preserve">it will be </w:t>
          </w:r>
          <w:r w:rsidR="005268DA" w:rsidRPr="003F3047">
            <w:t xml:space="preserve">also </w:t>
          </w:r>
          <w:r w:rsidRPr="003F3047">
            <w:t xml:space="preserve">listed in the Travel </w:t>
          </w:r>
          <w:r w:rsidR="00741308" w:rsidRPr="003F3047">
            <w:t>P</w:t>
          </w:r>
          <w:r w:rsidRPr="003F3047">
            <w:t xml:space="preserve">lan </w:t>
          </w:r>
          <w:r w:rsidR="00741308" w:rsidRPr="003F3047">
            <w:t>L</w:t>
          </w:r>
          <w:r w:rsidRPr="003F3047">
            <w:t>ist</w:t>
          </w:r>
          <w:r w:rsidR="00372C22" w:rsidRPr="003F3047">
            <w:t xml:space="preserve"> so that other users can apply</w:t>
          </w:r>
          <w:r w:rsidR="00BB2535" w:rsidRPr="003F3047">
            <w:t>; plan status is “created”, user-plan status is “owned”</w:t>
          </w:r>
        </w:p>
        <w:p w14:paraId="721419AF" w14:textId="5B3C9E3C" w:rsidR="00FB04B2" w:rsidRPr="003F3047" w:rsidRDefault="00FB04B2" w:rsidP="00BD21AE">
          <w:pPr>
            <w:pStyle w:val="ListParagraph"/>
            <w:numPr>
              <w:ilvl w:val="1"/>
              <w:numId w:val="32"/>
            </w:numPr>
          </w:pPr>
          <w:r>
            <w:t>if current user has been invited to join an existing Travel Plan by another owner, the Travel Plan will be listed in “Pending” sub section under “My Plans” section; the user can accept or refuse the invitation, then the user-plan status will be changed to “</w:t>
          </w:r>
          <w:r w:rsidR="00CB0D45">
            <w:t>I-accepted/I-refused” correspondingly</w:t>
          </w:r>
        </w:p>
        <w:p w14:paraId="225A3B4E" w14:textId="6810DCA8" w:rsidR="00A67690" w:rsidRPr="003F3047" w:rsidRDefault="00A67690" w:rsidP="00A67690">
          <w:pPr>
            <w:pStyle w:val="ListParagraph"/>
            <w:numPr>
              <w:ilvl w:val="0"/>
              <w:numId w:val="32"/>
            </w:numPr>
          </w:pPr>
          <w:r w:rsidRPr="003F3047">
            <w:t xml:space="preserve">My </w:t>
          </w:r>
          <w:r w:rsidR="004F554D" w:rsidRPr="003F3047">
            <w:t>P</w:t>
          </w:r>
          <w:r w:rsidRPr="003F3047">
            <w:t>lans: there are three sub sections under this section</w:t>
          </w:r>
        </w:p>
        <w:p w14:paraId="44F8486F" w14:textId="51C446B7" w:rsidR="00D44BDE" w:rsidRPr="003F3047" w:rsidRDefault="00D44BDE" w:rsidP="00D44BDE">
          <w:pPr>
            <w:pStyle w:val="ListParagraph"/>
            <w:numPr>
              <w:ilvl w:val="1"/>
              <w:numId w:val="32"/>
            </w:numPr>
          </w:pPr>
          <w:r w:rsidRPr="003F3047">
            <w:t xml:space="preserve">Active: there can be zero or only one </w:t>
          </w:r>
          <w:r w:rsidR="003C613C" w:rsidRPr="003F3047">
            <w:t xml:space="preserve">Travel Plan </w:t>
          </w:r>
          <w:r w:rsidR="00075289" w:rsidRPr="003F3047">
            <w:t xml:space="preserve">listed in this sub section; </w:t>
          </w:r>
          <w:r w:rsidRPr="003F3047">
            <w:t>the plan status is “</w:t>
          </w:r>
          <w:r w:rsidR="00075289" w:rsidRPr="003F3047">
            <w:t>in progress</w:t>
          </w:r>
          <w:r w:rsidRPr="003F3047">
            <w:t>”, user-plan status is “</w:t>
          </w:r>
          <w:r w:rsidR="00075289" w:rsidRPr="003F3047">
            <w:t>owned/</w:t>
          </w:r>
          <w:r w:rsidR="0088607A" w:rsidRPr="003F3047">
            <w:t>accepted</w:t>
          </w:r>
          <w:r w:rsidRPr="003F3047">
            <w:t>”</w:t>
          </w:r>
          <w:r w:rsidR="0023479D" w:rsidRPr="003F3047">
            <w:t>; the Travel Plan can be completed automatically by system when it has reached the scheduled end time, then the status changes to “completed” and the Travel Plan goes to History sub section</w:t>
          </w:r>
        </w:p>
        <w:p w14:paraId="3363DBE6" w14:textId="4B91258A" w:rsidR="00A67690" w:rsidRPr="003F3047" w:rsidRDefault="003A2CEC" w:rsidP="00A67690">
          <w:pPr>
            <w:pStyle w:val="ListParagraph"/>
            <w:numPr>
              <w:ilvl w:val="1"/>
              <w:numId w:val="32"/>
            </w:numPr>
          </w:pPr>
          <w:r w:rsidRPr="003F3047">
            <w:lastRenderedPageBreak/>
            <w:t>Pending</w:t>
          </w:r>
          <w:r w:rsidR="00A67690" w:rsidRPr="003F3047">
            <w:t xml:space="preserve">: there can be zero or only one </w:t>
          </w:r>
          <w:r w:rsidR="0051178B" w:rsidRPr="003F3047">
            <w:t xml:space="preserve">Travel Plan </w:t>
          </w:r>
          <w:r w:rsidR="003C613C" w:rsidRPr="003F3047">
            <w:t xml:space="preserve">listed in this sub section; </w:t>
          </w:r>
          <w:r w:rsidR="0023479D" w:rsidRPr="003F3047">
            <w:t xml:space="preserve">the plan status should be “created”; </w:t>
          </w:r>
          <w:r w:rsidR="001B28FA" w:rsidRPr="003F3047">
            <w:t>the owner can either accept or refuse any application, or remove and add new members, if the Travel Plan has not been filled with members, when it has reached two days before the start time, the Travel Plan will be cancelled automatically by system, then the plan status changes to “cancelled” and the Travel Plan goes to History sub section;</w:t>
          </w:r>
          <w:r w:rsidR="002B2AAA" w:rsidRPr="003F3047">
            <w:t xml:space="preserve"> the owner can also cancel the Travel Plan any</w:t>
          </w:r>
          <w:r w:rsidR="004E6AAA" w:rsidRPr="003F3047">
            <w:t xml:space="preserve"> </w:t>
          </w:r>
          <w:r w:rsidR="002B2AAA" w:rsidRPr="003F3047">
            <w:t>time before the Travel Plan has been started;</w:t>
          </w:r>
          <w:r w:rsidR="001B28FA" w:rsidRPr="003F3047">
            <w:t xml:space="preserve"> </w:t>
          </w:r>
          <w:r w:rsidR="007B380C" w:rsidRPr="003F3047">
            <w:t xml:space="preserve">after members are filled, </w:t>
          </w:r>
          <w:r w:rsidR="000019E1" w:rsidRPr="003F3047">
            <w:t>the Travel Plan can be started automatically by system when it has reached the scheduled start time</w:t>
          </w:r>
          <w:r w:rsidR="00755910" w:rsidRPr="003F3047">
            <w:t>, then the plan status changes to “in progress”</w:t>
          </w:r>
          <w:r w:rsidR="0023479D" w:rsidRPr="003F3047">
            <w:t xml:space="preserve"> and the Travel Plan goes to Active sub section</w:t>
          </w:r>
        </w:p>
        <w:p w14:paraId="77350EEE" w14:textId="6F0B66D8" w:rsidR="0023479D" w:rsidRPr="003F3047" w:rsidRDefault="003B06C7" w:rsidP="006D3424">
          <w:pPr>
            <w:pStyle w:val="ListParagraph"/>
            <w:numPr>
              <w:ilvl w:val="1"/>
              <w:numId w:val="32"/>
            </w:numPr>
          </w:pPr>
          <w:r w:rsidRPr="003F3047">
            <w:t xml:space="preserve">History: there can be multiple plans in </w:t>
          </w:r>
          <w:r w:rsidR="00AA58EF" w:rsidRPr="003F3047">
            <w:t>“</w:t>
          </w:r>
          <w:r w:rsidR="0023479D" w:rsidRPr="003F3047">
            <w:t>cancelled/completed</w:t>
          </w:r>
          <w:r w:rsidR="00AA58EF" w:rsidRPr="003F3047">
            <w:t>”</w:t>
          </w:r>
          <w:r w:rsidR="009604FE" w:rsidRPr="003F3047">
            <w:t xml:space="preserve"> status</w:t>
          </w:r>
        </w:p>
        <w:p w14:paraId="7DEA3B67" w14:textId="13FC3269" w:rsidR="00596881" w:rsidRPr="003F3047" w:rsidRDefault="00596881" w:rsidP="006D3424">
          <w:pPr>
            <w:pStyle w:val="ListParagraph"/>
            <w:numPr>
              <w:ilvl w:val="1"/>
              <w:numId w:val="32"/>
            </w:numPr>
          </w:pPr>
          <w:r w:rsidRPr="003F3047">
            <w:t xml:space="preserve">Create function is used by </w:t>
          </w:r>
          <w:r w:rsidR="008C6DCD" w:rsidRPr="003F3047">
            <w:t>users</w:t>
          </w:r>
          <w:r w:rsidRPr="003F3047">
            <w:t xml:space="preserve"> to create a new Travel Plan</w:t>
          </w:r>
        </w:p>
        <w:p w14:paraId="108B5305" w14:textId="2B27D393" w:rsidR="003B06C7" w:rsidRPr="003F3047" w:rsidRDefault="00BD21AE" w:rsidP="00BD21AE">
          <w:pPr>
            <w:pStyle w:val="ListParagraph"/>
            <w:numPr>
              <w:ilvl w:val="1"/>
              <w:numId w:val="32"/>
            </w:numPr>
          </w:pPr>
          <w:r w:rsidRPr="003F3047">
            <w:t xml:space="preserve">the user can either create or apply </w:t>
          </w:r>
          <w:r w:rsidRPr="003F3047">
            <w:rPr>
              <w:rFonts w:hint="eastAsia"/>
              <w:lang w:eastAsia="zh-CN"/>
            </w:rPr>
            <w:t>only one</w:t>
          </w:r>
          <w:r w:rsidRPr="003F3047">
            <w:t xml:space="preserve"> plan at </w:t>
          </w:r>
          <w:r w:rsidRPr="003F3047">
            <w:rPr>
              <w:rFonts w:hint="eastAsia"/>
              <w:lang w:eastAsia="zh-CN"/>
            </w:rPr>
            <w:t>the same time</w:t>
          </w:r>
          <w:r w:rsidRPr="003F3047">
            <w:rPr>
              <w:lang w:eastAsia="zh-CN"/>
            </w:rPr>
            <w:t>; so that at most only one plan can exist in both “Created” and “Applied” sub sections</w:t>
          </w:r>
        </w:p>
        <w:p w14:paraId="7323AF91" w14:textId="75423AF4" w:rsidR="0013639D" w:rsidRPr="003F3047" w:rsidRDefault="0013639D" w:rsidP="00FE4F2D">
          <w:pPr>
            <w:ind w:left="720"/>
          </w:pPr>
          <w:r w:rsidRPr="003F3047">
            <w:t xml:space="preserve">Inside the Active sub section, users can see the current Travel Plan in progress. Then there are three </w:t>
          </w:r>
          <w:r w:rsidR="006718B0" w:rsidRPr="003F3047">
            <w:t xml:space="preserve">main </w:t>
          </w:r>
          <w:r w:rsidRPr="003F3047">
            <w:t xml:space="preserve">functions that can be used </w:t>
          </w:r>
          <w:r w:rsidR="001C4C93" w:rsidRPr="003F3047">
            <w:t>for</w:t>
          </w:r>
          <w:r w:rsidRPr="003F3047">
            <w:t xml:space="preserve"> this Travel Plan</w:t>
          </w:r>
          <w:r w:rsidR="00EA6798" w:rsidRPr="003F3047">
            <w:t>, after joining the Travel Plan (created, been invited/accepted)</w:t>
          </w:r>
          <w:r w:rsidRPr="003F3047">
            <w:t>:</w:t>
          </w:r>
        </w:p>
        <w:p w14:paraId="45444322" w14:textId="6A80F2DE" w:rsidR="0013639D" w:rsidRPr="003F3047" w:rsidRDefault="0013639D" w:rsidP="0013639D">
          <w:pPr>
            <w:pStyle w:val="ListParagraph"/>
            <w:numPr>
              <w:ilvl w:val="0"/>
              <w:numId w:val="35"/>
            </w:numPr>
          </w:pPr>
          <w:r w:rsidRPr="003F3047">
            <w:t xml:space="preserve">Chat </w:t>
          </w:r>
          <w:r w:rsidR="00A0019C" w:rsidRPr="003F3047">
            <w:t>R</w:t>
          </w:r>
          <w:r w:rsidRPr="003F3047">
            <w:t>oom</w:t>
          </w:r>
          <w:r w:rsidR="00A0019C" w:rsidRPr="003F3047">
            <w:t>: all members can start to send and receive messages inside the Chat Room</w:t>
          </w:r>
          <w:r w:rsidR="00EA41B0" w:rsidRPr="003F3047">
            <w:t>,</w:t>
          </w:r>
        </w:p>
        <w:p w14:paraId="45A7D047" w14:textId="3307525D" w:rsidR="0013639D" w:rsidRPr="003F3047" w:rsidRDefault="0013639D" w:rsidP="0013639D">
          <w:pPr>
            <w:pStyle w:val="ListParagraph"/>
            <w:numPr>
              <w:ilvl w:val="0"/>
              <w:numId w:val="35"/>
            </w:numPr>
          </w:pPr>
          <w:r w:rsidRPr="003F3047">
            <w:t>Polling</w:t>
          </w:r>
          <w:r w:rsidR="00A0019C" w:rsidRPr="003F3047">
            <w:t xml:space="preserve">: all members can use the Polling function to </w:t>
          </w:r>
          <w:r w:rsidR="005E1396" w:rsidRPr="003F3047">
            <w:t>create</w:t>
          </w:r>
          <w:r w:rsidR="00A0019C" w:rsidRPr="003F3047">
            <w:t xml:space="preserve"> questions or </w:t>
          </w:r>
          <w:r w:rsidR="0060605F" w:rsidRPr="003F3047">
            <w:t>answers</w:t>
          </w:r>
          <w:r w:rsidR="00EA41B0" w:rsidRPr="003F3047">
            <w:t>,</w:t>
          </w:r>
        </w:p>
        <w:p w14:paraId="17A0732B" w14:textId="365B9121" w:rsidR="00C63FA0" w:rsidRPr="003F3047" w:rsidRDefault="0013639D" w:rsidP="00DB5590">
          <w:pPr>
            <w:pStyle w:val="ListParagraph"/>
            <w:numPr>
              <w:ilvl w:val="0"/>
              <w:numId w:val="35"/>
            </w:numPr>
          </w:pPr>
          <w:r w:rsidRPr="003F3047">
            <w:t>Shared Expense</w:t>
          </w:r>
          <w:r w:rsidR="00A0019C" w:rsidRPr="003F3047">
            <w:t>: all members can add shared expense items in Share Expense function</w:t>
          </w:r>
          <w:r w:rsidR="00EA41B0" w:rsidRPr="003F3047">
            <w:t>,</w:t>
          </w:r>
        </w:p>
        <w:p w14:paraId="26A418F1" w14:textId="618BDF6F" w:rsidR="00EA6798" w:rsidRPr="003F3047" w:rsidRDefault="00186981" w:rsidP="00EA6798">
          <w:pPr>
            <w:ind w:left="720"/>
          </w:pPr>
          <w:r w:rsidRPr="003F3047">
            <w:t>no</w:t>
          </w:r>
          <w:r w:rsidR="00EA6798" w:rsidRPr="003F3047">
            <w:t xml:space="preserve"> matter what plan status the Travel Plan will change, so it can be used as a group activity channel in the future</w:t>
          </w:r>
          <w:r w:rsidR="003F3047">
            <w:t>.</w:t>
          </w:r>
        </w:p>
        <w:p w14:paraId="4CB88B44" w14:textId="4D4D02D2" w:rsidR="00FE4F2D" w:rsidRPr="00A96E3B" w:rsidRDefault="00FE4F2D" w:rsidP="00FE4F2D">
          <w:pPr>
            <w:pStyle w:val="Heading2"/>
            <w:numPr>
              <w:ilvl w:val="2"/>
              <w:numId w:val="1"/>
            </w:numPr>
            <w:rPr>
              <w:sz w:val="24"/>
              <w:szCs w:val="24"/>
            </w:rPr>
          </w:pPr>
          <w:bookmarkStart w:id="8" w:name="_Toc195478113"/>
          <w:r>
            <w:rPr>
              <w:sz w:val="24"/>
              <w:szCs w:val="24"/>
            </w:rPr>
            <w:t>Non-functional requirement</w:t>
          </w:r>
          <w:bookmarkEnd w:id="8"/>
        </w:p>
        <w:p w14:paraId="3E9166A7" w14:textId="1D423117" w:rsidR="00E44106" w:rsidRPr="00735457" w:rsidRDefault="00907DE4" w:rsidP="00DD09CD">
          <w:pPr>
            <w:ind w:left="720"/>
          </w:pPr>
          <w:r w:rsidRPr="00735457">
            <w:t xml:space="preserve">Non-functional </w:t>
          </w:r>
          <w:r w:rsidR="00BA0046" w:rsidRPr="00735457">
            <w:t>requirements are</w:t>
          </w:r>
          <w:r w:rsidRPr="00735457">
            <w:t xml:space="preserve"> also</w:t>
          </w:r>
          <w:r w:rsidR="00E44106" w:rsidRPr="00735457">
            <w:t xml:space="preserve"> essential </w:t>
          </w:r>
          <w:r w:rsidRPr="00735457">
            <w:t xml:space="preserve">to </w:t>
          </w:r>
          <w:r w:rsidR="00E44106" w:rsidRPr="00735457">
            <w:t>this application. There are a couple of aspects that are considered when implementing this application</w:t>
          </w:r>
          <w:r w:rsidR="00BA0046" w:rsidRPr="00735457">
            <w:t>.</w:t>
          </w:r>
        </w:p>
        <w:p w14:paraId="33688B66" w14:textId="69542D3F" w:rsidR="00FE4F2D" w:rsidRPr="00735457" w:rsidRDefault="00E44106" w:rsidP="00DD09CD">
          <w:pPr>
            <w:ind w:left="720"/>
          </w:pPr>
          <w:r w:rsidRPr="00735457">
            <w:t>Performance: the system shall respond to 95% of user requests within 2 seconds under normal operating conditions</w:t>
          </w:r>
          <w:r w:rsidR="00370273" w:rsidRPr="00735457">
            <w:t xml:space="preserve">; </w:t>
          </w:r>
          <w:r w:rsidR="008E149D" w:rsidRPr="00735457">
            <w:t>there should</w:t>
          </w:r>
          <w:r w:rsidR="00370273" w:rsidRPr="00735457">
            <w:t xml:space="preserve"> be 99% of the up time over a rolling 30-day period</w:t>
          </w:r>
        </w:p>
        <w:p w14:paraId="3167ECA5" w14:textId="00DAC213" w:rsidR="00E44106" w:rsidRPr="00735457" w:rsidRDefault="00E44106" w:rsidP="00DD09CD">
          <w:pPr>
            <w:ind w:left="720"/>
          </w:pPr>
          <w:r w:rsidRPr="00735457">
            <w:t>UI</w:t>
          </w:r>
          <w:r w:rsidR="00525A47" w:rsidRPr="00735457">
            <w:t>/UX</w:t>
          </w:r>
          <w:r w:rsidRPr="00735457">
            <w:t xml:space="preserve">: the user interface should be easy to use, and there are always </w:t>
          </w:r>
          <w:r w:rsidR="006B1432" w:rsidRPr="00735457">
            <w:t>buttons that</w:t>
          </w:r>
          <w:r w:rsidRPr="00735457">
            <w:t xml:space="preserve"> can be used by user to navigate to other </w:t>
          </w:r>
          <w:r w:rsidR="006B1432" w:rsidRPr="00735457">
            <w:t>page</w:t>
          </w:r>
          <w:r w:rsidRPr="00735457">
            <w:t>; reasonable warnings or notifications should be shown to user when their usage is not correct or there’s risk of losing data etc.</w:t>
          </w:r>
        </w:p>
        <w:p w14:paraId="2BA7B03A" w14:textId="1EF71506" w:rsidR="00DD09CD" w:rsidRPr="00DF0F8B" w:rsidRDefault="00E44106" w:rsidP="00DF0F8B">
          <w:pPr>
            <w:ind w:left="720"/>
            <w:rPr>
              <w:color w:val="FF0000"/>
            </w:rPr>
          </w:pPr>
          <w:r w:rsidRPr="00735457">
            <w:t xml:space="preserve">Date security: </w:t>
          </w:r>
          <w:r w:rsidR="00EC6620" w:rsidRPr="00735457">
            <w:t>although the banking system is not used or stored in the application. Sensitive user information such as personal information should be stored and secured in databases; password should be encrypted as well.</w:t>
          </w:r>
        </w:p>
        <w:p w14:paraId="65B4068B" w14:textId="6319249A" w:rsidR="001248D3" w:rsidRPr="001248D3" w:rsidRDefault="00DD09CD" w:rsidP="003F6124">
          <w:pPr>
            <w:pStyle w:val="Heading2"/>
            <w:numPr>
              <w:ilvl w:val="1"/>
              <w:numId w:val="1"/>
            </w:numPr>
          </w:pPr>
          <w:bookmarkStart w:id="9" w:name="_Toc195478114"/>
          <w:r>
            <w:t>Content or features o</w:t>
          </w:r>
          <w:r>
            <w:rPr>
              <w:rFonts w:hint="eastAsia"/>
            </w:rPr>
            <w:t>ut</w:t>
          </w:r>
          <w:r w:rsidRPr="003D63C9">
            <w:t xml:space="preserve"> of scop</w:t>
          </w:r>
          <w:r>
            <w:t>e</w:t>
          </w:r>
          <w:bookmarkEnd w:id="9"/>
        </w:p>
        <w:p w14:paraId="783623C3" w14:textId="5FB0EF50" w:rsidR="008E149D" w:rsidRPr="00735457" w:rsidRDefault="008E149D" w:rsidP="00A96E3B">
          <w:pPr>
            <w:pStyle w:val="ListParagraph"/>
          </w:pPr>
          <w:r w:rsidRPr="00735457">
            <w:t>Due to resource limitations, such as time and development workload, some of the functionalities cannot be implemented in the first version of this application. However, it is always good to think of any improvements or more features to make the application better.</w:t>
          </w:r>
        </w:p>
        <w:p w14:paraId="366ED38E" w14:textId="58267D1F" w:rsidR="008E149D" w:rsidRPr="00735457" w:rsidRDefault="008E149D" w:rsidP="00A96E3B">
          <w:pPr>
            <w:pStyle w:val="ListParagraph"/>
          </w:pPr>
          <w:r w:rsidRPr="00735457">
            <w:t>Some of content or features out of scope will be mentioned below:</w:t>
          </w:r>
        </w:p>
        <w:p w14:paraId="3B4EBF38" w14:textId="10E19C93" w:rsidR="008E149D" w:rsidRPr="00735457" w:rsidRDefault="007C4FC4" w:rsidP="008E149D">
          <w:pPr>
            <w:pStyle w:val="ListParagraph"/>
            <w:numPr>
              <w:ilvl w:val="0"/>
              <w:numId w:val="36"/>
            </w:numPr>
          </w:pPr>
          <w:r w:rsidRPr="00735457">
            <w:t xml:space="preserve">Only text messages are allowed </w:t>
          </w:r>
          <w:r w:rsidR="008E149D" w:rsidRPr="00735457">
            <w:t xml:space="preserve">in the Chat Room function </w:t>
          </w:r>
          <w:r w:rsidR="00711F35" w:rsidRPr="00735457">
            <w:t>now</w:t>
          </w:r>
          <w:r w:rsidR="008E149D" w:rsidRPr="00735457">
            <w:t xml:space="preserve">; </w:t>
          </w:r>
          <w:r w:rsidR="00D815A5" w:rsidRPr="00735457">
            <w:t>therefore,</w:t>
          </w:r>
          <w:r w:rsidR="008E149D" w:rsidRPr="00735457">
            <w:t xml:space="preserve"> no pictures, audios, videos or other media are supported</w:t>
          </w:r>
        </w:p>
        <w:p w14:paraId="09D313C2" w14:textId="77777777" w:rsidR="00735457" w:rsidRDefault="007C4FC4" w:rsidP="00735457">
          <w:pPr>
            <w:pStyle w:val="ListParagraph"/>
            <w:numPr>
              <w:ilvl w:val="0"/>
              <w:numId w:val="36"/>
            </w:numPr>
          </w:pPr>
          <w:r w:rsidRPr="00735457">
            <w:lastRenderedPageBreak/>
            <w:t>No transaction</w:t>
          </w:r>
          <w:r w:rsidR="00D815A5" w:rsidRPr="00735457">
            <w:t xml:space="preserve">, </w:t>
          </w:r>
          <w:r w:rsidRPr="00735457">
            <w:t>payment</w:t>
          </w:r>
          <w:r w:rsidR="00D815A5" w:rsidRPr="00735457">
            <w:t>, banking</w:t>
          </w:r>
          <w:r w:rsidRPr="00735457">
            <w:t xml:space="preserve"> API</w:t>
          </w:r>
          <w:r w:rsidR="00D815A5" w:rsidRPr="00735457">
            <w:t>s</w:t>
          </w:r>
          <w:r w:rsidRPr="00735457">
            <w:t xml:space="preserve"> or </w:t>
          </w:r>
          <w:r w:rsidR="00D815A5" w:rsidRPr="00735457">
            <w:t xml:space="preserve">other </w:t>
          </w:r>
          <w:r w:rsidRPr="00735457">
            <w:t xml:space="preserve">external </w:t>
          </w:r>
          <w:r w:rsidR="00D815A5" w:rsidRPr="00735457">
            <w:t xml:space="preserve">booking </w:t>
          </w:r>
          <w:r w:rsidRPr="00735457">
            <w:t>system</w:t>
          </w:r>
          <w:r w:rsidR="00D815A5" w:rsidRPr="00735457">
            <w:t>s are</w:t>
          </w:r>
          <w:r w:rsidRPr="00735457">
            <w:t xml:space="preserve"> involved</w:t>
          </w:r>
          <w:r w:rsidR="00D815A5" w:rsidRPr="00735457">
            <w:t xml:space="preserve"> in the development of this application</w:t>
          </w:r>
        </w:p>
        <w:p w14:paraId="23719519" w14:textId="51AD8BA5" w:rsidR="00DB1385" w:rsidRPr="00735457" w:rsidRDefault="00DB1385" w:rsidP="00735457">
          <w:pPr>
            <w:pStyle w:val="ListParagraph"/>
            <w:numPr>
              <w:ilvl w:val="0"/>
              <w:numId w:val="36"/>
            </w:numPr>
          </w:pPr>
          <w:r w:rsidRPr="00735457">
            <w:t>Multilingual support is not available in this version, only English is used in logo, text or UI design for developing application</w:t>
          </w:r>
        </w:p>
        <w:p w14:paraId="248A6E70" w14:textId="79DC1AFC" w:rsidR="003D63C9" w:rsidRPr="00735457" w:rsidRDefault="00623C63" w:rsidP="00623C63">
          <w:pPr>
            <w:pStyle w:val="ListParagraph"/>
            <w:numPr>
              <w:ilvl w:val="0"/>
              <w:numId w:val="36"/>
            </w:numPr>
          </w:pPr>
          <w:r w:rsidRPr="00735457">
            <w:t>Implementing features to manage multi-currency conversions, taxes, or complex financial tracking is beyond scope. That means only Canadian Dollar is supported in the Shared Expense function.</w:t>
          </w:r>
        </w:p>
        <w:p w14:paraId="26F8144F" w14:textId="77777777" w:rsidR="00C57FEA" w:rsidRPr="00C57FEA" w:rsidRDefault="00000000" w:rsidP="00C57FEA">
          <w:pPr>
            <w:rPr>
              <w:color w:val="FF0000"/>
            </w:rPr>
          </w:pPr>
        </w:p>
      </w:sdtContent>
    </w:sdt>
    <w:p w14:paraId="2EC12305" w14:textId="77777777" w:rsidR="0019592D" w:rsidRPr="00445F00" w:rsidRDefault="0019592D" w:rsidP="0019592D">
      <w:pPr>
        <w:pStyle w:val="Heading1"/>
        <w:numPr>
          <w:ilvl w:val="0"/>
          <w:numId w:val="1"/>
        </w:numPr>
      </w:pPr>
      <w:bookmarkStart w:id="10" w:name="_Toc195478115"/>
      <w:r w:rsidRPr="00445F00">
        <w:t>Test Plan</w:t>
      </w:r>
      <w:bookmarkEnd w:id="10"/>
    </w:p>
    <w:sdt>
      <w:sdtPr>
        <w:id w:val="800739726"/>
        <w:placeholder>
          <w:docPart w:val="804B1572966F4133BCF0021956ED5856"/>
        </w:placeholder>
      </w:sdtPr>
      <w:sdtContent>
        <w:p w14:paraId="5A1A2BBC" w14:textId="31049E71" w:rsidR="00ED51B0" w:rsidRPr="00ED51B0" w:rsidRDefault="00ED51B0" w:rsidP="00ED51B0">
          <w:r w:rsidRPr="00ED51B0">
            <w:t xml:space="preserve">The detailed test plan for </w:t>
          </w:r>
          <w:r w:rsidR="00952688">
            <w:t>this</w:t>
          </w:r>
          <w:r w:rsidRPr="00ED51B0">
            <w:t xml:space="preserve"> project outlines the procedures, methodologies, tools, and criteria to ensure that the application meets its functional and non-functional requirements. The aim is to thoroughly test all components of the system, </w:t>
          </w:r>
          <w:r w:rsidR="00C05552">
            <w:t>and the whole function should work without bugs.</w:t>
          </w:r>
        </w:p>
        <w:p w14:paraId="5B50AA97" w14:textId="77777777" w:rsidR="00ED51B0" w:rsidRPr="00ED51B0" w:rsidRDefault="00ED51B0" w:rsidP="00DA6676">
          <w:pPr>
            <w:pStyle w:val="Heading2"/>
            <w:numPr>
              <w:ilvl w:val="1"/>
              <w:numId w:val="1"/>
            </w:numPr>
          </w:pPr>
          <w:bookmarkStart w:id="11" w:name="_Toc195478116"/>
          <w:r w:rsidRPr="00ED51B0">
            <w:t>Test Procedures and Methodology</w:t>
          </w:r>
          <w:bookmarkEnd w:id="11"/>
        </w:p>
        <w:p w14:paraId="40AD484F" w14:textId="28B8BCF9" w:rsidR="00ED51B0" w:rsidRPr="00A27B8F" w:rsidRDefault="00ED51B0" w:rsidP="00A27B8F">
          <w:pPr>
            <w:pStyle w:val="Heading2"/>
            <w:numPr>
              <w:ilvl w:val="2"/>
              <w:numId w:val="1"/>
            </w:numPr>
            <w:rPr>
              <w:sz w:val="24"/>
              <w:szCs w:val="24"/>
            </w:rPr>
          </w:pPr>
          <w:bookmarkStart w:id="12" w:name="_Toc195478117"/>
          <w:r w:rsidRPr="00A27B8F">
            <w:rPr>
              <w:sz w:val="24"/>
              <w:szCs w:val="24"/>
            </w:rPr>
            <w:t xml:space="preserve">Types of </w:t>
          </w:r>
          <w:r w:rsidR="00AC0EB3" w:rsidRPr="00A27B8F">
            <w:rPr>
              <w:sz w:val="24"/>
              <w:szCs w:val="24"/>
            </w:rPr>
            <w:t>Test</w:t>
          </w:r>
          <w:r w:rsidR="000A0F31">
            <w:rPr>
              <w:sz w:val="24"/>
              <w:szCs w:val="24"/>
            </w:rPr>
            <w:t xml:space="preserve"> Methodology</w:t>
          </w:r>
          <w:bookmarkEnd w:id="12"/>
        </w:p>
        <w:p w14:paraId="4757D73C" w14:textId="1F8464C6" w:rsidR="00F8246C" w:rsidRPr="002F3921" w:rsidRDefault="00ED51B0" w:rsidP="00F8246C">
          <w:pPr>
            <w:ind w:left="720"/>
          </w:pPr>
          <w:r w:rsidRPr="002F3921">
            <w:t>Unit Test</w:t>
          </w:r>
          <w:r w:rsidR="00AC0EB3" w:rsidRPr="002F3921">
            <w:t>:</w:t>
          </w:r>
          <w:r w:rsidRPr="002F3921">
            <w:t xml:space="preserve"> </w:t>
          </w:r>
          <w:r w:rsidR="00F8246C" w:rsidRPr="002F3921">
            <w:t xml:space="preserve">Usually, unit test </w:t>
          </w:r>
          <w:r w:rsidR="009B2229" w:rsidRPr="002F3921">
            <w:t>is being used</w:t>
          </w:r>
          <w:r w:rsidR="00F8246C" w:rsidRPr="002F3921">
            <w:t xml:space="preserve"> during development. It f</w:t>
          </w:r>
          <w:r w:rsidRPr="002F3921">
            <w:t>ocus</w:t>
          </w:r>
          <w:r w:rsidR="00F8246C" w:rsidRPr="002F3921">
            <w:t>es</w:t>
          </w:r>
          <w:r w:rsidRPr="002F3921">
            <w:t xml:space="preserve"> on testing individual component or </w:t>
          </w:r>
          <w:r w:rsidR="00F8246C" w:rsidRPr="002F3921">
            <w:t xml:space="preserve">functional </w:t>
          </w:r>
          <w:r w:rsidRPr="002F3921">
            <w:t xml:space="preserve">module (e.g., </w:t>
          </w:r>
          <w:r w:rsidR="00F8246C" w:rsidRPr="002F3921">
            <w:rPr>
              <w:lang w:eastAsia="zh-CN"/>
            </w:rPr>
            <w:t>when the user creates a new Travel Plan, based on the type and other properties, the corresponding status should be displayed correctly, and the Travel Plan should exist in the correct section in the UI)</w:t>
          </w:r>
        </w:p>
        <w:p w14:paraId="0B18BBB0" w14:textId="22569E4A" w:rsidR="00ED51B0" w:rsidRPr="002F3921" w:rsidRDefault="00ED51B0" w:rsidP="00F8246C">
          <w:pPr>
            <w:ind w:left="720"/>
          </w:pPr>
          <w:r w:rsidRPr="002F3921">
            <w:t xml:space="preserve">Integration Test: Ensure that </w:t>
          </w:r>
          <w:r w:rsidR="00F8246C" w:rsidRPr="002F3921">
            <w:t>all</w:t>
          </w:r>
          <w:r w:rsidRPr="002F3921">
            <w:t xml:space="preserve"> modules of the application</w:t>
          </w:r>
          <w:r w:rsidR="000F4B53" w:rsidRPr="002F3921">
            <w:t xml:space="preserve"> </w:t>
          </w:r>
          <w:r w:rsidRPr="002F3921">
            <w:t>work together seamlessly.</w:t>
          </w:r>
        </w:p>
        <w:p w14:paraId="35B4E281" w14:textId="52103CC5" w:rsidR="00F8246C" w:rsidRPr="002F3921" w:rsidRDefault="00F8246C" w:rsidP="00F8246C">
          <w:pPr>
            <w:ind w:left="720"/>
          </w:pPr>
          <w:r w:rsidRPr="002F3921">
            <w:t xml:space="preserve">Regression Test: Ensure that </w:t>
          </w:r>
          <w:r w:rsidR="002A181C" w:rsidRPr="002F3921">
            <w:t xml:space="preserve">after </w:t>
          </w:r>
          <w:r w:rsidRPr="002F3921">
            <w:t xml:space="preserve">new changes or </w:t>
          </w:r>
          <w:r w:rsidR="002A181C" w:rsidRPr="002F3921">
            <w:t>features are added into the application, they</w:t>
          </w:r>
          <w:r w:rsidRPr="002F3921">
            <w:t xml:space="preserve"> do not negatively impact the existing functionality of the application.</w:t>
          </w:r>
        </w:p>
        <w:p w14:paraId="3F36604B" w14:textId="1F8B2E34" w:rsidR="00ED51B0" w:rsidRPr="002F3921" w:rsidRDefault="00ED51B0" w:rsidP="002845C5">
          <w:pPr>
            <w:ind w:left="720"/>
          </w:pPr>
          <w:r w:rsidRPr="002F3921">
            <w:t>User Acceptance Test (UAT): Engage end-users to test the application's usability, functionality, and performance to ensure it meets their needs.</w:t>
          </w:r>
        </w:p>
        <w:p w14:paraId="2E554309" w14:textId="15BC0418" w:rsidR="00ED51B0" w:rsidRPr="000630F7" w:rsidRDefault="00ED51B0" w:rsidP="000630F7">
          <w:pPr>
            <w:pStyle w:val="Heading2"/>
            <w:numPr>
              <w:ilvl w:val="2"/>
              <w:numId w:val="1"/>
            </w:numPr>
            <w:rPr>
              <w:sz w:val="24"/>
              <w:szCs w:val="24"/>
            </w:rPr>
          </w:pPr>
          <w:bookmarkStart w:id="13" w:name="_Toc195478118"/>
          <w:r w:rsidRPr="000630F7">
            <w:rPr>
              <w:sz w:val="24"/>
              <w:szCs w:val="24"/>
            </w:rPr>
            <w:t>Test Tools and Frameworks</w:t>
          </w:r>
          <w:bookmarkEnd w:id="13"/>
        </w:p>
        <w:p w14:paraId="3183A1E3" w14:textId="77777777" w:rsidR="00AC0EB3" w:rsidRPr="002F3921" w:rsidRDefault="00ED51B0" w:rsidP="00AC0EB3">
          <w:pPr>
            <w:ind w:left="720"/>
          </w:pPr>
          <w:r w:rsidRPr="002F3921">
            <w:t>JUnit/Spring Test Framework: For unit and integration testing of the back-end code in Spring Boot.</w:t>
          </w:r>
        </w:p>
        <w:p w14:paraId="581AC989" w14:textId="724739DC" w:rsidR="00ED51B0" w:rsidRPr="002F3921" w:rsidRDefault="00ED51B0" w:rsidP="00AC0EB3">
          <w:pPr>
            <w:ind w:left="720"/>
          </w:pPr>
          <w:r w:rsidRPr="002F3921">
            <w:t>Postman/Swagger: For testing APIs and verifying request/response handling.</w:t>
          </w:r>
        </w:p>
        <w:p w14:paraId="3C7F52AF" w14:textId="024E92FF" w:rsidR="00AC0EB3" w:rsidRPr="002F3921" w:rsidRDefault="00AC0EB3" w:rsidP="00AC0EB3">
          <w:pPr>
            <w:ind w:left="720"/>
          </w:pPr>
          <w:r w:rsidRPr="002F3921">
            <w:t>Manual testing: To simulate the real scenario of a new user to use this application.</w:t>
          </w:r>
        </w:p>
        <w:p w14:paraId="21951A5A" w14:textId="2AB43AEF" w:rsidR="00ED51B0" w:rsidRPr="000630F7" w:rsidRDefault="00ED51B0" w:rsidP="000630F7">
          <w:pPr>
            <w:pStyle w:val="Heading2"/>
            <w:numPr>
              <w:ilvl w:val="2"/>
              <w:numId w:val="1"/>
            </w:numPr>
            <w:rPr>
              <w:sz w:val="24"/>
              <w:szCs w:val="24"/>
            </w:rPr>
          </w:pPr>
          <w:bookmarkStart w:id="14" w:name="_Toc195478119"/>
          <w:r w:rsidRPr="000630F7">
            <w:rPr>
              <w:sz w:val="24"/>
              <w:szCs w:val="24"/>
            </w:rPr>
            <w:t>Verification Criteria</w:t>
          </w:r>
          <w:bookmarkEnd w:id="14"/>
        </w:p>
        <w:p w14:paraId="7020B6EC" w14:textId="5762EDFA" w:rsidR="00ED51B0" w:rsidRPr="002F3921" w:rsidRDefault="00ED51B0" w:rsidP="003E3894">
          <w:pPr>
            <w:ind w:left="720"/>
          </w:pPr>
          <w:r w:rsidRPr="002F3921">
            <w:t xml:space="preserve">Functional Requirements: All test cases related to the core functionalities must pass successfully, including </w:t>
          </w:r>
          <w:r w:rsidR="003E3894" w:rsidRPr="002F3921">
            <w:t>account creation, Travel Plan creation, invite or accept new member to the Travel Plan, Polling function, Chat Room function and Shared Expense function etc</w:t>
          </w:r>
          <w:r w:rsidRPr="002F3921">
            <w:t>.</w:t>
          </w:r>
        </w:p>
        <w:p w14:paraId="32167FD6" w14:textId="77777777" w:rsidR="00ED51B0" w:rsidRPr="002F3921" w:rsidRDefault="00ED51B0" w:rsidP="003E3894">
          <w:pPr>
            <w:ind w:left="720"/>
          </w:pPr>
          <w:r w:rsidRPr="002F3921">
            <w:t>Performance: The application should handle at least 1000 concurrent users without significant performance degradation (response time &lt; 2 seconds).</w:t>
          </w:r>
        </w:p>
        <w:p w14:paraId="7C1055CE" w14:textId="25DB4080" w:rsidR="004516BD" w:rsidRPr="002F3921" w:rsidRDefault="00ED51B0" w:rsidP="004516BD">
          <w:pPr>
            <w:ind w:left="720"/>
          </w:pPr>
          <w:r w:rsidRPr="002F3921">
            <w:t xml:space="preserve">Security: No critical vulnerabilities should be present. </w:t>
          </w:r>
          <w:r w:rsidR="00C23048" w:rsidRPr="002F3921">
            <w:t xml:space="preserve">Sensitive </w:t>
          </w:r>
          <w:r w:rsidRPr="002F3921">
            <w:t>data transmissions should be encrypted.</w:t>
          </w:r>
        </w:p>
        <w:p w14:paraId="6207DBB8" w14:textId="6CB257CF" w:rsidR="00ED51B0" w:rsidRPr="000630F7" w:rsidRDefault="00ED51B0" w:rsidP="000630F7">
          <w:pPr>
            <w:pStyle w:val="Heading2"/>
            <w:numPr>
              <w:ilvl w:val="2"/>
              <w:numId w:val="1"/>
            </w:numPr>
            <w:rPr>
              <w:sz w:val="24"/>
              <w:szCs w:val="24"/>
            </w:rPr>
          </w:pPr>
          <w:bookmarkStart w:id="15" w:name="_Toc195478120"/>
          <w:r w:rsidRPr="000630F7">
            <w:rPr>
              <w:sz w:val="24"/>
              <w:szCs w:val="24"/>
            </w:rPr>
            <w:lastRenderedPageBreak/>
            <w:t>Pass/Fail Criteria</w:t>
          </w:r>
          <w:bookmarkEnd w:id="15"/>
        </w:p>
        <w:p w14:paraId="62851D06" w14:textId="77777777" w:rsidR="00ED51B0" w:rsidRPr="002F3921" w:rsidRDefault="00ED51B0" w:rsidP="00531D21">
          <w:pPr>
            <w:ind w:left="720"/>
          </w:pPr>
          <w:r w:rsidRPr="002F3921">
            <w:t>Pass: The test case is marked as a pass if the application performs the expected functionality without errors or deviations.</w:t>
          </w:r>
        </w:p>
        <w:p w14:paraId="34431CAC" w14:textId="1E6059F5" w:rsidR="0064605F" w:rsidRPr="005E7740" w:rsidRDefault="00ED51B0" w:rsidP="005E7740">
          <w:pPr>
            <w:ind w:left="720"/>
          </w:pPr>
          <w:r w:rsidRPr="00BC721A">
            <w:t>Fail: The test case fails if the application does not meet the expected outcome, behaves</w:t>
          </w:r>
          <w:r w:rsidR="00AB4A85" w:rsidRPr="00BC721A">
            <w:t xml:space="preserve"> </w:t>
          </w:r>
          <w:r w:rsidR="00531D21" w:rsidRPr="00BC721A">
            <w:t>u</w:t>
          </w:r>
          <w:r w:rsidRPr="00BC721A">
            <w:t>nexpectedly, or encounters any critical errors.</w:t>
          </w:r>
        </w:p>
        <w:p w14:paraId="70414429" w14:textId="25DB4080" w:rsidR="009464EE" w:rsidRPr="009464EE" w:rsidRDefault="00ED51B0" w:rsidP="009464EE">
          <w:pPr>
            <w:pStyle w:val="Heading2"/>
            <w:numPr>
              <w:ilvl w:val="1"/>
              <w:numId w:val="1"/>
            </w:numPr>
            <w:rPr>
              <w:rFonts w:eastAsia="SimSun"/>
              <w:lang w:eastAsia="zh-CN"/>
            </w:rPr>
          </w:pPr>
          <w:bookmarkStart w:id="16" w:name="_Toc195478121"/>
          <w:r w:rsidRPr="00ED51B0">
            <w:t>Test Cases</w:t>
          </w:r>
          <w:bookmarkEnd w:id="16"/>
        </w:p>
        <w:tbl>
          <w:tblPr>
            <w:tblStyle w:val="TableGrid"/>
            <w:tblW w:w="8913" w:type="dxa"/>
            <w:tblInd w:w="580" w:type="dxa"/>
            <w:tblLook w:val="04A0" w:firstRow="1" w:lastRow="0" w:firstColumn="1" w:lastColumn="0" w:noHBand="0" w:noVBand="1"/>
          </w:tblPr>
          <w:tblGrid>
            <w:gridCol w:w="2860"/>
            <w:gridCol w:w="2861"/>
            <w:gridCol w:w="3192"/>
          </w:tblGrid>
          <w:tr w:rsidR="009464EE" w:rsidRPr="00557BA5" w14:paraId="301EF33B" w14:textId="77777777" w:rsidTr="009464EE">
            <w:trPr>
              <w:trHeight w:val="267"/>
            </w:trPr>
            <w:tc>
              <w:tcPr>
                <w:tcW w:w="2860" w:type="dxa"/>
              </w:tcPr>
              <w:p w14:paraId="2A8EA0A4" w14:textId="2795FBA4" w:rsidR="009464EE" w:rsidRPr="00BC721A" w:rsidRDefault="00164C4E" w:rsidP="009464EE">
                <w:pPr>
                  <w:rPr>
                    <w:b/>
                    <w:bCs/>
                    <w:lang w:eastAsia="zh-CN"/>
                  </w:rPr>
                </w:pPr>
                <w:r w:rsidRPr="00BC721A">
                  <w:rPr>
                    <w:b/>
                    <w:bCs/>
                    <w:lang w:eastAsia="zh-CN"/>
                  </w:rPr>
                  <w:t>Description</w:t>
                </w:r>
              </w:p>
            </w:tc>
            <w:tc>
              <w:tcPr>
                <w:tcW w:w="2861" w:type="dxa"/>
              </w:tcPr>
              <w:p w14:paraId="3CB571C5" w14:textId="05507738" w:rsidR="009464EE" w:rsidRPr="00BC721A" w:rsidRDefault="00164C4E" w:rsidP="009464EE">
                <w:pPr>
                  <w:rPr>
                    <w:b/>
                    <w:bCs/>
                    <w:lang w:eastAsia="zh-CN"/>
                  </w:rPr>
                </w:pPr>
                <w:r w:rsidRPr="00BC721A">
                  <w:rPr>
                    <w:b/>
                    <w:bCs/>
                    <w:lang w:eastAsia="zh-CN"/>
                  </w:rPr>
                  <w:t>Test Case</w:t>
                </w:r>
              </w:p>
            </w:tc>
            <w:tc>
              <w:tcPr>
                <w:tcW w:w="3192" w:type="dxa"/>
              </w:tcPr>
              <w:p w14:paraId="17DA6344" w14:textId="1D9AF168" w:rsidR="009464EE" w:rsidRPr="00BC721A" w:rsidRDefault="00164C4E" w:rsidP="009464EE">
                <w:pPr>
                  <w:rPr>
                    <w:b/>
                    <w:bCs/>
                    <w:lang w:eastAsia="zh-CN"/>
                  </w:rPr>
                </w:pPr>
                <w:r w:rsidRPr="00BC721A">
                  <w:rPr>
                    <w:b/>
                    <w:bCs/>
                    <w:lang w:eastAsia="zh-CN"/>
                  </w:rPr>
                  <w:t>Pass</w:t>
                </w:r>
                <w:r w:rsidR="00624638" w:rsidRPr="00BC721A">
                  <w:rPr>
                    <w:b/>
                    <w:bCs/>
                    <w:lang w:eastAsia="zh-CN"/>
                  </w:rPr>
                  <w:t>ing</w:t>
                </w:r>
                <w:r w:rsidRPr="00BC721A">
                  <w:rPr>
                    <w:b/>
                    <w:bCs/>
                    <w:lang w:eastAsia="zh-CN"/>
                  </w:rPr>
                  <w:t xml:space="preserve"> Criteria</w:t>
                </w:r>
              </w:p>
            </w:tc>
          </w:tr>
          <w:tr w:rsidR="00776E43" w14:paraId="71CB4A9B" w14:textId="77777777" w:rsidTr="00B376A2">
            <w:trPr>
              <w:trHeight w:val="252"/>
            </w:trPr>
            <w:tc>
              <w:tcPr>
                <w:tcW w:w="2860" w:type="dxa"/>
              </w:tcPr>
              <w:p w14:paraId="098FBFBE" w14:textId="6396764E" w:rsidR="00776E43" w:rsidRPr="00BC721A" w:rsidRDefault="00776E43" w:rsidP="00B376A2">
                <w:pPr>
                  <w:rPr>
                    <w:lang w:eastAsia="zh-CN"/>
                  </w:rPr>
                </w:pPr>
                <w:r w:rsidRPr="00BC721A">
                  <w:rPr>
                    <w:lang w:eastAsia="zh-CN"/>
                  </w:rPr>
                  <w:t>Test new user registration</w:t>
                </w:r>
              </w:p>
            </w:tc>
            <w:tc>
              <w:tcPr>
                <w:tcW w:w="2861" w:type="dxa"/>
              </w:tcPr>
              <w:p w14:paraId="6ABB8226" w14:textId="4301E7CE" w:rsidR="00776E43" w:rsidRPr="00BC721A" w:rsidRDefault="00557BA5" w:rsidP="00B376A2">
                <w:pPr>
                  <w:rPr>
                    <w:lang w:eastAsia="zh-CN"/>
                  </w:rPr>
                </w:pPr>
                <w:r w:rsidRPr="00BC721A">
                  <w:rPr>
                    <w:lang w:eastAsia="zh-CN"/>
                  </w:rPr>
                  <w:t xml:space="preserve">Click the register button to be redirected to </w:t>
                </w:r>
                <w:r w:rsidR="002826FF" w:rsidRPr="00BC721A">
                  <w:rPr>
                    <w:lang w:eastAsia="zh-CN"/>
                  </w:rPr>
                  <w:t>the register</w:t>
                </w:r>
                <w:r w:rsidRPr="00BC721A">
                  <w:rPr>
                    <w:lang w:eastAsia="zh-CN"/>
                  </w:rPr>
                  <w:t xml:space="preserve"> page; fill in all required and non-required information; click Submit button</w:t>
                </w:r>
              </w:p>
            </w:tc>
            <w:tc>
              <w:tcPr>
                <w:tcW w:w="3192" w:type="dxa"/>
              </w:tcPr>
              <w:p w14:paraId="367CEE35" w14:textId="53971772" w:rsidR="00776E43" w:rsidRPr="00BC721A" w:rsidRDefault="00557BA5" w:rsidP="00B376A2">
                <w:pPr>
                  <w:rPr>
                    <w:lang w:eastAsia="zh-CN"/>
                  </w:rPr>
                </w:pPr>
                <w:r w:rsidRPr="00BC721A">
                  <w:rPr>
                    <w:lang w:eastAsia="zh-CN"/>
                  </w:rPr>
                  <w:t>If all information is correct, there should be a successful notification shown to the user</w:t>
                </w:r>
              </w:p>
            </w:tc>
          </w:tr>
          <w:tr w:rsidR="00557BA5" w14:paraId="4C2F9BFE" w14:textId="77777777" w:rsidTr="00B376A2">
            <w:trPr>
              <w:trHeight w:val="252"/>
            </w:trPr>
            <w:tc>
              <w:tcPr>
                <w:tcW w:w="2860" w:type="dxa"/>
              </w:tcPr>
              <w:p w14:paraId="306A5B55" w14:textId="31BDF2AD" w:rsidR="00557BA5" w:rsidRPr="00BC721A" w:rsidRDefault="00557BA5" w:rsidP="00B376A2">
                <w:pPr>
                  <w:rPr>
                    <w:lang w:eastAsia="zh-CN"/>
                  </w:rPr>
                </w:pPr>
                <w:r w:rsidRPr="00BC721A">
                  <w:rPr>
                    <w:lang w:eastAsia="zh-CN"/>
                  </w:rPr>
                  <w:t>Test duplicate Email</w:t>
                </w:r>
              </w:p>
            </w:tc>
            <w:tc>
              <w:tcPr>
                <w:tcW w:w="2861" w:type="dxa"/>
              </w:tcPr>
              <w:p w14:paraId="7B3E96E1" w14:textId="28856EF2" w:rsidR="00557BA5" w:rsidRPr="00BC721A" w:rsidRDefault="00557BA5" w:rsidP="00B376A2">
                <w:pPr>
                  <w:rPr>
                    <w:lang w:eastAsia="zh-CN"/>
                  </w:rPr>
                </w:pPr>
                <w:r w:rsidRPr="00BC721A">
                  <w:rPr>
                    <w:lang w:eastAsia="zh-CN"/>
                  </w:rPr>
                  <w:t>Email should be unique within the application; entering an existing Email address when registering new account, a warning should be shown</w:t>
                </w:r>
              </w:p>
            </w:tc>
            <w:tc>
              <w:tcPr>
                <w:tcW w:w="3192" w:type="dxa"/>
              </w:tcPr>
              <w:p w14:paraId="2B2F2F20" w14:textId="0C882B41" w:rsidR="00557BA5" w:rsidRPr="00BC721A" w:rsidRDefault="00557BA5" w:rsidP="00B376A2">
                <w:pPr>
                  <w:rPr>
                    <w:lang w:eastAsia="zh-CN"/>
                  </w:rPr>
                </w:pPr>
                <w:r w:rsidRPr="00BC721A">
                  <w:rPr>
                    <w:lang w:eastAsia="zh-CN"/>
                  </w:rPr>
                  <w:t>If the Email being submitted is same as anyone Email address in the application database, a warning should be displayed to user</w:t>
                </w:r>
              </w:p>
            </w:tc>
          </w:tr>
          <w:tr w:rsidR="00776E43" w14:paraId="75865D0B" w14:textId="77777777" w:rsidTr="00B376A2">
            <w:trPr>
              <w:trHeight w:val="252"/>
            </w:trPr>
            <w:tc>
              <w:tcPr>
                <w:tcW w:w="2860" w:type="dxa"/>
              </w:tcPr>
              <w:p w14:paraId="1EFA16F8" w14:textId="1F30A70D" w:rsidR="00776E43" w:rsidRPr="00BC721A" w:rsidRDefault="00776E43" w:rsidP="00B376A2">
                <w:pPr>
                  <w:rPr>
                    <w:lang w:eastAsia="zh-CN"/>
                  </w:rPr>
                </w:pPr>
                <w:r w:rsidRPr="00BC721A">
                  <w:rPr>
                    <w:lang w:eastAsia="zh-CN"/>
                  </w:rPr>
                  <w:t>Test user l</w:t>
                </w:r>
                <w:r w:rsidR="001C6871" w:rsidRPr="00BC721A">
                  <w:rPr>
                    <w:lang w:eastAsia="zh-CN"/>
                  </w:rPr>
                  <w:t>ogi</w:t>
                </w:r>
                <w:r w:rsidRPr="00BC721A">
                  <w:rPr>
                    <w:lang w:eastAsia="zh-CN"/>
                  </w:rPr>
                  <w:t>n</w:t>
                </w:r>
              </w:p>
            </w:tc>
            <w:tc>
              <w:tcPr>
                <w:tcW w:w="2861" w:type="dxa"/>
              </w:tcPr>
              <w:p w14:paraId="7B4FE8E7" w14:textId="0466A951" w:rsidR="00776E43" w:rsidRPr="00BC721A" w:rsidRDefault="00113DA6" w:rsidP="00B376A2">
                <w:pPr>
                  <w:rPr>
                    <w:lang w:eastAsia="zh-CN"/>
                  </w:rPr>
                </w:pPr>
                <w:r w:rsidRPr="00BC721A">
                  <w:rPr>
                    <w:lang w:eastAsia="zh-CN"/>
                  </w:rPr>
                  <w:t xml:space="preserve">After the user enters the Email and corresponding password, the page should be redirected to </w:t>
                </w:r>
                <w:r w:rsidR="002826FF" w:rsidRPr="00BC721A">
                  <w:rPr>
                    <w:lang w:eastAsia="zh-CN"/>
                  </w:rPr>
                  <w:t>the main</w:t>
                </w:r>
                <w:r w:rsidRPr="00BC721A">
                  <w:rPr>
                    <w:lang w:eastAsia="zh-CN"/>
                  </w:rPr>
                  <w:t xml:space="preserve"> page, the Travel Plan List page</w:t>
                </w:r>
              </w:p>
            </w:tc>
            <w:tc>
              <w:tcPr>
                <w:tcW w:w="3192" w:type="dxa"/>
              </w:tcPr>
              <w:p w14:paraId="43A6EAB1" w14:textId="4AE135CB" w:rsidR="00776E43" w:rsidRPr="00BC721A" w:rsidRDefault="00113DA6" w:rsidP="00B376A2">
                <w:pPr>
                  <w:rPr>
                    <w:lang w:eastAsia="zh-CN"/>
                  </w:rPr>
                </w:pPr>
                <w:r w:rsidRPr="00BC721A">
                  <w:rPr>
                    <w:lang w:eastAsia="zh-CN"/>
                  </w:rPr>
                  <w:t xml:space="preserve">If the username and password </w:t>
                </w:r>
                <w:r w:rsidR="002826FF" w:rsidRPr="00BC721A">
                  <w:rPr>
                    <w:lang w:eastAsia="zh-CN"/>
                  </w:rPr>
                  <w:t>are</w:t>
                </w:r>
                <w:r w:rsidRPr="00BC721A">
                  <w:rPr>
                    <w:lang w:eastAsia="zh-CN"/>
                  </w:rPr>
                  <w:t xml:space="preserve"> correct, after login, the page should be directed to </w:t>
                </w:r>
                <w:r w:rsidR="002826FF" w:rsidRPr="00BC721A">
                  <w:rPr>
                    <w:lang w:eastAsia="zh-CN"/>
                  </w:rPr>
                  <w:t>the main</w:t>
                </w:r>
                <w:r w:rsidRPr="00BC721A">
                  <w:rPr>
                    <w:lang w:eastAsia="zh-CN"/>
                  </w:rPr>
                  <w:t xml:space="preserve"> Travel Plan List page</w:t>
                </w:r>
              </w:p>
            </w:tc>
          </w:tr>
          <w:tr w:rsidR="005431EB" w14:paraId="533F64B1" w14:textId="77777777" w:rsidTr="00B376A2">
            <w:trPr>
              <w:trHeight w:val="252"/>
            </w:trPr>
            <w:tc>
              <w:tcPr>
                <w:tcW w:w="2860" w:type="dxa"/>
              </w:tcPr>
              <w:p w14:paraId="18FEA523" w14:textId="602C158A" w:rsidR="005431EB" w:rsidRPr="00BC721A" w:rsidRDefault="005431EB" w:rsidP="00B376A2">
                <w:pPr>
                  <w:rPr>
                    <w:lang w:eastAsia="zh-CN"/>
                  </w:rPr>
                </w:pPr>
                <w:r w:rsidRPr="00BC721A">
                  <w:rPr>
                    <w:lang w:eastAsia="zh-CN"/>
                  </w:rPr>
                  <w:t>Test search bar in Travel Plan List</w:t>
                </w:r>
              </w:p>
            </w:tc>
            <w:tc>
              <w:tcPr>
                <w:tcW w:w="2861" w:type="dxa"/>
              </w:tcPr>
              <w:p w14:paraId="7C11EEA7" w14:textId="65790586" w:rsidR="005431EB" w:rsidRPr="00BC721A" w:rsidRDefault="005431EB" w:rsidP="00B376A2">
                <w:pPr>
                  <w:rPr>
                    <w:lang w:eastAsia="zh-CN"/>
                  </w:rPr>
                </w:pPr>
                <w:r w:rsidRPr="00BC721A">
                  <w:rPr>
                    <w:lang w:eastAsia="zh-CN"/>
                  </w:rPr>
                  <w:t>Keyword can be used in search</w:t>
                </w:r>
                <w:r w:rsidR="00437876" w:rsidRPr="00BC721A">
                  <w:rPr>
                    <w:lang w:eastAsia="zh-CN"/>
                  </w:rPr>
                  <w:t xml:space="preserve"> bar to search</w:t>
                </w:r>
                <w:r w:rsidRPr="00BC721A">
                  <w:rPr>
                    <w:lang w:eastAsia="zh-CN"/>
                  </w:rPr>
                  <w:t xml:space="preserve"> for related Travel Plans</w:t>
                </w:r>
              </w:p>
            </w:tc>
            <w:tc>
              <w:tcPr>
                <w:tcW w:w="3192" w:type="dxa"/>
              </w:tcPr>
              <w:p w14:paraId="56FD6CAF" w14:textId="26CF84A7" w:rsidR="005431EB" w:rsidRPr="00BC721A" w:rsidRDefault="00437876" w:rsidP="00B376A2">
                <w:pPr>
                  <w:rPr>
                    <w:lang w:eastAsia="zh-CN"/>
                  </w:rPr>
                </w:pPr>
                <w:r w:rsidRPr="00BC721A">
                  <w:rPr>
                    <w:lang w:eastAsia="zh-CN"/>
                  </w:rPr>
                  <w:t>The user can enter any keyword, and the keyword can be used in different criteria to search for related Travel Plan results</w:t>
                </w:r>
              </w:p>
            </w:tc>
          </w:tr>
          <w:tr w:rsidR="00776E43" w14:paraId="74DA88ED" w14:textId="77777777" w:rsidTr="00B376A2">
            <w:trPr>
              <w:trHeight w:val="252"/>
            </w:trPr>
            <w:tc>
              <w:tcPr>
                <w:tcW w:w="2860" w:type="dxa"/>
              </w:tcPr>
              <w:p w14:paraId="3EAC598B" w14:textId="1F7D2E51" w:rsidR="00776E43" w:rsidRPr="00BC721A" w:rsidRDefault="00776E43" w:rsidP="00B376A2">
                <w:pPr>
                  <w:rPr>
                    <w:lang w:eastAsia="zh-CN"/>
                  </w:rPr>
                </w:pPr>
                <w:r w:rsidRPr="00BC721A">
                  <w:rPr>
                    <w:lang w:eastAsia="zh-CN"/>
                  </w:rPr>
                  <w:t>Test user to create new Travel Plan</w:t>
                </w:r>
              </w:p>
            </w:tc>
            <w:tc>
              <w:tcPr>
                <w:tcW w:w="2861" w:type="dxa"/>
              </w:tcPr>
              <w:p w14:paraId="74F40EB9" w14:textId="6D624D6D" w:rsidR="00776E43" w:rsidRPr="00BC721A" w:rsidRDefault="00113A3D" w:rsidP="00B376A2">
                <w:pPr>
                  <w:rPr>
                    <w:lang w:eastAsia="zh-CN"/>
                  </w:rPr>
                </w:pPr>
                <w:r w:rsidRPr="00BC721A">
                  <w:rPr>
                    <w:lang w:eastAsia="zh-CN"/>
                  </w:rPr>
                  <w:t>User can create a new Travel Plan when the user is not applying any Travel Plan</w:t>
                </w:r>
              </w:p>
            </w:tc>
            <w:tc>
              <w:tcPr>
                <w:tcW w:w="3192" w:type="dxa"/>
              </w:tcPr>
              <w:p w14:paraId="51E5B841" w14:textId="59BEBAC2" w:rsidR="00776E43" w:rsidRPr="00BC721A" w:rsidRDefault="00113A3D" w:rsidP="00B376A2">
                <w:pPr>
                  <w:rPr>
                    <w:lang w:eastAsia="zh-CN"/>
                  </w:rPr>
                </w:pPr>
                <w:r w:rsidRPr="00BC721A">
                  <w:rPr>
                    <w:lang w:eastAsia="zh-CN"/>
                  </w:rPr>
                  <w:t xml:space="preserve">If the user hasn’t applied to any existing Travel Plan, </w:t>
                </w:r>
                <w:r w:rsidR="005A4B43" w:rsidRPr="00BC721A">
                  <w:rPr>
                    <w:lang w:eastAsia="zh-CN"/>
                  </w:rPr>
                  <w:t xml:space="preserve">the user can create a new Travel Plan </w:t>
                </w:r>
                <w:r w:rsidR="00BE10A1" w:rsidRPr="00BC721A">
                  <w:rPr>
                    <w:lang w:eastAsia="zh-CN"/>
                  </w:rPr>
                  <w:t>with Create but</w:t>
                </w:r>
                <w:r w:rsidR="00CE2FF5" w:rsidRPr="00BC721A">
                  <w:rPr>
                    <w:lang w:eastAsia="zh-CN"/>
                  </w:rPr>
                  <w:t>t</w:t>
                </w:r>
                <w:r w:rsidR="00BE10A1" w:rsidRPr="00BC721A">
                  <w:rPr>
                    <w:lang w:eastAsia="zh-CN"/>
                  </w:rPr>
                  <w:t>on</w:t>
                </w:r>
              </w:p>
            </w:tc>
          </w:tr>
          <w:tr w:rsidR="00776E43" w14:paraId="69BE4338" w14:textId="77777777" w:rsidTr="00B376A2">
            <w:trPr>
              <w:trHeight w:val="252"/>
            </w:trPr>
            <w:tc>
              <w:tcPr>
                <w:tcW w:w="2860" w:type="dxa"/>
              </w:tcPr>
              <w:p w14:paraId="076C174D" w14:textId="48EF3FFE" w:rsidR="00776E43" w:rsidRPr="00BC721A" w:rsidRDefault="00776E43" w:rsidP="00B376A2">
                <w:pPr>
                  <w:rPr>
                    <w:lang w:eastAsia="zh-CN"/>
                  </w:rPr>
                </w:pPr>
                <w:r w:rsidRPr="00BC721A">
                  <w:rPr>
                    <w:lang w:eastAsia="zh-CN"/>
                  </w:rPr>
                  <w:t>Validate the Travel Plan displayed in the Travel Plan List is based on filtered criteria</w:t>
                </w:r>
              </w:p>
            </w:tc>
            <w:tc>
              <w:tcPr>
                <w:tcW w:w="2861" w:type="dxa"/>
              </w:tcPr>
              <w:p w14:paraId="58C6A410" w14:textId="4F42A422" w:rsidR="00776E43" w:rsidRPr="00BC721A" w:rsidRDefault="00183063" w:rsidP="00B376A2">
                <w:pPr>
                  <w:rPr>
                    <w:lang w:eastAsia="zh-CN"/>
                  </w:rPr>
                </w:pPr>
                <w:r w:rsidRPr="00BC721A">
                  <w:rPr>
                    <w:lang w:eastAsia="zh-CN"/>
                  </w:rPr>
                  <w:t xml:space="preserve">Any Travel Plan that can be seen by current </w:t>
                </w:r>
                <w:r w:rsidR="002826FF" w:rsidRPr="00BC721A">
                  <w:rPr>
                    <w:lang w:eastAsia="zh-CN"/>
                  </w:rPr>
                  <w:t>users</w:t>
                </w:r>
                <w:r w:rsidRPr="00BC721A">
                  <w:rPr>
                    <w:lang w:eastAsia="zh-CN"/>
                  </w:rPr>
                  <w:t xml:space="preserve"> in Travel Plan Lis</w:t>
                </w:r>
                <w:r w:rsidR="004C6ADB" w:rsidRPr="00BC721A">
                  <w:rPr>
                    <w:lang w:eastAsia="zh-CN"/>
                  </w:rPr>
                  <w:t>t</w:t>
                </w:r>
                <w:r w:rsidR="00581E36" w:rsidRPr="00BC721A">
                  <w:rPr>
                    <w:lang w:eastAsia="zh-CN"/>
                  </w:rPr>
                  <w:t xml:space="preserve"> should match current user’s profile, such as gender, age and language etc. if the Travel Plan has specified these properties</w:t>
                </w:r>
              </w:p>
            </w:tc>
            <w:tc>
              <w:tcPr>
                <w:tcW w:w="3192" w:type="dxa"/>
              </w:tcPr>
              <w:p w14:paraId="5790D167" w14:textId="1D2F7A91" w:rsidR="00776E43" w:rsidRPr="00BC721A" w:rsidRDefault="00755380" w:rsidP="00B376A2">
                <w:pPr>
                  <w:rPr>
                    <w:lang w:eastAsia="zh-CN"/>
                  </w:rPr>
                </w:pPr>
                <w:r w:rsidRPr="00BC721A">
                  <w:rPr>
                    <w:lang w:eastAsia="zh-CN"/>
                  </w:rPr>
                  <w:t>If the Travel Plan has specified gender, age etc. so only the correctly filtered Travel Plan based on current user’s profile can be displayed to current user in Travel Plan List</w:t>
                </w:r>
              </w:p>
            </w:tc>
          </w:tr>
          <w:tr w:rsidR="00776E43" w14:paraId="1C2EB584" w14:textId="77777777" w:rsidTr="00B376A2">
            <w:trPr>
              <w:trHeight w:val="252"/>
            </w:trPr>
            <w:tc>
              <w:tcPr>
                <w:tcW w:w="2860" w:type="dxa"/>
              </w:tcPr>
              <w:p w14:paraId="7EC3DAD7" w14:textId="23B1110D" w:rsidR="00776E43" w:rsidRPr="00BC721A" w:rsidRDefault="0052443D" w:rsidP="0052443D">
                <w:pPr>
                  <w:rPr>
                    <w:lang w:eastAsia="zh-CN"/>
                  </w:rPr>
                </w:pPr>
                <w:r w:rsidRPr="00BC721A">
                  <w:rPr>
                    <w:lang w:eastAsia="zh-CN"/>
                  </w:rPr>
                  <w:t xml:space="preserve">Validate User can apply for only one Travel Plan from Travel Plan List                                                                                                                                                                                                                        </w:t>
                </w:r>
              </w:p>
            </w:tc>
            <w:tc>
              <w:tcPr>
                <w:tcW w:w="2861" w:type="dxa"/>
              </w:tcPr>
              <w:p w14:paraId="3AAF55EE" w14:textId="4408FCB4" w:rsidR="00776E43" w:rsidRPr="00BC721A" w:rsidRDefault="00755380" w:rsidP="0052443D">
                <w:pPr>
                  <w:rPr>
                    <w:lang w:eastAsia="zh-CN"/>
                  </w:rPr>
                </w:pPr>
                <w:r w:rsidRPr="00BC721A">
                  <w:rPr>
                    <w:lang w:eastAsia="zh-CN"/>
                  </w:rPr>
                  <w:t>User can apply for only one Travel Plan from Travel Plan List</w:t>
                </w:r>
                <w:r w:rsidR="00A27565" w:rsidRPr="00BC721A">
                  <w:rPr>
                    <w:lang w:eastAsia="zh-CN"/>
                  </w:rPr>
                  <w:t xml:space="preserve">; if there’s already one Travel Plan in Pending or Active section, then it </w:t>
                </w:r>
                <w:r w:rsidR="00A27565" w:rsidRPr="00BC721A">
                  <w:rPr>
                    <w:lang w:eastAsia="zh-CN"/>
                  </w:rPr>
                  <w:lastRenderedPageBreak/>
                  <w:t>doesn’t allow user to apply for other Travel Plan</w:t>
                </w:r>
              </w:p>
            </w:tc>
            <w:tc>
              <w:tcPr>
                <w:tcW w:w="3192" w:type="dxa"/>
              </w:tcPr>
              <w:p w14:paraId="73804D9F" w14:textId="4D12E754" w:rsidR="00776E43" w:rsidRPr="00BC721A" w:rsidRDefault="007D27BF" w:rsidP="0052443D">
                <w:pPr>
                  <w:rPr>
                    <w:lang w:eastAsia="zh-CN"/>
                  </w:rPr>
                </w:pPr>
                <w:r w:rsidRPr="00BC721A">
                  <w:rPr>
                    <w:lang w:eastAsia="zh-CN"/>
                  </w:rPr>
                  <w:lastRenderedPageBreak/>
                  <w:t xml:space="preserve">If there’s no Travel Plan listed in Active/Pending List, the user can apply for </w:t>
                </w:r>
                <w:r w:rsidR="00CC7BCD" w:rsidRPr="00BC721A">
                  <w:rPr>
                    <w:lang w:eastAsia="zh-CN"/>
                  </w:rPr>
                  <w:t xml:space="preserve">at most one </w:t>
                </w:r>
                <w:r w:rsidRPr="00BC721A">
                  <w:rPr>
                    <w:lang w:eastAsia="zh-CN"/>
                  </w:rPr>
                  <w:t>another Travel Plan</w:t>
                </w:r>
              </w:p>
            </w:tc>
          </w:tr>
          <w:tr w:rsidR="009464EE" w14:paraId="30953706" w14:textId="77777777" w:rsidTr="009464EE">
            <w:trPr>
              <w:trHeight w:val="252"/>
            </w:trPr>
            <w:tc>
              <w:tcPr>
                <w:tcW w:w="2860" w:type="dxa"/>
              </w:tcPr>
              <w:p w14:paraId="0826D73F" w14:textId="4B3F7E97" w:rsidR="009464EE" w:rsidRPr="00BC721A" w:rsidRDefault="001E392A" w:rsidP="009464EE">
                <w:pPr>
                  <w:rPr>
                    <w:lang w:eastAsia="zh-CN"/>
                  </w:rPr>
                </w:pPr>
                <w:r>
                  <w:rPr>
                    <w:lang w:eastAsia="zh-CN"/>
                  </w:rPr>
                  <w:t>Validate Invitation function</w:t>
                </w:r>
              </w:p>
            </w:tc>
            <w:tc>
              <w:tcPr>
                <w:tcW w:w="2861" w:type="dxa"/>
              </w:tcPr>
              <w:p w14:paraId="551C498D" w14:textId="1521D422" w:rsidR="009464EE" w:rsidRPr="00BC721A" w:rsidRDefault="001E392A" w:rsidP="009464EE">
                <w:pPr>
                  <w:rPr>
                    <w:lang w:eastAsia="zh-CN"/>
                  </w:rPr>
                </w:pPr>
                <w:r>
                  <w:rPr>
                    <w:lang w:eastAsia="zh-CN"/>
                  </w:rPr>
                  <w:t>Owner of a Travel Plan can invite any other user by email; the invited user can accept or refuse the invitation</w:t>
                </w:r>
                <w:r w:rsidR="00411B1E">
                  <w:rPr>
                    <w:lang w:eastAsia="zh-CN"/>
                  </w:rPr>
                  <w:t>; the invitation can only be sent to user without Pending/In progress plan, otherwise, the owner will receive warning message</w:t>
                </w:r>
              </w:p>
            </w:tc>
            <w:tc>
              <w:tcPr>
                <w:tcW w:w="3192" w:type="dxa"/>
              </w:tcPr>
              <w:p w14:paraId="393E92DF" w14:textId="1BC75EA1" w:rsidR="009464EE" w:rsidRPr="00BC721A" w:rsidRDefault="00411B1E" w:rsidP="009464EE">
                <w:pPr>
                  <w:rPr>
                    <w:lang w:eastAsia="zh-CN"/>
                  </w:rPr>
                </w:pPr>
                <w:r>
                  <w:rPr>
                    <w:lang w:eastAsia="zh-CN"/>
                  </w:rPr>
                  <w:t>After the invitation has been sent by the owner, an email notification should be sent to invited user, and a Travel Plan should be displayed in Pending sub section of the invited user; but if the invited user already has Pending/In progress plan, the invitation cannot be successful, then a warning will be displayed to the owner</w:t>
                </w:r>
              </w:p>
            </w:tc>
          </w:tr>
          <w:tr w:rsidR="001E392A" w14:paraId="07FD414D" w14:textId="77777777" w:rsidTr="009464EE">
            <w:trPr>
              <w:trHeight w:val="252"/>
            </w:trPr>
            <w:tc>
              <w:tcPr>
                <w:tcW w:w="2860" w:type="dxa"/>
              </w:tcPr>
              <w:p w14:paraId="0CAEF4A3" w14:textId="0481F2FD" w:rsidR="001E392A" w:rsidRPr="00BC721A" w:rsidRDefault="001E392A" w:rsidP="001E392A">
                <w:pPr>
                  <w:rPr>
                    <w:lang w:eastAsia="zh-CN"/>
                  </w:rPr>
                </w:pPr>
                <w:r w:rsidRPr="00BC721A">
                  <w:rPr>
                    <w:lang w:eastAsia="zh-CN"/>
                  </w:rPr>
                  <w:t>Test Polling function</w:t>
                </w:r>
              </w:p>
            </w:tc>
            <w:tc>
              <w:tcPr>
                <w:tcW w:w="2861" w:type="dxa"/>
              </w:tcPr>
              <w:p w14:paraId="2EEBC045" w14:textId="08537C4D" w:rsidR="001E392A" w:rsidRPr="00BC721A" w:rsidRDefault="001E392A" w:rsidP="001E392A">
                <w:pPr>
                  <w:rPr>
                    <w:lang w:eastAsia="zh-CN"/>
                  </w:rPr>
                </w:pPr>
                <w:r w:rsidRPr="00BC721A">
                  <w:rPr>
                    <w:lang w:eastAsia="zh-CN"/>
                  </w:rPr>
                  <w:t>Users can create a new Polling item; user</w:t>
                </w:r>
                <w:r w:rsidRPr="00BC721A">
                  <w:rPr>
                    <w:rFonts w:hint="eastAsia"/>
                    <w:lang w:eastAsia="zh-CN"/>
                  </w:rPr>
                  <w:t>s</w:t>
                </w:r>
                <w:r w:rsidRPr="00BC721A">
                  <w:rPr>
                    <w:lang w:eastAsia="zh-CN"/>
                  </w:rPr>
                  <w:t xml:space="preserve"> can create question and answer options for the Polling item</w:t>
                </w:r>
              </w:p>
            </w:tc>
            <w:tc>
              <w:tcPr>
                <w:tcW w:w="3192" w:type="dxa"/>
              </w:tcPr>
              <w:p w14:paraId="253BF39B" w14:textId="05D445C8" w:rsidR="001E392A" w:rsidRPr="00BC721A" w:rsidRDefault="001E392A" w:rsidP="001E392A">
                <w:pPr>
                  <w:rPr>
                    <w:lang w:eastAsia="zh-CN"/>
                  </w:rPr>
                </w:pPr>
                <w:r w:rsidRPr="00BC721A">
                  <w:rPr>
                    <w:lang w:eastAsia="zh-CN"/>
                  </w:rPr>
                  <w:t>Users can create a new Polling item by adding new questions and answers inside the Travel Plan</w:t>
                </w:r>
              </w:p>
            </w:tc>
          </w:tr>
          <w:tr w:rsidR="001E392A" w14:paraId="5967DD55" w14:textId="77777777" w:rsidTr="009464EE">
            <w:trPr>
              <w:trHeight w:val="267"/>
            </w:trPr>
            <w:tc>
              <w:tcPr>
                <w:tcW w:w="2860" w:type="dxa"/>
              </w:tcPr>
              <w:p w14:paraId="676CBBFE" w14:textId="34CCBC12" w:rsidR="001E392A" w:rsidRPr="00BC721A" w:rsidRDefault="001E392A" w:rsidP="001E392A">
                <w:pPr>
                  <w:rPr>
                    <w:lang w:eastAsia="zh-CN"/>
                  </w:rPr>
                </w:pPr>
                <w:r w:rsidRPr="00BC721A">
                  <w:rPr>
                    <w:lang w:eastAsia="zh-CN"/>
                  </w:rPr>
                  <w:t>Test Chat Room function</w:t>
                </w:r>
              </w:p>
            </w:tc>
            <w:tc>
              <w:tcPr>
                <w:tcW w:w="2861" w:type="dxa"/>
              </w:tcPr>
              <w:p w14:paraId="5174DECE" w14:textId="6A017B83" w:rsidR="001E392A" w:rsidRPr="00BC721A" w:rsidRDefault="001E392A" w:rsidP="001E392A">
                <w:pPr>
                  <w:rPr>
                    <w:lang w:eastAsia="zh-CN"/>
                  </w:rPr>
                </w:pPr>
                <w:r w:rsidRPr="00BC721A">
                  <w:rPr>
                    <w:lang w:eastAsia="zh-CN"/>
                  </w:rPr>
                  <w:t>Users for the Travel Plan can send/receive messages in Chat Room function</w:t>
                </w:r>
              </w:p>
            </w:tc>
            <w:tc>
              <w:tcPr>
                <w:tcW w:w="3192" w:type="dxa"/>
              </w:tcPr>
              <w:p w14:paraId="0B947562" w14:textId="29FACBB5" w:rsidR="001E392A" w:rsidRPr="00BC721A" w:rsidRDefault="001E392A" w:rsidP="001E392A">
                <w:pPr>
                  <w:rPr>
                    <w:lang w:eastAsia="zh-CN"/>
                  </w:rPr>
                </w:pPr>
                <w:r w:rsidRPr="00BC721A">
                  <w:rPr>
                    <w:lang w:eastAsia="zh-CN"/>
                  </w:rPr>
                  <w:t>Users can send/receive messages in the Chat Room function; if there are unread messages, Email notification will be sent to User’s Email address</w:t>
                </w:r>
              </w:p>
            </w:tc>
          </w:tr>
          <w:tr w:rsidR="001E392A" w:rsidRPr="00D922D5" w14:paraId="7DD6E12C" w14:textId="77777777" w:rsidTr="00B376A2">
            <w:trPr>
              <w:trHeight w:val="252"/>
            </w:trPr>
            <w:tc>
              <w:tcPr>
                <w:tcW w:w="2860" w:type="dxa"/>
              </w:tcPr>
              <w:p w14:paraId="730E209E" w14:textId="77777777" w:rsidR="001E392A" w:rsidRPr="00BC721A" w:rsidRDefault="001E392A" w:rsidP="001E392A">
                <w:pPr>
                  <w:rPr>
                    <w:lang w:eastAsia="zh-CN"/>
                  </w:rPr>
                </w:pPr>
                <w:r w:rsidRPr="00BC721A">
                  <w:rPr>
                    <w:lang w:eastAsia="zh-CN"/>
                  </w:rPr>
                  <w:t>Validate Share Expenses function</w:t>
                </w:r>
              </w:p>
            </w:tc>
            <w:tc>
              <w:tcPr>
                <w:tcW w:w="2861" w:type="dxa"/>
              </w:tcPr>
              <w:p w14:paraId="0006467D" w14:textId="3E746808" w:rsidR="001E392A" w:rsidRPr="00BC721A" w:rsidRDefault="001E392A" w:rsidP="001E392A">
                <w:pPr>
                  <w:rPr>
                    <w:lang w:eastAsia="zh-CN"/>
                  </w:rPr>
                </w:pPr>
                <w:r w:rsidRPr="00BC721A">
                  <w:rPr>
                    <w:lang w:eastAsia="zh-CN"/>
                  </w:rPr>
                  <w:t xml:space="preserve">Initiate a payment of $100 </w:t>
                </w:r>
                <w:r w:rsidRPr="00BC721A">
                  <w:rPr>
                    <w:rFonts w:hint="eastAsia"/>
                    <w:lang w:eastAsia="zh-CN"/>
                  </w:rPr>
                  <w:t xml:space="preserve">among four </w:t>
                </w:r>
                <w:r w:rsidRPr="00BC721A">
                  <w:rPr>
                    <w:lang w:eastAsia="zh-CN"/>
                  </w:rPr>
                  <w:t>plan members</w:t>
                </w:r>
              </w:p>
            </w:tc>
            <w:tc>
              <w:tcPr>
                <w:tcW w:w="3192" w:type="dxa"/>
              </w:tcPr>
              <w:p w14:paraId="0BCACAE8" w14:textId="47B79661" w:rsidR="001E392A" w:rsidRPr="00BC721A" w:rsidRDefault="001E392A" w:rsidP="001E392A">
                <w:pPr>
                  <w:rPr>
                    <w:lang w:eastAsia="zh-CN"/>
                  </w:rPr>
                </w:pPr>
                <w:r w:rsidRPr="00BC721A">
                  <w:rPr>
                    <w:lang w:eastAsia="zh-CN"/>
                  </w:rPr>
                  <w:t>Each of the members should be noted as $</w:t>
                </w:r>
                <w:r w:rsidRPr="00BC721A">
                  <w:rPr>
                    <w:rFonts w:hint="eastAsia"/>
                    <w:lang w:eastAsia="zh-CN"/>
                  </w:rPr>
                  <w:t>25</w:t>
                </w:r>
                <w:r w:rsidRPr="00BC721A">
                  <w:rPr>
                    <w:lang w:eastAsia="zh-CN"/>
                  </w:rPr>
                  <w:t xml:space="preserve"> for this shared expense item</w:t>
                </w:r>
              </w:p>
            </w:tc>
          </w:tr>
          <w:tr w:rsidR="001E392A" w14:paraId="382BD3E8" w14:textId="77777777" w:rsidTr="00B376A2">
            <w:trPr>
              <w:trHeight w:val="252"/>
            </w:trPr>
            <w:tc>
              <w:tcPr>
                <w:tcW w:w="2860" w:type="dxa"/>
              </w:tcPr>
              <w:p w14:paraId="742CBD2A" w14:textId="2927D1C9" w:rsidR="001E392A" w:rsidRPr="00BC721A" w:rsidRDefault="001E392A" w:rsidP="001E392A">
                <w:pPr>
                  <w:rPr>
                    <w:lang w:eastAsia="zh-CN"/>
                  </w:rPr>
                </w:pPr>
                <w:r w:rsidRPr="00BC721A">
                  <w:rPr>
                    <w:lang w:eastAsia="zh-CN"/>
                  </w:rPr>
                  <w:t>Validate data change can be synchronized among users</w:t>
                </w:r>
              </w:p>
            </w:tc>
            <w:tc>
              <w:tcPr>
                <w:tcW w:w="2861" w:type="dxa"/>
              </w:tcPr>
              <w:p w14:paraId="7361F428" w14:textId="3F5D7BF5" w:rsidR="001E392A" w:rsidRPr="00BC721A" w:rsidRDefault="001E392A" w:rsidP="001E392A">
                <w:pPr>
                  <w:rPr>
                    <w:lang w:eastAsia="zh-CN"/>
                  </w:rPr>
                </w:pPr>
                <w:r w:rsidRPr="00BC721A">
                  <w:rPr>
                    <w:lang w:eastAsia="zh-CN"/>
                  </w:rPr>
                  <w:t>For example, if the owner of the Travel Plan has invited another user to the Travel Plan</w:t>
                </w:r>
              </w:p>
            </w:tc>
            <w:tc>
              <w:tcPr>
                <w:tcW w:w="3192" w:type="dxa"/>
              </w:tcPr>
              <w:p w14:paraId="0FE0A522" w14:textId="399AAD8E" w:rsidR="001E392A" w:rsidRPr="00BC721A" w:rsidRDefault="001E392A" w:rsidP="001E392A">
                <w:pPr>
                  <w:rPr>
                    <w:lang w:eastAsia="zh-CN"/>
                  </w:rPr>
                </w:pPr>
                <w:r w:rsidRPr="00BC721A">
                  <w:rPr>
                    <w:lang w:eastAsia="zh-CN"/>
                  </w:rPr>
                  <w:t>Existing members can see the newly invited user to join the Travel Plan</w:t>
                </w:r>
              </w:p>
            </w:tc>
          </w:tr>
          <w:tr w:rsidR="001E392A" w:rsidRPr="00D922D5" w14:paraId="7305E16C" w14:textId="77777777" w:rsidTr="00B376A2">
            <w:trPr>
              <w:trHeight w:val="252"/>
            </w:trPr>
            <w:tc>
              <w:tcPr>
                <w:tcW w:w="2860" w:type="dxa"/>
              </w:tcPr>
              <w:p w14:paraId="046D3ADC" w14:textId="0E629C14" w:rsidR="001E392A" w:rsidRPr="00BC721A" w:rsidRDefault="001E392A" w:rsidP="001E392A">
                <w:pPr>
                  <w:rPr>
                    <w:lang w:eastAsia="zh-CN"/>
                  </w:rPr>
                </w:pPr>
                <w:r w:rsidRPr="00BC721A">
                  <w:rPr>
                    <w:lang w:eastAsia="zh-CN"/>
                  </w:rPr>
                  <w:t>Test for SQL injection vulnerability in form submission</w:t>
                </w:r>
              </w:p>
            </w:tc>
            <w:tc>
              <w:tcPr>
                <w:tcW w:w="2861" w:type="dxa"/>
              </w:tcPr>
              <w:p w14:paraId="6D77B9A6" w14:textId="53FBC3F0" w:rsidR="001E392A" w:rsidRPr="00BC721A" w:rsidRDefault="001E392A" w:rsidP="001E392A">
                <w:pPr>
                  <w:rPr>
                    <w:lang w:eastAsia="zh-CN"/>
                  </w:rPr>
                </w:pPr>
                <w:r w:rsidRPr="00BC721A">
                  <w:rPr>
                    <w:lang w:eastAsia="zh-CN"/>
                  </w:rPr>
                  <w:t>Attempt SQL injection attack via login form input</w:t>
                </w:r>
              </w:p>
            </w:tc>
            <w:tc>
              <w:tcPr>
                <w:tcW w:w="3192" w:type="dxa"/>
              </w:tcPr>
              <w:p w14:paraId="251A0A32" w14:textId="06CCF0F5" w:rsidR="001E392A" w:rsidRPr="00BC721A" w:rsidRDefault="001E392A" w:rsidP="001E392A">
                <w:pPr>
                  <w:rPr>
                    <w:lang w:eastAsia="zh-CN"/>
                  </w:rPr>
                </w:pPr>
                <w:r w:rsidRPr="00BC721A">
                  <w:rPr>
                    <w:lang w:eastAsia="zh-CN"/>
                  </w:rPr>
                  <w:t>Application does not execute malicious queries</w:t>
                </w:r>
              </w:p>
            </w:tc>
          </w:tr>
        </w:tbl>
        <w:p w14:paraId="119C66C4" w14:textId="77777777" w:rsidR="009464EE" w:rsidRPr="009464EE" w:rsidRDefault="009464EE" w:rsidP="009464EE">
          <w:pPr>
            <w:rPr>
              <w:lang w:eastAsia="zh-CN"/>
            </w:rPr>
          </w:pPr>
        </w:p>
        <w:p w14:paraId="5C22DBE5" w14:textId="4E4A325E" w:rsidR="0019592D" w:rsidRDefault="00ED51B0" w:rsidP="0019592D">
          <w:r w:rsidRPr="00ED51B0">
            <w:t>This test plan covers a comprehensive approach to validating the functionality, performance, security, and usability of the application. By systematically testing each component and feature, the project aims to deliver a robust, user-friendly, and secure travel planning solution.</w:t>
          </w:r>
        </w:p>
        <w:p w14:paraId="2AEF7315" w14:textId="77777777" w:rsidR="00090B51" w:rsidRDefault="00000000" w:rsidP="0019592D"/>
      </w:sdtContent>
    </w:sdt>
    <w:p w14:paraId="405AB7EF" w14:textId="77777777" w:rsidR="0019592D" w:rsidRPr="00724A54" w:rsidRDefault="0019592D" w:rsidP="0019592D">
      <w:pPr>
        <w:pStyle w:val="Heading1"/>
        <w:numPr>
          <w:ilvl w:val="0"/>
          <w:numId w:val="1"/>
        </w:numPr>
      </w:pPr>
      <w:bookmarkStart w:id="17" w:name="_Toc195478122"/>
      <w:r w:rsidRPr="00724A54">
        <w:t>Methodology</w:t>
      </w:r>
      <w:bookmarkEnd w:id="17"/>
    </w:p>
    <w:sdt>
      <w:sdtPr>
        <w:id w:val="-374932708"/>
        <w:placeholder>
          <w:docPart w:val="1335C47937FB4C6D941498C84DDD1253"/>
        </w:placeholder>
      </w:sdtPr>
      <w:sdtContent>
        <w:p w14:paraId="5AC8E248" w14:textId="7F8BF7FE" w:rsidR="00EB18C6" w:rsidRPr="00C968C0" w:rsidRDefault="00EB18C6" w:rsidP="00EB18C6">
          <w:r w:rsidRPr="00C968C0">
            <w:t>Th</w:t>
          </w:r>
          <w:r w:rsidR="00952688" w:rsidRPr="00C968C0">
            <w:t>is</w:t>
          </w:r>
          <w:r w:rsidRPr="00C968C0">
            <w:t xml:space="preserve"> project will utilize a comprehensive methodology and approach to ensure a well-structured development process. The primary focus will be on building a </w:t>
          </w:r>
          <w:r w:rsidR="005B4E4E">
            <w:t>responsive</w:t>
          </w:r>
          <w:r w:rsidRPr="00C968C0">
            <w:t xml:space="preserve">, secure, and user-friendly web application using </w:t>
          </w:r>
          <w:r w:rsidR="0040326F" w:rsidRPr="00C968C0">
            <w:t>modern</w:t>
          </w:r>
          <w:r w:rsidRPr="00C968C0">
            <w:t xml:space="preserve"> technologies. Below is a detailed description of the methodology, approach, and technologies </w:t>
          </w:r>
          <w:r w:rsidR="005B4E4E">
            <w:t>that will</w:t>
          </w:r>
          <w:r w:rsidRPr="00C968C0">
            <w:t xml:space="preserve"> be used in the project.</w:t>
          </w:r>
        </w:p>
        <w:p w14:paraId="28D6B996" w14:textId="1AC20D0B" w:rsidR="00EB18C6" w:rsidRPr="00380159" w:rsidRDefault="00EB18C6" w:rsidP="00380159">
          <w:pPr>
            <w:pStyle w:val="Heading2"/>
            <w:numPr>
              <w:ilvl w:val="1"/>
              <w:numId w:val="1"/>
            </w:numPr>
          </w:pPr>
          <w:bookmarkStart w:id="18" w:name="_Toc195478123"/>
          <w:r w:rsidRPr="00C968C0">
            <w:lastRenderedPageBreak/>
            <w:t>Methodology</w:t>
          </w:r>
          <w:bookmarkEnd w:id="18"/>
        </w:p>
        <w:p w14:paraId="1B49AF3B" w14:textId="3F025D09" w:rsidR="00FB7BF6" w:rsidRPr="00867309" w:rsidRDefault="00FB7BF6" w:rsidP="00380159">
          <w:pPr>
            <w:ind w:left="360"/>
          </w:pPr>
          <w:r w:rsidRPr="00867309">
            <w:t>Waterfall methodology will be applied in the development process of this application. It is surprisingly beneficial for personal solo projects, especially if the project has a clear goal and a defined scope.</w:t>
          </w:r>
        </w:p>
        <w:p w14:paraId="52CA1C9A" w14:textId="471D11EF" w:rsidR="00EB18C6" w:rsidRPr="00867309" w:rsidRDefault="004F554D" w:rsidP="004F554D">
          <w:pPr>
            <w:ind w:left="360"/>
          </w:pPr>
          <w:r w:rsidRPr="00867309">
            <w:t>For this application, the requirements, timelines and deliverables have been planned in this project proposal before the development. Therefore, Waterfall methodology can help the developer to focus on the development and reduce scope creep. There are two main sections of this application,</w:t>
          </w:r>
          <w:r w:rsidR="00D94446" w:rsidRPr="00867309">
            <w:t xml:space="preserve"> the “Travel Plan List” and “My Plans”, and under “My Plans” section, there are three sub sections namely “Active”, “Pending” and “History”. Since the detailed functionalities of each section have been confirmed, the scope should not be changed during the development.</w:t>
          </w:r>
          <w:r w:rsidR="001F1838" w:rsidRPr="00867309">
            <w:t xml:space="preserve"> Therefore, using Waterfall methodology will make it easy to estimate how long each function needs and what resources will be required.</w:t>
          </w:r>
          <w:r w:rsidR="00E55C25" w:rsidRPr="00867309">
            <w:t xml:space="preserve"> </w:t>
          </w:r>
          <w:r w:rsidR="00574FA0" w:rsidRPr="00867309">
            <w:t>Besides</w:t>
          </w:r>
          <w:r w:rsidR="00E55C25" w:rsidRPr="00867309">
            <w:t xml:space="preserve">, the goal is clear, </w:t>
          </w:r>
          <w:r w:rsidR="00882AB4" w:rsidRPr="00867309">
            <w:t>so</w:t>
          </w:r>
          <w:r w:rsidR="00E55C25" w:rsidRPr="00867309">
            <w:t xml:space="preserve"> </w:t>
          </w:r>
          <w:r w:rsidR="00953982" w:rsidRPr="00867309">
            <w:t xml:space="preserve">it </w:t>
          </w:r>
          <w:r w:rsidR="00E9488E" w:rsidRPr="00867309">
            <w:t>becomes</w:t>
          </w:r>
          <w:r w:rsidR="00E55C25" w:rsidRPr="00867309">
            <w:t xml:space="preserve"> easier that the result can be achieved within predictable timeline. </w:t>
          </w:r>
        </w:p>
        <w:p w14:paraId="6AAD6410" w14:textId="77777777" w:rsidR="00EB18C6" w:rsidRPr="00C968C0" w:rsidRDefault="00EB18C6" w:rsidP="00C968C0">
          <w:pPr>
            <w:pStyle w:val="Heading2"/>
            <w:numPr>
              <w:ilvl w:val="1"/>
              <w:numId w:val="1"/>
            </w:numPr>
          </w:pPr>
          <w:bookmarkStart w:id="19" w:name="_Toc195478124"/>
          <w:r w:rsidRPr="00C968C0">
            <w:t>Approach</w:t>
          </w:r>
          <w:bookmarkEnd w:id="19"/>
        </w:p>
        <w:p w14:paraId="18E4BC44" w14:textId="2D5C3A1E" w:rsidR="00EB18C6" w:rsidRPr="00201654" w:rsidRDefault="00EB18C6" w:rsidP="00201654">
          <w:pPr>
            <w:pStyle w:val="Heading2"/>
            <w:numPr>
              <w:ilvl w:val="2"/>
              <w:numId w:val="1"/>
            </w:numPr>
            <w:rPr>
              <w:sz w:val="24"/>
              <w:szCs w:val="24"/>
            </w:rPr>
          </w:pPr>
          <w:bookmarkStart w:id="20" w:name="_Toc195478125"/>
          <w:r w:rsidRPr="00201654">
            <w:rPr>
              <w:sz w:val="24"/>
              <w:szCs w:val="24"/>
            </w:rPr>
            <w:t>Requirement Analysis and Planning</w:t>
          </w:r>
          <w:bookmarkEnd w:id="20"/>
        </w:p>
        <w:p w14:paraId="683563C2" w14:textId="7CC50FC3" w:rsidR="00EB18C6" w:rsidRPr="00867309" w:rsidRDefault="00EB18C6" w:rsidP="002B03D0">
          <w:pPr>
            <w:ind w:left="720"/>
          </w:pPr>
          <w:r w:rsidRPr="00867309">
            <w:t>Conduct in-depth analysis to gather functional and non-functional requirements from potential users and stakeholders.</w:t>
          </w:r>
          <w:r w:rsidR="002B03D0" w:rsidRPr="00867309">
            <w:t xml:space="preserve"> This step has been completed during the requirement design process. Based on surveys from potential users, the final features of the application have been confirmed and designed before development. Basically, this application is used as a tool during two different phases of an activity, </w:t>
          </w:r>
          <w:r w:rsidR="002B03D0" w:rsidRPr="00867309">
            <w:rPr>
              <w:rFonts w:hint="eastAsia"/>
              <w:lang w:eastAsia="zh-CN"/>
            </w:rPr>
            <w:t>commonly referred to</w:t>
          </w:r>
          <w:r w:rsidR="002B03D0" w:rsidRPr="00867309">
            <w:t xml:space="preserve"> travel</w:t>
          </w:r>
          <w:r w:rsidR="002B03D0" w:rsidRPr="00867309">
            <w:rPr>
              <w:rFonts w:hint="eastAsia"/>
              <w:lang w:eastAsia="zh-CN"/>
            </w:rPr>
            <w:t>ling</w:t>
          </w:r>
          <w:r w:rsidR="002B03D0" w:rsidRPr="00867309">
            <w:t xml:space="preserve">, attending concerts and games etc. The first phase </w:t>
          </w:r>
          <w:r w:rsidR="00037D9F" w:rsidRPr="00867309">
            <w:t xml:space="preserve">means </w:t>
          </w:r>
          <w:r w:rsidR="002B03D0" w:rsidRPr="00867309">
            <w:t xml:space="preserve">planning and creating the activity group, and the second phase </w:t>
          </w:r>
          <w:r w:rsidR="00037D9F" w:rsidRPr="00867309">
            <w:t>means the process after the activity has started. All functionalities are based on common software design and gathered from user stories.</w:t>
          </w:r>
        </w:p>
        <w:p w14:paraId="63410508" w14:textId="7C4714B5" w:rsidR="00EB18C6" w:rsidRPr="00B01A50" w:rsidRDefault="00EB18C6" w:rsidP="00B01A50">
          <w:pPr>
            <w:pStyle w:val="Heading2"/>
            <w:numPr>
              <w:ilvl w:val="2"/>
              <w:numId w:val="1"/>
            </w:numPr>
            <w:rPr>
              <w:sz w:val="24"/>
              <w:szCs w:val="24"/>
            </w:rPr>
          </w:pPr>
          <w:bookmarkStart w:id="21" w:name="_Toc195478126"/>
          <w:r w:rsidRPr="00B01A50">
            <w:rPr>
              <w:sz w:val="24"/>
              <w:szCs w:val="24"/>
            </w:rPr>
            <w:t>Architecture Design</w:t>
          </w:r>
          <w:bookmarkEnd w:id="21"/>
        </w:p>
        <w:p w14:paraId="593FD896" w14:textId="5A875DA0" w:rsidR="00DB62C9" w:rsidRPr="00867309" w:rsidRDefault="00DB62C9" w:rsidP="00DB62C9">
          <w:pPr>
            <w:ind w:left="720"/>
            <w:rPr>
              <w:lang w:eastAsia="zh-CN"/>
            </w:rPr>
          </w:pPr>
          <w:r w:rsidRPr="00867309">
            <w:t xml:space="preserve">Monolithic Architecture is applied in developing this application. </w:t>
          </w:r>
          <w:r w:rsidR="00D34653" w:rsidRPr="00867309">
            <w:t>Compared</w:t>
          </w:r>
          <w:r w:rsidRPr="00867309">
            <w:t xml:space="preserve"> to Microservice Architecture, Monolithic Architecture is easier to design, develop and deploy. Everything is contained in a single codebase, and there’s less setup. It is faster when testing and </w:t>
          </w:r>
          <w:r w:rsidR="00D34653" w:rsidRPr="00867309">
            <w:t>debugging</w:t>
          </w:r>
          <w:r w:rsidRPr="00867309">
            <w:t xml:space="preserve"> the application since</w:t>
          </w:r>
          <w:r w:rsidR="006544C1" w:rsidRPr="00867309">
            <w:rPr>
              <w:rFonts w:hint="eastAsia"/>
              <w:lang w:eastAsia="zh-CN"/>
            </w:rPr>
            <w:t xml:space="preserve"> the</w:t>
          </w:r>
          <w:r w:rsidRPr="00867309">
            <w:t xml:space="preserve"> developer doesn’t need to mock other services </w:t>
          </w:r>
          <w:r w:rsidR="00216E95" w:rsidRPr="00867309">
            <w:t xml:space="preserve">and </w:t>
          </w:r>
          <w:r w:rsidR="00EA1A85" w:rsidRPr="00867309">
            <w:t>set up</w:t>
          </w:r>
          <w:r w:rsidRPr="00867309">
            <w:t xml:space="preserve"> inter-process communications.</w:t>
          </w:r>
          <w:r w:rsidR="00D34653" w:rsidRPr="00867309">
            <w:rPr>
              <w:rFonts w:hint="eastAsia"/>
              <w:lang w:eastAsia="zh-CN"/>
            </w:rPr>
            <w:t xml:space="preserve"> </w:t>
          </w:r>
          <w:r w:rsidR="000318A5" w:rsidRPr="00867309">
            <w:rPr>
              <w:lang w:eastAsia="zh-CN"/>
            </w:rPr>
            <w:t>Because</w:t>
          </w:r>
          <w:r w:rsidR="00D34653" w:rsidRPr="00867309">
            <w:rPr>
              <w:rFonts w:hint="eastAsia"/>
              <w:lang w:eastAsia="zh-CN"/>
            </w:rPr>
            <w:t xml:space="preserve"> this is a personal project with relatively few features,</w:t>
          </w:r>
          <w:r w:rsidR="004A0D12" w:rsidRPr="00867309">
            <w:rPr>
              <w:rFonts w:hint="eastAsia"/>
              <w:lang w:eastAsia="zh-CN"/>
            </w:rPr>
            <w:t xml:space="preserve"> using Monolithic Architecture allows</w:t>
          </w:r>
          <w:r w:rsidR="00783485" w:rsidRPr="00867309">
            <w:rPr>
              <w:rFonts w:hint="eastAsia"/>
              <w:lang w:eastAsia="zh-CN"/>
            </w:rPr>
            <w:t xml:space="preserve"> the</w:t>
          </w:r>
          <w:r w:rsidR="004A0D12" w:rsidRPr="00867309">
            <w:rPr>
              <w:rFonts w:hint="eastAsia"/>
              <w:lang w:eastAsia="zh-CN"/>
            </w:rPr>
            <w:t xml:space="preserve"> developer to focus on developing business logic and </w:t>
          </w:r>
          <w:r w:rsidR="006544C1" w:rsidRPr="00867309">
            <w:rPr>
              <w:lang w:eastAsia="zh-CN"/>
            </w:rPr>
            <w:t>requirements</w:t>
          </w:r>
          <w:r w:rsidR="004A0D12" w:rsidRPr="00867309">
            <w:rPr>
              <w:rFonts w:hint="eastAsia"/>
              <w:lang w:eastAsia="zh-CN"/>
            </w:rPr>
            <w:t xml:space="preserve"> and avoid unnecessary bugs.</w:t>
          </w:r>
        </w:p>
        <w:p w14:paraId="6BF0EF6D" w14:textId="0130288C" w:rsidR="00EB18C6" w:rsidRPr="001B287F" w:rsidRDefault="0001265B" w:rsidP="001B287F">
          <w:pPr>
            <w:pStyle w:val="Heading2"/>
            <w:numPr>
              <w:ilvl w:val="2"/>
              <w:numId w:val="1"/>
            </w:numPr>
            <w:rPr>
              <w:sz w:val="24"/>
              <w:szCs w:val="24"/>
            </w:rPr>
          </w:pPr>
          <w:bookmarkStart w:id="22" w:name="_Toc195478127"/>
          <w:r>
            <w:rPr>
              <w:rFonts w:eastAsia="SimSun" w:hint="eastAsia"/>
              <w:sz w:val="24"/>
              <w:szCs w:val="24"/>
              <w:lang w:eastAsia="zh-CN"/>
            </w:rPr>
            <w:t xml:space="preserve">Core Functions and </w:t>
          </w:r>
          <w:r w:rsidR="00EB18C6" w:rsidRPr="001B287F">
            <w:rPr>
              <w:sz w:val="24"/>
              <w:szCs w:val="24"/>
            </w:rPr>
            <w:t>Algorithm</w:t>
          </w:r>
          <w:r>
            <w:rPr>
              <w:rFonts w:eastAsia="SimSun" w:hint="eastAsia"/>
              <w:sz w:val="24"/>
              <w:szCs w:val="24"/>
              <w:lang w:eastAsia="zh-CN"/>
            </w:rPr>
            <w:t>s</w:t>
          </w:r>
          <w:bookmarkEnd w:id="22"/>
        </w:p>
        <w:p w14:paraId="2B893EB5" w14:textId="23FF49B6" w:rsidR="00BF3584" w:rsidRPr="00867309" w:rsidRDefault="00BF3584" w:rsidP="00D34653">
          <w:pPr>
            <w:ind w:left="720"/>
          </w:pPr>
          <w:r w:rsidRPr="00867309">
            <w:t xml:space="preserve">The “Travel Plan List” is one of the core features of this application. In order to display proper Travel Plans in the list, </w:t>
          </w:r>
          <w:r w:rsidR="00CE2DF5" w:rsidRPr="00867309">
            <w:t xml:space="preserve">current user’s profile data </w:t>
          </w:r>
          <w:r w:rsidR="00076E82" w:rsidRPr="00867309">
            <w:t>will</w:t>
          </w:r>
          <w:r w:rsidR="00CE2DF5" w:rsidRPr="00867309">
            <w:t xml:space="preserve"> be used as input parameters when displaying the desired </w:t>
          </w:r>
          <w:r w:rsidR="003F2880" w:rsidRPr="00867309">
            <w:t>plan list</w:t>
          </w:r>
          <w:r w:rsidR="00CE2DF5" w:rsidRPr="00867309">
            <w:t xml:space="preserve">. Based on the input parameters, such as gender, age, language, location and other preferences, </w:t>
          </w:r>
          <w:r w:rsidR="00076E82" w:rsidRPr="00867309">
            <w:t>the algorithm will query the Travel Plan table to get matched data.</w:t>
          </w:r>
          <w:r w:rsidR="00E568E2" w:rsidRPr="00867309">
            <w:t xml:space="preserve"> If some of the optional information is not provided, the query will ignore those criteria.</w:t>
          </w:r>
        </w:p>
        <w:p w14:paraId="3D9B8BAD" w14:textId="7E0CC34A" w:rsidR="001D6960" w:rsidRPr="00867309" w:rsidRDefault="001D6960" w:rsidP="00D34653">
          <w:pPr>
            <w:ind w:left="720"/>
          </w:pPr>
          <w:r w:rsidRPr="00867309">
            <w:t>As mentioned about, two dimensions of status will be applied on the Travel Plan: “plan status” and “user-plan status”. There is a “user-plan relationship” table used to connect user and relative Travel Plans. In this table, there is a column named “user-plan status”</w:t>
          </w:r>
          <w:r w:rsidR="00232404" w:rsidRPr="00867309">
            <w:t xml:space="preserve">. </w:t>
          </w:r>
          <w:r w:rsidRPr="00867309">
            <w:t xml:space="preserve">Different </w:t>
          </w:r>
          <w:r w:rsidRPr="00867309">
            <w:lastRenderedPageBreak/>
            <w:t>combinations of these two statuses will be the results of different operations on the Travel Plan. For example:</w:t>
          </w:r>
        </w:p>
        <w:p w14:paraId="0E5EE323" w14:textId="0305F21C" w:rsidR="001D6960" w:rsidRPr="00867309" w:rsidRDefault="001D6960" w:rsidP="001D6960">
          <w:pPr>
            <w:pStyle w:val="ListParagraph"/>
            <w:numPr>
              <w:ilvl w:val="0"/>
              <w:numId w:val="37"/>
            </w:numPr>
          </w:pPr>
          <w:r w:rsidRPr="00867309">
            <w:t xml:space="preserve">Newly created Travel Plan by current user: p status: </w:t>
          </w:r>
          <w:r w:rsidR="00232404" w:rsidRPr="00867309">
            <w:t>created; u-p status: owned</w:t>
          </w:r>
        </w:p>
        <w:p w14:paraId="43C9E2E9" w14:textId="054A7ADF" w:rsidR="00232404" w:rsidRPr="00867309" w:rsidRDefault="00232404" w:rsidP="001D6960">
          <w:pPr>
            <w:pStyle w:val="ListParagraph"/>
            <w:numPr>
              <w:ilvl w:val="0"/>
              <w:numId w:val="37"/>
            </w:numPr>
          </w:pPr>
          <w:r w:rsidRPr="00867309">
            <w:t>Applied Travel Plan that has not been started: p status: created; u-p status: applied</w:t>
          </w:r>
        </w:p>
        <w:p w14:paraId="62358334" w14:textId="53F3FAAB" w:rsidR="00232404" w:rsidRPr="00867309" w:rsidRDefault="00232404" w:rsidP="001D6960">
          <w:pPr>
            <w:pStyle w:val="ListParagraph"/>
            <w:numPr>
              <w:ilvl w:val="0"/>
              <w:numId w:val="37"/>
            </w:numPr>
          </w:pPr>
          <w:r w:rsidRPr="00867309">
            <w:t>Refused Travel Plan that has been cancelled: p status: cancelled; u-p status: refused</w:t>
          </w:r>
        </w:p>
        <w:p w14:paraId="5F29962A" w14:textId="198C5026" w:rsidR="004F6C43" w:rsidRPr="00867309" w:rsidRDefault="004F6C43" w:rsidP="001D6960">
          <w:pPr>
            <w:pStyle w:val="ListParagraph"/>
            <w:numPr>
              <w:ilvl w:val="0"/>
              <w:numId w:val="37"/>
            </w:numPr>
          </w:pPr>
          <w:r w:rsidRPr="00867309">
            <w:t>Accepted Travel Plan that is in progress: p status: in progress; u-p status: accepted</w:t>
          </w:r>
        </w:p>
        <w:p w14:paraId="3948D3F2" w14:textId="4922057F" w:rsidR="001D6960" w:rsidRPr="00867309" w:rsidRDefault="001D6960" w:rsidP="001D6960">
          <w:pPr>
            <w:ind w:left="720"/>
          </w:pPr>
          <w:proofErr w:type="spellStart"/>
          <w:r w:rsidRPr="00867309">
            <w:t>WebSockets</w:t>
          </w:r>
          <w:proofErr w:type="spellEnd"/>
          <w:r w:rsidRPr="00867309">
            <w:t xml:space="preserve"> will be Utilized to enable real-time communication </w:t>
          </w:r>
          <w:r w:rsidR="004F6C43" w:rsidRPr="00867309">
            <w:t>among</w:t>
          </w:r>
          <w:r w:rsidRPr="00867309">
            <w:t xml:space="preserve"> users when </w:t>
          </w:r>
          <w:r w:rsidR="004F6C43" w:rsidRPr="00867309">
            <w:t xml:space="preserve">sending and receiving messages in </w:t>
          </w:r>
          <w:r w:rsidR="00973D2D" w:rsidRPr="00867309">
            <w:t>the Chat</w:t>
          </w:r>
          <w:r w:rsidR="004F6C43" w:rsidRPr="00867309">
            <w:t xml:space="preserve"> Room</w:t>
          </w:r>
          <w:r w:rsidRPr="00867309">
            <w:t>.</w:t>
          </w:r>
        </w:p>
        <w:p w14:paraId="06EB8215" w14:textId="0B21421C" w:rsidR="00EB18C6" w:rsidRPr="00867309" w:rsidRDefault="00AA2C67" w:rsidP="00783485">
          <w:pPr>
            <w:ind w:left="720"/>
          </w:pPr>
          <w:r w:rsidRPr="00867309">
            <w:t xml:space="preserve">The scheduled job could be run to </w:t>
          </w:r>
          <w:r w:rsidR="00BF003C" w:rsidRPr="00867309">
            <w:t xml:space="preserve">scan </w:t>
          </w:r>
          <w:r w:rsidR="00095C8C" w:rsidRPr="00867309">
            <w:t>databases</w:t>
          </w:r>
          <w:r w:rsidR="00BF003C" w:rsidRPr="00867309">
            <w:t xml:space="preserve"> and </w:t>
          </w:r>
          <w:r w:rsidRPr="00867309">
            <w:t>automatically start and complete Travel Plans.</w:t>
          </w:r>
        </w:p>
        <w:p w14:paraId="17981137" w14:textId="164B1C70" w:rsidR="00EB18C6" w:rsidRPr="00867309" w:rsidRDefault="00EB18C6" w:rsidP="00783485">
          <w:pPr>
            <w:ind w:left="720"/>
          </w:pPr>
          <w:r w:rsidRPr="00867309">
            <w:t>Build a responsive front-end using React.js</w:t>
          </w:r>
          <w:r w:rsidR="00987998" w:rsidRPr="00867309">
            <w:t xml:space="preserve"> </w:t>
          </w:r>
          <w:r w:rsidRPr="00867309">
            <w:t>to deliver a seamless user experience across devices.</w:t>
          </w:r>
        </w:p>
        <w:p w14:paraId="3FD91DC8" w14:textId="5522F682" w:rsidR="00EB18C6" w:rsidRPr="005E74E2" w:rsidRDefault="00EB18C6" w:rsidP="00591A20">
          <w:pPr>
            <w:ind w:left="720"/>
          </w:pPr>
          <w:r w:rsidRPr="005E74E2">
            <w:t xml:space="preserve">Focus on creating an intuitive and user-friendly interface that simplifies </w:t>
          </w:r>
          <w:r w:rsidR="00591A20" w:rsidRPr="005E74E2">
            <w:t xml:space="preserve">the operation of Travel Plan List browsing and creation, Polling creation, instant chatting and making </w:t>
          </w:r>
          <w:r w:rsidR="00095C8C" w:rsidRPr="005E74E2">
            <w:t>notes</w:t>
          </w:r>
          <w:r w:rsidR="00591A20" w:rsidRPr="005E74E2">
            <w:t xml:space="preserve"> for shared expenses.</w:t>
          </w:r>
        </w:p>
        <w:p w14:paraId="07586158" w14:textId="4CF4F407" w:rsidR="00EB18C6" w:rsidRPr="00C968C0" w:rsidRDefault="00EB18C6" w:rsidP="00C968C0">
          <w:pPr>
            <w:pStyle w:val="Heading2"/>
            <w:numPr>
              <w:ilvl w:val="1"/>
              <w:numId w:val="1"/>
            </w:numPr>
          </w:pPr>
          <w:bookmarkStart w:id="23" w:name="_Toc195478128"/>
          <w:r w:rsidRPr="00C968C0">
            <w:t>Technologies</w:t>
          </w:r>
          <w:bookmarkEnd w:id="23"/>
        </w:p>
        <w:p w14:paraId="3E1110C0" w14:textId="6372195A" w:rsidR="00A46D39" w:rsidRPr="005E74E2" w:rsidRDefault="00A20624" w:rsidP="0075665B">
          <w:pPr>
            <w:ind w:firstLine="360"/>
          </w:pPr>
          <w:r w:rsidRPr="005E74E2">
            <w:t xml:space="preserve">Trello: Use task boards to manage </w:t>
          </w:r>
          <w:r w:rsidR="00A46D39" w:rsidRPr="005E74E2">
            <w:t xml:space="preserve">this </w:t>
          </w:r>
          <w:r w:rsidRPr="005E74E2">
            <w:t>project.</w:t>
          </w:r>
        </w:p>
        <w:p w14:paraId="72A4C0BC" w14:textId="6790EE41" w:rsidR="00A20624" w:rsidRPr="005E74E2" w:rsidRDefault="00A20624" w:rsidP="0075665B">
          <w:pPr>
            <w:ind w:firstLine="360"/>
          </w:pPr>
          <w:r w:rsidRPr="005E74E2">
            <w:t>GitHub: Code management.</w:t>
          </w:r>
        </w:p>
        <w:p w14:paraId="4BD63D79" w14:textId="2118D8CD" w:rsidR="004821E3" w:rsidRPr="005E74E2" w:rsidRDefault="00B861DF" w:rsidP="0075665B">
          <w:pPr>
            <w:ind w:firstLine="360"/>
          </w:pPr>
          <w:r w:rsidRPr="005E74E2">
            <w:t xml:space="preserve">Visual Paradigm: </w:t>
          </w:r>
          <w:r w:rsidR="006078DC" w:rsidRPr="005E74E2">
            <w:t>Design and draw project diagrams</w:t>
          </w:r>
          <w:r w:rsidR="00AE0B42" w:rsidRPr="005E74E2">
            <w:t>.</w:t>
          </w:r>
        </w:p>
        <w:p w14:paraId="2105815A" w14:textId="77777777" w:rsidR="004821E3" w:rsidRPr="005E74E2" w:rsidRDefault="004821E3" w:rsidP="0075665B">
          <w:pPr>
            <w:ind w:firstLine="360"/>
          </w:pPr>
          <w:r w:rsidRPr="005E74E2">
            <w:t>IntelliJ IDEA community edition: Development IDE.</w:t>
          </w:r>
        </w:p>
        <w:p w14:paraId="1173DFEA" w14:textId="771852DD" w:rsidR="004821E3" w:rsidRPr="005E74E2" w:rsidRDefault="002B4F06" w:rsidP="0075665B">
          <w:pPr>
            <w:ind w:firstLine="360"/>
          </w:pPr>
          <w:r w:rsidRPr="005E74E2">
            <w:t>Chrome: Used for front-end development and testing.</w:t>
          </w:r>
        </w:p>
        <w:p w14:paraId="1D70559B" w14:textId="307F1703" w:rsidR="00B8477F" w:rsidRPr="005E74E2" w:rsidRDefault="00B8477F" w:rsidP="0075665B">
          <w:pPr>
            <w:ind w:firstLine="360"/>
          </w:pPr>
          <w:r w:rsidRPr="005E74E2">
            <w:t>Java 8+: For developing the core logic and handling business processes.</w:t>
          </w:r>
        </w:p>
        <w:p w14:paraId="614FACE5" w14:textId="02BF9EF8" w:rsidR="00EB18C6" w:rsidRPr="005E74E2" w:rsidRDefault="00EB18C6" w:rsidP="0075665B">
          <w:pPr>
            <w:ind w:leftChars="163" w:left="359"/>
          </w:pPr>
          <w:r w:rsidRPr="005E74E2">
            <w:t>Spring Boot</w:t>
          </w:r>
          <w:r w:rsidR="00B8477F" w:rsidRPr="005E74E2">
            <w:t xml:space="preserve"> </w:t>
          </w:r>
          <w:r w:rsidR="006E4B21" w:rsidRPr="005E74E2">
            <w:t>v</w:t>
          </w:r>
          <w:r w:rsidR="00B8477F" w:rsidRPr="005E74E2">
            <w:t>3.3.4</w:t>
          </w:r>
          <w:r w:rsidRPr="005E74E2">
            <w:t xml:space="preserve">: A robust framework for developing Java-based </w:t>
          </w:r>
          <w:r w:rsidR="000F7000" w:rsidRPr="005E74E2">
            <w:t>application</w:t>
          </w:r>
          <w:r w:rsidRPr="005E74E2">
            <w:t xml:space="preserve"> with integrated support for building secure, scalable RESTful APIs.</w:t>
          </w:r>
        </w:p>
        <w:p w14:paraId="2D1C591E" w14:textId="77FAF20E" w:rsidR="00EB18C6" w:rsidRPr="005E74E2" w:rsidRDefault="00EB18C6" w:rsidP="0075665B">
          <w:pPr>
            <w:ind w:leftChars="163" w:left="359"/>
          </w:pPr>
          <w:r w:rsidRPr="005E74E2">
            <w:t>React.js</w:t>
          </w:r>
          <w:r w:rsidR="003A0B0E" w:rsidRPr="005E74E2">
            <w:t xml:space="preserve"> v18</w:t>
          </w:r>
          <w:r w:rsidRPr="005E74E2">
            <w:t>: For building a dynamic, responsive web interface that offers an interactive user experience.</w:t>
          </w:r>
        </w:p>
        <w:p w14:paraId="416095A5" w14:textId="6D520504" w:rsidR="00EB18C6" w:rsidRPr="005E74E2" w:rsidRDefault="00340D71" w:rsidP="0075665B">
          <w:pPr>
            <w:ind w:leftChars="163" w:left="359"/>
          </w:pPr>
          <w:r w:rsidRPr="005E74E2">
            <w:t>Tailwind CSS</w:t>
          </w:r>
          <w:r w:rsidR="00BD4BA2" w:rsidRPr="005E74E2">
            <w:t xml:space="preserve"> v3.4</w:t>
          </w:r>
          <w:r w:rsidR="00EB18C6" w:rsidRPr="005E74E2">
            <w:t>: For styling and creating modern, visually appealing components.</w:t>
          </w:r>
        </w:p>
        <w:p w14:paraId="76A3A46A" w14:textId="54532BD8" w:rsidR="007C6B98" w:rsidRPr="005E74E2" w:rsidRDefault="007C6B98" w:rsidP="0075665B">
          <w:pPr>
            <w:ind w:firstLine="359"/>
          </w:pPr>
          <w:proofErr w:type="spellStart"/>
          <w:r w:rsidRPr="005E74E2">
            <w:t>Npm</w:t>
          </w:r>
          <w:proofErr w:type="spellEnd"/>
          <w:r w:rsidRPr="005E74E2">
            <w:t>: Runtime JavaScript package manager.</w:t>
          </w:r>
        </w:p>
        <w:p w14:paraId="2E5C72AB" w14:textId="77777777" w:rsidR="00EB18C6" w:rsidRPr="005E74E2" w:rsidRDefault="00EB18C6" w:rsidP="0075665B">
          <w:pPr>
            <w:ind w:firstLine="359"/>
          </w:pPr>
          <w:proofErr w:type="spellStart"/>
          <w:r w:rsidRPr="005E74E2">
            <w:t>WebSockets</w:t>
          </w:r>
          <w:proofErr w:type="spellEnd"/>
          <w:r w:rsidRPr="005E74E2">
            <w:t>: For real-time, bidirectional communication between the server and clients.</w:t>
          </w:r>
        </w:p>
        <w:p w14:paraId="734F1A32" w14:textId="5C5A65D8" w:rsidR="0019592D" w:rsidRPr="005E74E2" w:rsidRDefault="00EB18C6" w:rsidP="0075665B">
          <w:pPr>
            <w:ind w:leftChars="163" w:left="359"/>
          </w:pPr>
          <w:r w:rsidRPr="005E74E2">
            <w:t>OAuth 2.0 and JWT: For secure user authentication and authorization.</w:t>
          </w:r>
        </w:p>
        <w:p w14:paraId="2BFCB3E7" w14:textId="55B01BBD" w:rsidR="00450245" w:rsidRDefault="00450245" w:rsidP="0075665B">
          <w:pPr>
            <w:ind w:leftChars="163" w:left="359"/>
          </w:pPr>
          <w:r w:rsidRPr="005E74E2">
            <w:t>MySQL v9.0: A perfect solution for relational data storage</w:t>
          </w:r>
          <w:r w:rsidR="00D918C6" w:rsidRPr="005E74E2">
            <w:t>, especially when the data structure has been confirmed</w:t>
          </w:r>
          <w:r w:rsidR="00B7689B" w:rsidRPr="005E74E2">
            <w:t>.</w:t>
          </w:r>
        </w:p>
        <w:p w14:paraId="7E279EBB" w14:textId="77777777" w:rsidR="008A3B58" w:rsidRPr="005E74E2" w:rsidRDefault="00000000" w:rsidP="0075665B">
          <w:pPr>
            <w:ind w:leftChars="163" w:left="359"/>
          </w:pPr>
        </w:p>
      </w:sdtContent>
    </w:sdt>
    <w:p w14:paraId="3CACF038" w14:textId="77777777" w:rsidR="007C602B" w:rsidRPr="00222578" w:rsidRDefault="007C602B" w:rsidP="007C602B">
      <w:pPr>
        <w:pStyle w:val="Heading1"/>
        <w:numPr>
          <w:ilvl w:val="0"/>
          <w:numId w:val="1"/>
        </w:numPr>
      </w:pPr>
      <w:bookmarkStart w:id="24" w:name="_Toc195478129"/>
      <w:r w:rsidRPr="00222578">
        <w:lastRenderedPageBreak/>
        <w:t>System/Software Architecture Diagram</w:t>
      </w:r>
      <w:bookmarkEnd w:id="24"/>
    </w:p>
    <w:sdt>
      <w:sdtPr>
        <w:id w:val="-501269905"/>
        <w:placeholder>
          <w:docPart w:val="93EAA92DF81942258758BAB3C083A2D3"/>
        </w:placeholder>
      </w:sdtPr>
      <w:sdtContent>
        <w:sdt>
          <w:sdtPr>
            <w:id w:val="1095593508"/>
            <w:placeholder>
              <w:docPart w:val="CBD525090ACC41A8A5DCAFFA94818EA0"/>
            </w:placeholder>
          </w:sdtPr>
          <w:sdtContent>
            <w:p w14:paraId="477D5670" w14:textId="702C0D20" w:rsidR="00E0656B" w:rsidRDefault="00E0656B" w:rsidP="00F816D0">
              <w:pPr>
                <w:rPr>
                  <w:sz w:val="21"/>
                  <w:szCs w:val="21"/>
                </w:rPr>
              </w:pPr>
              <w:r>
                <w:rPr>
                  <w:rFonts w:hint="eastAsia"/>
                  <w:sz w:val="21"/>
                  <w:szCs w:val="21"/>
                </w:rPr>
                <w:t xml:space="preserve">An initial draft design of technical architecture is shown in Diagram </w:t>
              </w:r>
              <w:r>
                <w:rPr>
                  <w:sz w:val="21"/>
                  <w:szCs w:val="21"/>
                </w:rPr>
                <w:t>7</w:t>
              </w:r>
              <w:r>
                <w:rPr>
                  <w:rFonts w:hint="eastAsia"/>
                  <w:sz w:val="21"/>
                  <w:szCs w:val="21"/>
                </w:rPr>
                <w:t>.1.</w:t>
              </w:r>
            </w:p>
            <w:p w14:paraId="4303D521" w14:textId="24A79FA6" w:rsidR="00D957D1" w:rsidRDefault="00F41EC9" w:rsidP="00D957D1">
              <w:pPr>
                <w:pStyle w:val="Heading2"/>
                <w:numPr>
                  <w:ilvl w:val="1"/>
                  <w:numId w:val="1"/>
                </w:numPr>
              </w:pPr>
              <w:bookmarkStart w:id="25" w:name="_Toc195478130"/>
              <w:r>
                <w:rPr>
                  <w:rFonts w:eastAsia="SimSun" w:hint="eastAsia"/>
                  <w:lang w:eastAsia="zh-CN"/>
                </w:rPr>
                <w:t>Frontend Client</w:t>
              </w:r>
              <w:bookmarkEnd w:id="25"/>
            </w:p>
            <w:p w14:paraId="2F6ABC12" w14:textId="2DAC6CA4" w:rsidR="00D957D1" w:rsidRPr="00E43ED7" w:rsidRDefault="00123084" w:rsidP="00F41EC9">
              <w:pPr>
                <w:ind w:left="360"/>
                <w:rPr>
                  <w:lang w:eastAsia="zh-CN"/>
                </w:rPr>
              </w:pPr>
              <w:r w:rsidRPr="00E43ED7">
                <w:t>The web application will be developed using React</w:t>
              </w:r>
              <w:r w:rsidR="00E91412" w:rsidRPr="00E43ED7">
                <w:rPr>
                  <w:rFonts w:hint="eastAsia"/>
                  <w:lang w:eastAsia="zh-CN"/>
                </w:rPr>
                <w:t>.js</w:t>
              </w:r>
              <w:r w:rsidRPr="00E43ED7">
                <w:t xml:space="preserve"> to provide a highly interactive, responsive, and user-friendly experience. The design focus</w:t>
              </w:r>
              <w:r w:rsidR="00637434" w:rsidRPr="00E43ED7">
                <w:rPr>
                  <w:rFonts w:hint="eastAsia"/>
                  <w:lang w:eastAsia="zh-CN"/>
                </w:rPr>
                <w:t>es</w:t>
              </w:r>
              <w:r w:rsidRPr="00E43ED7">
                <w:t xml:space="preserve"> on intuitive navigation, dynamic data rendering, and seamless interaction to meet the needs of users who </w:t>
              </w:r>
              <w:r w:rsidR="00637434" w:rsidRPr="00E43ED7">
                <w:rPr>
                  <w:rFonts w:hint="eastAsia"/>
                  <w:lang w:eastAsia="zh-CN"/>
                </w:rPr>
                <w:t>are using this application as an efficient travel assistant tool.</w:t>
              </w:r>
            </w:p>
            <w:p w14:paraId="65CE5FFD" w14:textId="38EEB200" w:rsidR="00123084" w:rsidRPr="00E43ED7" w:rsidRDefault="00123084" w:rsidP="00F41EC9">
              <w:pPr>
                <w:ind w:left="360"/>
              </w:pPr>
              <w:r w:rsidRPr="00E43ED7">
                <w:t xml:space="preserve">Presentation layer: </w:t>
              </w:r>
              <w:r w:rsidR="00081CC0" w:rsidRPr="00E43ED7">
                <w:t>This is the layer where all the UI components are. This layer is responsible for rendering data and for interacting with users.</w:t>
              </w:r>
              <w:r w:rsidR="007F7319" w:rsidRPr="00E43ED7">
                <w:t xml:space="preserve"> Forms, buttons, pictures and textual content are on this layer.</w:t>
              </w:r>
            </w:p>
            <w:p w14:paraId="65FF0308" w14:textId="1EFD5DC9" w:rsidR="00123084" w:rsidRPr="00E43ED7" w:rsidRDefault="00123084" w:rsidP="00F41EC9">
              <w:pPr>
                <w:ind w:left="360"/>
              </w:pPr>
              <w:r w:rsidRPr="00E43ED7">
                <w:t>Business logic layer:</w:t>
              </w:r>
              <w:r w:rsidR="00081CC0" w:rsidRPr="00E43ED7">
                <w:t xml:space="preserve"> This is the layer that </w:t>
              </w:r>
              <w:r w:rsidR="00AA4752" w:rsidRPr="00E43ED7">
                <w:t>focuses</w:t>
              </w:r>
              <w:r w:rsidR="00081CC0" w:rsidRPr="00E43ED7">
                <w:t xml:space="preserve"> on the core logic of the application. It contains the rules, algorithms, and processes that drive the application’s functionality. To enhance </w:t>
              </w:r>
              <w:r w:rsidR="00D14BA0" w:rsidRPr="00E43ED7">
                <w:t>reusability</w:t>
              </w:r>
              <w:r w:rsidR="00081CC0" w:rsidRPr="00E43ED7">
                <w:t>, this layer is typically implemented as a set of custom Hooks.</w:t>
              </w:r>
            </w:p>
            <w:p w14:paraId="5D57B9BF" w14:textId="7B80D9D0" w:rsidR="00123084" w:rsidRPr="00E43ED7" w:rsidRDefault="00123084" w:rsidP="00F41EC9">
              <w:pPr>
                <w:ind w:left="360"/>
              </w:pPr>
              <w:r w:rsidRPr="00E43ED7">
                <w:t>Data access layer:</w:t>
              </w:r>
              <w:r w:rsidR="00B56791" w:rsidRPr="00E43ED7">
                <w:t xml:space="preserve"> This layer is responsible for retrieving data from the API.</w:t>
              </w:r>
            </w:p>
            <w:p w14:paraId="4EEAF9E0" w14:textId="49AE4C0D" w:rsidR="00D957D1" w:rsidRDefault="00F41EC9" w:rsidP="00D957D1">
              <w:pPr>
                <w:pStyle w:val="Heading2"/>
                <w:numPr>
                  <w:ilvl w:val="1"/>
                  <w:numId w:val="1"/>
                </w:numPr>
              </w:pPr>
              <w:bookmarkStart w:id="26" w:name="_Toc195478131"/>
              <w:r>
                <w:rPr>
                  <w:rFonts w:eastAsia="SimSun" w:hint="eastAsia"/>
                  <w:lang w:eastAsia="zh-CN"/>
                </w:rPr>
                <w:t xml:space="preserve">Backend </w:t>
              </w:r>
              <w:r w:rsidR="00D957D1">
                <w:t>Serv</w:t>
              </w:r>
              <w:r>
                <w:rPr>
                  <w:rFonts w:eastAsia="SimSun" w:hint="eastAsia"/>
                  <w:lang w:eastAsia="zh-CN"/>
                </w:rPr>
                <w:t>ice</w:t>
              </w:r>
              <w:bookmarkEnd w:id="26"/>
            </w:p>
            <w:p w14:paraId="4EC10D83" w14:textId="363F8158" w:rsidR="00263D27" w:rsidRPr="006A7952" w:rsidRDefault="00263D27" w:rsidP="00F41EC9">
              <w:pPr>
                <w:ind w:left="360"/>
                <w:rPr>
                  <w:lang w:eastAsia="zh-CN"/>
                </w:rPr>
              </w:pPr>
              <w:r w:rsidRPr="006A7952">
                <w:t xml:space="preserve">In the back-end server side, the project uses </w:t>
              </w:r>
              <w:r w:rsidR="003C48A1" w:rsidRPr="006A7952">
                <w:rPr>
                  <w:rFonts w:hint="eastAsia"/>
                  <w:lang w:eastAsia="zh-CN"/>
                </w:rPr>
                <w:t>Monolithic MVC</w:t>
              </w:r>
              <w:r w:rsidR="00955959" w:rsidRPr="006A7952">
                <w:rPr>
                  <w:lang w:eastAsia="zh-CN"/>
                </w:rPr>
                <w:t xml:space="preserve"> (Model-View-Controller)</w:t>
              </w:r>
              <w:r w:rsidRPr="006A7952">
                <w:t xml:space="preserve"> architecture. </w:t>
              </w:r>
              <w:r w:rsidR="008730F4" w:rsidRPr="006A7952">
                <w:t xml:space="preserve">There are mainly three layers of </w:t>
              </w:r>
              <w:r w:rsidR="006E78A9" w:rsidRPr="006A7952">
                <w:t>architecture</w:t>
              </w:r>
              <w:r w:rsidR="008730F4" w:rsidRPr="006A7952">
                <w:t>: web API controller layer, business logic service layer and data</w:t>
              </w:r>
              <w:r w:rsidR="006439D3" w:rsidRPr="006A7952">
                <w:rPr>
                  <w:rFonts w:hint="eastAsia"/>
                </w:rPr>
                <w:t xml:space="preserve"> persistence layer.</w:t>
              </w:r>
              <w:r w:rsidR="00172DF6" w:rsidRPr="006A7952">
                <w:rPr>
                  <w:rFonts w:hint="eastAsia"/>
                </w:rPr>
                <w:t xml:space="preserve"> Besides, </w:t>
              </w:r>
              <w:r w:rsidR="00086979" w:rsidRPr="006A7952">
                <w:t>Entities are used to define data model.</w:t>
              </w:r>
              <w:r w:rsidR="00172DF6" w:rsidRPr="006A7952">
                <w:rPr>
                  <w:rFonts w:hint="eastAsia"/>
                  <w:lang w:eastAsia="zh-CN"/>
                </w:rPr>
                <w:t xml:space="preserve"> </w:t>
              </w:r>
            </w:p>
            <w:p w14:paraId="347E77ED" w14:textId="77777777" w:rsidR="007507B8" w:rsidRDefault="007507B8" w:rsidP="007507B8">
              <w:pPr>
                <w:pStyle w:val="Heading2"/>
                <w:numPr>
                  <w:ilvl w:val="2"/>
                  <w:numId w:val="1"/>
                </w:numPr>
                <w:rPr>
                  <w:sz w:val="24"/>
                  <w:szCs w:val="24"/>
                </w:rPr>
              </w:pPr>
              <w:bookmarkStart w:id="27" w:name="_Toc195478132"/>
              <w:r w:rsidRPr="00D957D1">
                <w:rPr>
                  <w:sz w:val="24"/>
                  <w:szCs w:val="24"/>
                </w:rPr>
                <w:t>Web API controller layer</w:t>
              </w:r>
              <w:bookmarkEnd w:id="27"/>
            </w:p>
            <w:p w14:paraId="72CB8FDE" w14:textId="77777777" w:rsidR="007507B8" w:rsidRPr="006A7952" w:rsidRDefault="007507B8" w:rsidP="007507B8">
              <w:pPr>
                <w:ind w:left="720"/>
              </w:pPr>
              <w:r w:rsidRPr="006A7952">
                <w:t>The controller layer routes requests to corresponding API. This layer accepts client API calls, receives query and path parameters. Then it validates the parameters and provides corresponding operation based on the validation result: whether to respond error information or continue to process request data with service layer functions. For example: when the users create a new account in the application, the information of user profile, such as first name, last name and phone number, is submitted and passed as parameters or request body to the API, those parameters will be validated and passed to user creation function inside service layer.</w:t>
              </w:r>
            </w:p>
            <w:p w14:paraId="065B3083" w14:textId="77777777" w:rsidR="007507B8" w:rsidRDefault="007507B8" w:rsidP="007507B8">
              <w:pPr>
                <w:pStyle w:val="Heading2"/>
                <w:numPr>
                  <w:ilvl w:val="2"/>
                  <w:numId w:val="1"/>
                </w:numPr>
                <w:rPr>
                  <w:sz w:val="24"/>
                  <w:szCs w:val="24"/>
                </w:rPr>
              </w:pPr>
              <w:bookmarkStart w:id="28" w:name="_Toc195478133"/>
              <w:r w:rsidRPr="00D957D1">
                <w:rPr>
                  <w:sz w:val="24"/>
                  <w:szCs w:val="24"/>
                </w:rPr>
                <w:t>Service layer</w:t>
              </w:r>
              <w:bookmarkEnd w:id="28"/>
            </w:p>
            <w:p w14:paraId="7360C49D" w14:textId="77777777" w:rsidR="007507B8" w:rsidRPr="006A7952" w:rsidRDefault="007507B8" w:rsidP="007507B8">
              <w:pPr>
                <w:ind w:left="720"/>
              </w:pPr>
              <w:r w:rsidRPr="006A7952">
                <w:t>The service layer handles core business logic of each functionality. It receives request parameters passed from controller layer, processes the data with core algorithm, then calls repository layer to do CRUD (Create, Read, Update and Delete) operation with processed data. By using Spring Boot framework, manual dependency injection is not needed. Which mean developers can use powerful and effective annotations like @RestController, @Service, @Autowired to inject service instances into controller layer. Besides, @Repository, @Entity and @Override etc. are some commonly used annotations to help develop the application more efficiently.</w:t>
              </w:r>
            </w:p>
            <w:p w14:paraId="6263AF9F" w14:textId="77777777" w:rsidR="007507B8" w:rsidRDefault="007507B8" w:rsidP="007507B8">
              <w:pPr>
                <w:pStyle w:val="Heading2"/>
                <w:numPr>
                  <w:ilvl w:val="2"/>
                  <w:numId w:val="1"/>
                </w:numPr>
                <w:rPr>
                  <w:sz w:val="24"/>
                  <w:szCs w:val="24"/>
                </w:rPr>
              </w:pPr>
              <w:bookmarkStart w:id="29" w:name="_Toc195478134"/>
              <w:r w:rsidRPr="00D957D1">
                <w:rPr>
                  <w:sz w:val="24"/>
                  <w:szCs w:val="24"/>
                </w:rPr>
                <w:t>Repository layer</w:t>
              </w:r>
              <w:bookmarkEnd w:id="29"/>
            </w:p>
            <w:p w14:paraId="255558E1" w14:textId="77777777" w:rsidR="007507B8" w:rsidRPr="006A7952" w:rsidRDefault="007507B8" w:rsidP="007507B8">
              <w:pPr>
                <w:ind w:left="720"/>
              </w:pPr>
              <w:r w:rsidRPr="006A7952">
                <w:t xml:space="preserve">The repository layer is responsible for CRUD operation of database. It acts as an intermediary layer between business logic and data storage. It abstracts the details of data access and centralizes common queries or operations. For example, abstract method: </w:t>
              </w:r>
            </w:p>
            <w:p w14:paraId="563F7BB7" w14:textId="77777777" w:rsidR="007507B8" w:rsidRPr="006A7952" w:rsidRDefault="007507B8" w:rsidP="007507B8">
              <w:pPr>
                <w:ind w:left="720" w:firstLine="720"/>
              </w:pPr>
              <w:r w:rsidRPr="006A7952">
                <w:lastRenderedPageBreak/>
                <w:t xml:space="preserve">public </w:t>
              </w:r>
              <w:proofErr w:type="spellStart"/>
              <w:r w:rsidRPr="006A7952">
                <w:t>TravelPlan</w:t>
              </w:r>
              <w:proofErr w:type="spellEnd"/>
              <w:r w:rsidRPr="006A7952">
                <w:t xml:space="preserve"> </w:t>
              </w:r>
              <w:proofErr w:type="spellStart"/>
              <w:proofErr w:type="gramStart"/>
              <w:r w:rsidRPr="006A7952">
                <w:t>findTravelPlanById</w:t>
              </w:r>
              <w:proofErr w:type="spellEnd"/>
              <w:r w:rsidRPr="006A7952">
                <w:t>(</w:t>
              </w:r>
              <w:proofErr w:type="gramEnd"/>
              <w:r w:rsidRPr="006A7952">
                <w:t xml:space="preserve">final String id) </w:t>
              </w:r>
            </w:p>
            <w:p w14:paraId="5C79FC5D" w14:textId="77777777" w:rsidR="007507B8" w:rsidRPr="006A7952" w:rsidRDefault="007507B8" w:rsidP="007507B8">
              <w:pPr>
                <w:ind w:left="720"/>
              </w:pPr>
              <w:r w:rsidRPr="006A7952">
                <w:t>can be defined in repository interface to find required Travel Plan record using its id.</w:t>
              </w:r>
            </w:p>
            <w:p w14:paraId="3DA3D5A2" w14:textId="77777777" w:rsidR="00CA7869" w:rsidRDefault="00CA7869" w:rsidP="00CA7869">
              <w:pPr>
                <w:pStyle w:val="Heading2"/>
                <w:numPr>
                  <w:ilvl w:val="1"/>
                  <w:numId w:val="1"/>
                </w:numPr>
              </w:pPr>
              <w:bookmarkStart w:id="30" w:name="_Toc195478135"/>
              <w:r>
                <w:t>Database</w:t>
              </w:r>
              <w:bookmarkEnd w:id="30"/>
            </w:p>
            <w:p w14:paraId="51476A9D" w14:textId="77777777" w:rsidR="00CA7869" w:rsidRPr="00182E09" w:rsidRDefault="00CA7869" w:rsidP="00CA7869">
              <w:pPr>
                <w:ind w:left="360"/>
              </w:pPr>
              <w:r w:rsidRPr="00182E09">
                <w:t>MySQL will be used in this project. It’s a widely used RDBMS (Relational Database Management System), free and open source. MySQL is optimized for speed and efficiency, making it suitable for handling large databases and supporting high-performance applications. Meanwhile, it has extensive online documentation, forums and community support, so it’s easier for developers to find solutions for common issues and learn about best practices.</w:t>
              </w:r>
            </w:p>
            <w:p w14:paraId="3BD1DCCE" w14:textId="77777777" w:rsidR="00CA7869" w:rsidRPr="00182E09" w:rsidRDefault="00CA7869" w:rsidP="00CA7869">
              <w:pPr>
                <w:ind w:left="360"/>
              </w:pPr>
              <w:r w:rsidRPr="00182E09">
                <w:t>The reason to prefer RDBMS rather than NoSQL here is because the data structure is clear and the relationship between objects is maintained very well. For example, there are three main tables to represent one of the core concepts of this project:</w:t>
              </w:r>
            </w:p>
            <w:p w14:paraId="7D10A785" w14:textId="77777777" w:rsidR="00CA7869" w:rsidRPr="00182E09" w:rsidRDefault="00CA7869" w:rsidP="00CA7869">
              <w:pPr>
                <w:ind w:left="360"/>
              </w:pPr>
              <w:r w:rsidRPr="00182E09">
                <w:tab/>
                <w:t>USER, TRAVEL_PLAN, USER_PLAN_STATUS</w:t>
              </w:r>
            </w:p>
            <w:p w14:paraId="02F78D9C" w14:textId="77777777" w:rsidR="00CA7869" w:rsidRPr="00182E09" w:rsidRDefault="00CA7869" w:rsidP="00CA7869">
              <w:pPr>
                <w:ind w:left="360"/>
              </w:pPr>
              <w:r w:rsidRPr="00182E09">
                <w:t>There are two FKs in USER_PLAN_STAUS table which are USER_ID and PLAN_ID, and there’s also a column named status in this table, each record in this table simply means the relationship between one User and one Travel Plan, such as Owned, Applied, Accepted or Refused.</w:t>
              </w:r>
            </w:p>
            <w:p w14:paraId="6E00498C" w14:textId="77C4ED57" w:rsidR="00CA7869" w:rsidRPr="00182E09" w:rsidRDefault="00CA7869" w:rsidP="00CA7869">
              <w:pPr>
                <w:ind w:left="360"/>
              </w:pPr>
              <w:r w:rsidRPr="00182E09">
                <w:t>Therefore, RDBMS is an appropriate choice of database for this application.</w:t>
              </w:r>
            </w:p>
            <w:p w14:paraId="1C1282B0" w14:textId="77777777" w:rsidR="00CA7869" w:rsidRDefault="00CA7869" w:rsidP="00CA7869">
              <w:pPr>
                <w:pStyle w:val="Heading2"/>
                <w:numPr>
                  <w:ilvl w:val="1"/>
                  <w:numId w:val="1"/>
                </w:numPr>
              </w:pPr>
              <w:bookmarkStart w:id="31" w:name="_Toc195478136"/>
              <w:r>
                <w:t>Third party service integration</w:t>
              </w:r>
              <w:bookmarkEnd w:id="31"/>
            </w:p>
            <w:p w14:paraId="3E316B3C" w14:textId="36122DBA" w:rsidR="007507B8" w:rsidRPr="00CA7869" w:rsidRDefault="00CA7869" w:rsidP="00CA7869">
              <w:pPr>
                <w:ind w:left="360"/>
              </w:pPr>
              <w:r w:rsidRPr="00182E09">
                <w:t>G Suite is a suite of collaborative productivity apps that offers the user professional email, shared calendars, online document editing and storage, video meetings and more features. Email notification is a convenient and effective way to send system messages to users. Therefore, in this application, G Suite is used an easy approach to send notification.</w:t>
              </w:r>
            </w:p>
            <w:p w14:paraId="2E69D7C3" w14:textId="26CC2958" w:rsidR="00E0656B" w:rsidRPr="00637434" w:rsidRDefault="004D632F" w:rsidP="001D557C">
              <w:pPr>
                <w:ind w:left="360"/>
                <w:jc w:val="center"/>
                <w:rPr>
                  <w:sz w:val="21"/>
                  <w:szCs w:val="21"/>
                  <w:lang w:eastAsia="zh-CN"/>
                </w:rPr>
              </w:pPr>
              <w:r>
                <w:rPr>
                  <w:rFonts w:hint="eastAsia"/>
                  <w:noProof/>
                  <w:sz w:val="21"/>
                  <w:szCs w:val="21"/>
                  <w:lang w:eastAsia="zh-CN"/>
                </w:rPr>
                <w:lastRenderedPageBreak/>
                <w:drawing>
                  <wp:inline distT="0" distB="0" distL="0" distR="0" wp14:anchorId="015AD76F" wp14:editId="330AE858">
                    <wp:extent cx="3969283" cy="7880195"/>
                    <wp:effectExtent l="0" t="0" r="0" b="6985"/>
                    <wp:docPr id="174060179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01791" name="Picture 2"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82959" cy="7907346"/>
                            </a:xfrm>
                            <a:prstGeom prst="rect">
                              <a:avLst/>
                            </a:prstGeom>
                          </pic:spPr>
                        </pic:pic>
                      </a:graphicData>
                    </a:graphic>
                  </wp:inline>
                </w:drawing>
              </w:r>
            </w:p>
            <w:p w14:paraId="2292D624" w14:textId="7167D3DC" w:rsidR="001363FF" w:rsidRPr="00182E09" w:rsidRDefault="00E0656B" w:rsidP="005E7740">
              <w:pPr>
                <w:jc w:val="center"/>
              </w:pPr>
              <w:r w:rsidRPr="0067506B">
                <w:rPr>
                  <w:rFonts w:hint="eastAsia"/>
                  <w:sz w:val="21"/>
                  <w:szCs w:val="21"/>
                </w:rPr>
                <w:t xml:space="preserve">Diagram </w:t>
              </w:r>
              <w:r>
                <w:rPr>
                  <w:sz w:val="21"/>
                  <w:szCs w:val="21"/>
                </w:rPr>
                <w:t>7</w:t>
              </w:r>
              <w:r w:rsidRPr="0067506B">
                <w:rPr>
                  <w:rFonts w:hint="eastAsia"/>
                  <w:sz w:val="21"/>
                  <w:szCs w:val="21"/>
                </w:rPr>
                <w:t>.1</w:t>
              </w:r>
            </w:p>
          </w:sdtContent>
        </w:sdt>
      </w:sdtContent>
    </w:sdt>
    <w:p w14:paraId="76AAB8C4" w14:textId="77777777" w:rsidR="0019592D" w:rsidRPr="00A3136E" w:rsidRDefault="0019592D" w:rsidP="0019592D">
      <w:pPr>
        <w:pStyle w:val="Heading1"/>
        <w:numPr>
          <w:ilvl w:val="0"/>
          <w:numId w:val="1"/>
        </w:numPr>
      </w:pPr>
      <w:bookmarkStart w:id="32" w:name="_Toc195478137"/>
      <w:r w:rsidRPr="00A3136E">
        <w:lastRenderedPageBreak/>
        <w:t>Innovation</w:t>
      </w:r>
      <w:bookmarkEnd w:id="32"/>
    </w:p>
    <w:sdt>
      <w:sdtPr>
        <w:id w:val="-1015997415"/>
        <w:placeholder>
          <w:docPart w:val="6F736773CF63490E89F7FEB74C7A63E4"/>
        </w:placeholder>
      </w:sdtPr>
      <w:sdtContent>
        <w:p w14:paraId="35ECDBCC" w14:textId="21F03387" w:rsidR="005F40C2" w:rsidRDefault="00204E5E" w:rsidP="000916EA">
          <w:r w:rsidRPr="00204E5E">
            <w:t xml:space="preserve">Incorporating innovative, experimental, or exploratory </w:t>
          </w:r>
          <w:r w:rsidR="000916EA">
            <w:t>features and concepts</w:t>
          </w:r>
          <w:r w:rsidRPr="00204E5E">
            <w:t xml:space="preserve"> is crucial for advancing the user experience and technical capabilities of the Group Travel </w:t>
          </w:r>
          <w:r w:rsidR="005E3B0A">
            <w:t>Assistant</w:t>
          </w:r>
          <w:r w:rsidRPr="00204E5E">
            <w:t xml:space="preserve"> web application. By leveraging </w:t>
          </w:r>
          <w:r w:rsidR="000916EA">
            <w:t>modern</w:t>
          </w:r>
          <w:r w:rsidRPr="00204E5E">
            <w:t xml:space="preserve"> technologies,</w:t>
          </w:r>
          <w:r w:rsidR="00E32EE2">
            <w:rPr>
              <w:rFonts w:hint="eastAsia"/>
              <w:lang w:eastAsia="zh-CN"/>
            </w:rPr>
            <w:t xml:space="preserve"> such as Spring Boot and React.js framework, Java and JavaScript programming language and MySQL database,</w:t>
          </w:r>
          <w:r w:rsidRPr="00204E5E">
            <w:t xml:space="preserve"> this project not only addresses current challenges in group travel </w:t>
          </w:r>
          <w:r w:rsidR="00795853">
            <w:t>organizations</w:t>
          </w:r>
          <w:r w:rsidRPr="00204E5E">
            <w:t xml:space="preserve"> but also </w:t>
          </w:r>
          <w:r w:rsidR="000916EA">
            <w:t>integrates efficient real time communication and collaboration tools to bring smooth</w:t>
          </w:r>
          <w:r w:rsidR="003E2AB8">
            <w:t xml:space="preserve">, </w:t>
          </w:r>
          <w:r w:rsidR="000916EA">
            <w:t xml:space="preserve">convenient </w:t>
          </w:r>
          <w:r w:rsidR="003E2AB8">
            <w:t xml:space="preserve">and innovative </w:t>
          </w:r>
          <w:r w:rsidR="000916EA">
            <w:t>user experience in group activities.</w:t>
          </w:r>
          <w:r w:rsidRPr="00204E5E">
            <w:t xml:space="preserve"> </w:t>
          </w:r>
          <w:r w:rsidR="00A94382">
            <w:t>Technically speaking, the tech stack applied in the development is just widely used</w:t>
          </w:r>
          <w:r w:rsidR="00795853">
            <w:rPr>
              <w:rFonts w:hint="eastAsia"/>
              <w:lang w:eastAsia="zh-CN"/>
            </w:rPr>
            <w:t xml:space="preserve"> </w:t>
          </w:r>
          <w:r w:rsidR="00795853">
            <w:t>modern</w:t>
          </w:r>
          <w:r w:rsidR="00A94382">
            <w:t xml:space="preserve"> technology, but some design and concept of the features and the integration of them </w:t>
          </w:r>
          <w:r w:rsidR="00342833">
            <w:t>are</w:t>
          </w:r>
          <w:r w:rsidR="00A94382">
            <w:t xml:space="preserve"> absolutely new. </w:t>
          </w:r>
          <w:r w:rsidRPr="00204E5E">
            <w:t>Below are the key innovative components</w:t>
          </w:r>
          <w:r w:rsidR="006961F6">
            <w:t xml:space="preserve"> that will be implemented in</w:t>
          </w:r>
          <w:r w:rsidRPr="00204E5E">
            <w:t xml:space="preserve"> the project</w:t>
          </w:r>
          <w:r w:rsidR="005F40C2">
            <w:t>.</w:t>
          </w:r>
        </w:p>
        <w:p w14:paraId="50A3BBE7" w14:textId="63A11678" w:rsidR="005E6FDC" w:rsidRPr="00A76F5E" w:rsidRDefault="005E6FDC" w:rsidP="00A76F5E">
          <w:pPr>
            <w:pStyle w:val="Heading2"/>
            <w:numPr>
              <w:ilvl w:val="1"/>
              <w:numId w:val="1"/>
            </w:numPr>
          </w:pPr>
          <w:bookmarkStart w:id="33" w:name="_Toc195478138"/>
          <w:r w:rsidRPr="00A76F5E">
            <w:t>Personalized Itinerary Planning</w:t>
          </w:r>
          <w:bookmarkEnd w:id="33"/>
        </w:p>
        <w:p w14:paraId="503F7E81" w14:textId="5CC1584C" w:rsidR="005E6FDC" w:rsidRPr="00182E09" w:rsidRDefault="005E6FDC" w:rsidP="0075532E">
          <w:pPr>
            <w:ind w:left="360"/>
          </w:pPr>
          <w:r w:rsidRPr="00182E09">
            <w:t xml:space="preserve">In Group Travel </w:t>
          </w:r>
          <w:r w:rsidR="005E3B0A" w:rsidRPr="00182E09">
            <w:t>Assistant</w:t>
          </w:r>
          <w:r w:rsidRPr="00182E09">
            <w:t xml:space="preserve"> app, </w:t>
          </w:r>
          <w:r w:rsidR="00A903F2" w:rsidRPr="00182E09">
            <w:t xml:space="preserve">the first core feature is to allow user to create personalized travel plan and publish their plan to allow other users with same interest to join. </w:t>
          </w:r>
          <w:r w:rsidR="00917CC3" w:rsidRPr="00182E09">
            <w:t xml:space="preserve">Many criteria of the trip can be added into the plan, such as the origin and destination, the routine and transport of each day, the estimated budget of the entire activity and some other preferences. One innovative feature here is that not only travel, but also other activities like attending a family event, such as wedding, watching a soccer game or concert can be used as topic of the plan. Therefore, it can be widely used </w:t>
          </w:r>
          <w:r w:rsidR="00F850C4" w:rsidRPr="00182E09">
            <w:t>for</w:t>
          </w:r>
          <w:r w:rsidR="00917CC3" w:rsidRPr="00182E09">
            <w:t xml:space="preserve"> daily </w:t>
          </w:r>
          <w:r w:rsidR="00F850C4" w:rsidRPr="00182E09">
            <w:t>activity</w:t>
          </w:r>
          <w:r w:rsidR="00917CC3" w:rsidRPr="00182E09">
            <w:t xml:space="preserve"> planning.</w:t>
          </w:r>
        </w:p>
        <w:p w14:paraId="75332B4F" w14:textId="79213574" w:rsidR="000F6924" w:rsidRDefault="000F6924" w:rsidP="0075532E">
          <w:pPr>
            <w:ind w:left="360"/>
          </w:pPr>
          <w:r>
            <w:t xml:space="preserve">Travel applications like Intrepid always provide fixed travel itinerary. Therefore, users cannot customize their trip using these apps. Sometimes, travelers only want part of the existing itinerary or change </w:t>
          </w:r>
          <w:r w:rsidR="00CF1CEC">
            <w:t xml:space="preserve">some routine based on their interests, so those traditional travel apps cannot meet this requirement. However, Group Travel </w:t>
          </w:r>
          <w:r w:rsidR="005E3B0A">
            <w:t>Assistant</w:t>
          </w:r>
          <w:r w:rsidR="00CF1CEC">
            <w:t xml:space="preserve"> can make this possible. Users will create their own travel plan, then the plan will attract other people with similar interests to join </w:t>
          </w:r>
          <w:r w:rsidR="00A903F2">
            <w:t>it</w:t>
          </w:r>
          <w:r w:rsidR="00CF1CEC">
            <w:t>.</w:t>
          </w:r>
        </w:p>
        <w:p w14:paraId="7D43FDE2" w14:textId="3D1CC792" w:rsidR="00A76F5E" w:rsidRDefault="006C7D37" w:rsidP="005E6FDC">
          <w:pPr>
            <w:pStyle w:val="Heading2"/>
            <w:numPr>
              <w:ilvl w:val="1"/>
              <w:numId w:val="1"/>
            </w:numPr>
          </w:pPr>
          <w:bookmarkStart w:id="34" w:name="_Toc195478139"/>
          <w:r>
            <w:t>Filter</w:t>
          </w:r>
          <w:r w:rsidR="00A76F5E">
            <w:t xml:space="preserve"> </w:t>
          </w:r>
          <w:r w:rsidR="00DE2714">
            <w:t>A</w:t>
          </w:r>
          <w:r w:rsidR="00A76F5E">
            <w:t>lgorithm</w:t>
          </w:r>
          <w:bookmarkEnd w:id="34"/>
        </w:p>
        <w:p w14:paraId="43342CE9" w14:textId="38B60826" w:rsidR="008E2E96" w:rsidRPr="004F6CB1" w:rsidRDefault="008E2E96" w:rsidP="00522F53">
          <w:pPr>
            <w:ind w:left="360"/>
          </w:pPr>
          <w:r w:rsidRPr="004F6CB1">
            <w:t xml:space="preserve">One of the </w:t>
          </w:r>
          <w:r w:rsidR="002D07A3" w:rsidRPr="004F6CB1">
            <w:t xml:space="preserve">other </w:t>
          </w:r>
          <w:r w:rsidRPr="004F6CB1">
            <w:t xml:space="preserve">key challenges in group travel planning is finding </w:t>
          </w:r>
          <w:r w:rsidR="003A4141" w:rsidRPr="004F6CB1">
            <w:t xml:space="preserve">specific group of </w:t>
          </w:r>
          <w:r w:rsidRPr="004F6CB1">
            <w:t xml:space="preserve">people with </w:t>
          </w:r>
          <w:r w:rsidR="004B251B" w:rsidRPr="004F6CB1">
            <w:t>same</w:t>
          </w:r>
          <w:r w:rsidRPr="004F6CB1">
            <w:t xml:space="preserve"> travel preferences. </w:t>
          </w:r>
          <w:r w:rsidR="004B251B" w:rsidRPr="004F6CB1">
            <w:t>With the filter algorithm, user profile can be used as filter parameters</w:t>
          </w:r>
          <w:r w:rsidR="00FD7964" w:rsidRPr="004F6CB1">
            <w:t>, such as gender, age range, language, estimated budget and time range of the plan.</w:t>
          </w:r>
          <w:r w:rsidR="000E3269" w:rsidRPr="004F6CB1">
            <w:t xml:space="preserve"> Only those users whose profile matches the filter criteria can see the published Travel Plan. Therefore, people can clearly make their decision whether to join a group activity to make new friends and have fun.</w:t>
          </w:r>
          <w:r w:rsidR="003F054D" w:rsidRPr="004F6CB1">
            <w:t xml:space="preserve"> Besides, without using the filter, private Travel Plan can also be created </w:t>
          </w:r>
          <w:r w:rsidR="00543103" w:rsidRPr="004F6CB1">
            <w:t>and only be used within close friends or family members.</w:t>
          </w:r>
        </w:p>
        <w:p w14:paraId="5AAAF05D" w14:textId="45E565E8" w:rsidR="00BC5E75" w:rsidRPr="00A76F5E" w:rsidRDefault="00BC5E75" w:rsidP="006C7D37">
          <w:pPr>
            <w:ind w:left="360"/>
          </w:pPr>
          <w:r>
            <w:t xml:space="preserve">In the traditional application like G Adventures, people can only apply for existing itinerary and they could not know who will travel together with them, like the gender, age and other backgrounds, but by using Group Travel </w:t>
          </w:r>
          <w:r w:rsidR="005E3B0A">
            <w:t>Assistant</w:t>
          </w:r>
          <w:r>
            <w:t>, the plan owner can set certain criteria so that they can make sure the attendants of the travel group</w:t>
          </w:r>
          <w:r w:rsidR="00A81C51">
            <w:t xml:space="preserve"> are people that they would like to travel with.</w:t>
          </w:r>
        </w:p>
        <w:p w14:paraId="5CB0C520" w14:textId="0A26AC95" w:rsidR="00C81146" w:rsidRDefault="00C81146" w:rsidP="00C81146">
          <w:pPr>
            <w:pStyle w:val="Heading2"/>
            <w:numPr>
              <w:ilvl w:val="1"/>
              <w:numId w:val="1"/>
            </w:numPr>
          </w:pPr>
          <w:bookmarkStart w:id="35" w:name="_Toc195478140"/>
          <w:r>
            <w:t>Real-time Collaboration and Polling System</w:t>
          </w:r>
          <w:bookmarkEnd w:id="35"/>
        </w:p>
        <w:p w14:paraId="7E845689" w14:textId="0B7332A9" w:rsidR="00C81146" w:rsidRPr="004F6CB1" w:rsidRDefault="00C81146" w:rsidP="00C81146">
          <w:pPr>
            <w:pStyle w:val="ListParagraph"/>
            <w:ind w:left="360"/>
          </w:pPr>
          <w:r w:rsidRPr="004F6CB1">
            <w:t xml:space="preserve">One of the unique challenges of group travel is the need for real-time collaboration, communication and consensus among group members. </w:t>
          </w:r>
          <w:r w:rsidR="00912C64" w:rsidRPr="004F6CB1">
            <w:t>The Chat Room</w:t>
          </w:r>
          <w:r w:rsidRPr="004F6CB1">
            <w:t xml:space="preserve"> feature can enable group members </w:t>
          </w:r>
          <w:r w:rsidR="0080442F" w:rsidRPr="004F6CB1">
            <w:t>communicate and collaborate</w:t>
          </w:r>
          <w:r w:rsidRPr="004F6CB1">
            <w:t xml:space="preserve"> in real-time. Besides, </w:t>
          </w:r>
          <w:r w:rsidR="0080442F" w:rsidRPr="004F6CB1">
            <w:t>polling</w:t>
          </w:r>
          <w:r w:rsidRPr="004F6CB1">
            <w:t xml:space="preserve"> on activities can be enabled so that group members can propose and vote on activities, accommodations, and itineraries.</w:t>
          </w:r>
          <w:r w:rsidR="001B550B" w:rsidRPr="004F6CB1">
            <w:t xml:space="preserve"> By using this </w:t>
          </w:r>
          <w:r w:rsidR="001B550B" w:rsidRPr="004F6CB1">
            <w:lastRenderedPageBreak/>
            <w:t>application, a separate IM app is no longer needed. These integrated features could provide convenient user experience during the group activity.</w:t>
          </w:r>
        </w:p>
        <w:p w14:paraId="53AE547A" w14:textId="0F7DF9C1" w:rsidR="00C81146" w:rsidRDefault="00C44926" w:rsidP="00C81146">
          <w:pPr>
            <w:pStyle w:val="Heading2"/>
            <w:numPr>
              <w:ilvl w:val="1"/>
              <w:numId w:val="1"/>
            </w:numPr>
          </w:pPr>
          <w:bookmarkStart w:id="36" w:name="_Toc195478141"/>
          <w:r>
            <w:t>Share expense</w:t>
          </w:r>
          <w:r w:rsidR="00FD557E">
            <w:t xml:space="preserve"> notes</w:t>
          </w:r>
          <w:bookmarkEnd w:id="36"/>
        </w:p>
        <w:p w14:paraId="3F04FEFB" w14:textId="673D35DB" w:rsidR="00CF06E9" w:rsidRDefault="00C81146" w:rsidP="00D61674">
          <w:pPr>
            <w:pStyle w:val="ListParagraph"/>
            <w:ind w:left="360"/>
          </w:pPr>
          <w:r w:rsidRPr="004F6CB1">
            <w:t xml:space="preserve">In this app, </w:t>
          </w:r>
          <w:r w:rsidR="00116749" w:rsidRPr="004F6CB1">
            <w:t>a</w:t>
          </w:r>
          <w:r w:rsidRPr="004F6CB1">
            <w:t xml:space="preserve"> </w:t>
          </w:r>
          <w:r w:rsidR="003E2AB8" w:rsidRPr="004F6CB1">
            <w:t xml:space="preserve">convenient </w:t>
          </w:r>
          <w:r w:rsidRPr="004F6CB1">
            <w:t>feature</w:t>
          </w:r>
          <w:r w:rsidR="00116749" w:rsidRPr="004F6CB1">
            <w:t xml:space="preserve"> for making note of shared expenses</w:t>
          </w:r>
          <w:r w:rsidRPr="004F6CB1">
            <w:t xml:space="preserve"> is introduced. </w:t>
          </w:r>
          <w:r w:rsidR="007D6FFE" w:rsidRPr="004F6CB1">
            <w:t>Very often, shared expenses happen during the trip or other activity</w:t>
          </w:r>
          <w:r w:rsidR="00FB161F" w:rsidRPr="004F6CB1">
            <w:t>, su</w:t>
          </w:r>
          <w:r w:rsidR="007D6FFE" w:rsidRPr="004F6CB1">
            <w:t xml:space="preserve">ch as </w:t>
          </w:r>
          <w:r w:rsidR="00D61674" w:rsidRPr="004F6CB1">
            <w:t xml:space="preserve">the group members </w:t>
          </w:r>
          <w:r w:rsidR="007D6FFE" w:rsidRPr="004F6CB1">
            <w:t>sharing a meal</w:t>
          </w:r>
          <w:r w:rsidR="00D61674" w:rsidRPr="004F6CB1">
            <w:t xml:space="preserve">, buying </w:t>
          </w:r>
          <w:r w:rsidR="007D6FFE" w:rsidRPr="004F6CB1">
            <w:t>a birthday cake for another lucky person</w:t>
          </w:r>
          <w:r w:rsidR="00D61674" w:rsidRPr="004F6CB1">
            <w:t xml:space="preserve"> or sharing a taxi. By using this unique feature, users can make note</w:t>
          </w:r>
          <w:r w:rsidR="00F67C47" w:rsidRPr="004F6CB1">
            <w:t>s</w:t>
          </w:r>
          <w:r w:rsidR="00D61674" w:rsidRPr="004F6CB1">
            <w:t xml:space="preserve"> of those shared items and check corresponding members, then they can split the expense</w:t>
          </w:r>
          <w:r w:rsidRPr="004F6CB1">
            <w:t>.</w:t>
          </w:r>
          <w:r w:rsidR="00D61674" w:rsidRPr="004F6CB1">
            <w:t xml:space="preserve"> All members can </w:t>
          </w:r>
          <w:r w:rsidR="005E7740" w:rsidRPr="004F6CB1">
            <w:t>reference</w:t>
          </w:r>
          <w:r w:rsidR="00D61674" w:rsidRPr="004F6CB1">
            <w:t xml:space="preserve"> these</w:t>
          </w:r>
          <w:r w:rsidR="00C53B9D" w:rsidRPr="004F6CB1">
            <w:t xml:space="preserve"> </w:t>
          </w:r>
          <w:r w:rsidR="00D61674" w:rsidRPr="004F6CB1">
            <w:t>record</w:t>
          </w:r>
          <w:r w:rsidR="008F75C7" w:rsidRPr="004F6CB1">
            <w:t>s</w:t>
          </w:r>
          <w:r w:rsidR="00D61674" w:rsidRPr="004F6CB1">
            <w:t xml:space="preserve">, so it’s </w:t>
          </w:r>
          <w:r w:rsidR="007B3FB1" w:rsidRPr="004F6CB1">
            <w:t>easy</w:t>
          </w:r>
          <w:r w:rsidR="00D61674" w:rsidRPr="004F6CB1">
            <w:t xml:space="preserve"> and clear for all members</w:t>
          </w:r>
          <w:r w:rsidR="007B3FB1" w:rsidRPr="004F6CB1">
            <w:t xml:space="preserve"> to know the </w:t>
          </w:r>
          <w:r w:rsidR="008966A6" w:rsidRPr="004F6CB1">
            <w:t xml:space="preserve">amount of </w:t>
          </w:r>
          <w:r w:rsidR="00FF7EF9" w:rsidRPr="004F6CB1">
            <w:t xml:space="preserve">the </w:t>
          </w:r>
          <w:r w:rsidR="007B3FB1" w:rsidRPr="004F6CB1">
            <w:t>extra shared expenses</w:t>
          </w:r>
          <w:r w:rsidR="00D61674" w:rsidRPr="004F6CB1">
            <w:t>.</w:t>
          </w:r>
        </w:p>
        <w:p w14:paraId="409C2B5F" w14:textId="77777777" w:rsidR="0008134E" w:rsidRPr="004F6CB1" w:rsidRDefault="00000000" w:rsidP="00D61674">
          <w:pPr>
            <w:pStyle w:val="ListParagraph"/>
            <w:ind w:left="360"/>
          </w:pPr>
        </w:p>
      </w:sdtContent>
    </w:sdt>
    <w:p w14:paraId="3DB6B575" w14:textId="77777777" w:rsidR="00CF06E9" w:rsidRPr="002C0D50" w:rsidRDefault="00CF06E9" w:rsidP="00CF06E9">
      <w:pPr>
        <w:pStyle w:val="Heading1"/>
        <w:numPr>
          <w:ilvl w:val="0"/>
          <w:numId w:val="1"/>
        </w:numPr>
      </w:pPr>
      <w:bookmarkStart w:id="37" w:name="_Toc195478142"/>
      <w:r w:rsidRPr="002C0D50">
        <w:t>Complexity</w:t>
      </w:r>
      <w:bookmarkEnd w:id="37"/>
    </w:p>
    <w:sdt>
      <w:sdtPr>
        <w:id w:val="-2006278948"/>
        <w:placeholder>
          <w:docPart w:val="525D45D2B0304D01B2A1C1A99966F5E4"/>
        </w:placeholder>
      </w:sdtPr>
      <w:sdtEndPr>
        <w:rPr>
          <w:color w:val="FF0000"/>
        </w:rPr>
      </w:sdtEndPr>
      <w:sdtContent>
        <w:p w14:paraId="75821EC1" w14:textId="4968E8A5" w:rsidR="00F57877" w:rsidRPr="004F6CB1" w:rsidRDefault="009E5DBD" w:rsidP="009E5DBD">
          <w:pPr>
            <w:rPr>
              <w:lang w:eastAsia="zh-CN"/>
            </w:rPr>
          </w:pPr>
          <w:r w:rsidRPr="004F6CB1">
            <w:t xml:space="preserve">The development of a Group Travel </w:t>
          </w:r>
          <w:r w:rsidR="005E3B0A" w:rsidRPr="004F6CB1">
            <w:t>Assistant</w:t>
          </w:r>
          <w:r w:rsidRPr="004F6CB1">
            <w:t xml:space="preserve"> web application with innovative and exploratory features poses challenges that make the project non-trivial and well-suited for a BTech-level project, rather than a diploma-level one. The complexity arises from both the advanced concepts </w:t>
          </w:r>
          <w:r w:rsidR="00AA2A69" w:rsidRPr="004F6CB1">
            <w:rPr>
              <w:rFonts w:hint="eastAsia"/>
              <w:lang w:eastAsia="zh-CN"/>
            </w:rPr>
            <w:t xml:space="preserve">and requirement </w:t>
          </w:r>
          <w:r w:rsidRPr="004F6CB1">
            <w:t xml:space="preserve">needed to implement features </w:t>
          </w:r>
          <w:r w:rsidR="00AA2A69" w:rsidRPr="004F6CB1">
            <w:rPr>
              <w:rFonts w:hint="eastAsia"/>
              <w:lang w:eastAsia="zh-CN"/>
            </w:rPr>
            <w:t xml:space="preserve">and </w:t>
          </w:r>
          <w:r w:rsidR="00AA2A69" w:rsidRPr="004F6CB1">
            <w:t xml:space="preserve">the technical </w:t>
          </w:r>
          <w:r w:rsidR="00423851" w:rsidRPr="004F6CB1">
            <w:rPr>
              <w:lang w:eastAsia="zh-CN"/>
            </w:rPr>
            <w:t>requirement</w:t>
          </w:r>
          <w:r w:rsidR="00AA2A69" w:rsidRPr="004F6CB1">
            <w:t xml:space="preserve"> </w:t>
          </w:r>
          <w:r w:rsidRPr="004F6CB1">
            <w:t>that go beyond basic application development.</w:t>
          </w:r>
          <w:r w:rsidR="004778FD" w:rsidRPr="004F6CB1">
            <w:t xml:space="preserve"> In order to </w:t>
          </w:r>
          <w:r w:rsidR="00423851" w:rsidRPr="004F6CB1">
            <w:t>be involved</w:t>
          </w:r>
          <w:r w:rsidR="004778FD" w:rsidRPr="004F6CB1">
            <w:t xml:space="preserve"> </w:t>
          </w:r>
          <w:r w:rsidR="00423851" w:rsidRPr="004F6CB1">
            <w:t>in</w:t>
          </w:r>
          <w:r w:rsidR="004778FD" w:rsidRPr="004F6CB1">
            <w:t xml:space="preserve"> the entire SDLC, the </w:t>
          </w:r>
          <w:r w:rsidR="00CB0454" w:rsidRPr="004F6CB1">
            <w:t>developer</w:t>
          </w:r>
          <w:r w:rsidR="004778FD" w:rsidRPr="004F6CB1">
            <w:t xml:space="preserve"> must have enough knowledge and experience covering design, development, testing and deployment of the application. A diploma student may have knowledge of a certain type of development technology, but handling the entire SDLC requires much more than a diploma student can learn from their courses.</w:t>
          </w:r>
          <w:r w:rsidR="00423851" w:rsidRPr="004F6CB1">
            <w:rPr>
              <w:rFonts w:hint="eastAsia"/>
              <w:lang w:eastAsia="zh-CN"/>
            </w:rPr>
            <w:t xml:space="preserve"> </w:t>
          </w:r>
          <w:r w:rsidR="004778FD" w:rsidRPr="004F6CB1">
            <w:t>A B</w:t>
          </w:r>
          <w:r w:rsidR="000B5393" w:rsidRPr="004F6CB1">
            <w:t>T</w:t>
          </w:r>
          <w:r w:rsidR="004778FD" w:rsidRPr="004F6CB1">
            <w:t xml:space="preserve">ech-level student has attended courses including front-end and back-end development technologies, </w:t>
          </w:r>
          <w:r w:rsidR="00423851" w:rsidRPr="004F6CB1">
            <w:t>databases</w:t>
          </w:r>
          <w:r w:rsidR="004778FD" w:rsidRPr="004F6CB1">
            <w:t>, network and other technologies required for this project, so this project should be done as a B</w:t>
          </w:r>
          <w:r w:rsidR="000B5393" w:rsidRPr="004F6CB1">
            <w:t>T</w:t>
          </w:r>
          <w:r w:rsidR="004778FD" w:rsidRPr="004F6CB1">
            <w:t>ech-level project.</w:t>
          </w:r>
          <w:r w:rsidR="00423851" w:rsidRPr="004F6CB1">
            <w:rPr>
              <w:rFonts w:hint="eastAsia"/>
              <w:lang w:eastAsia="zh-CN"/>
            </w:rPr>
            <w:t xml:space="preserve"> The knowledge required to </w:t>
          </w:r>
          <w:r w:rsidR="00423851" w:rsidRPr="004F6CB1">
            <w:rPr>
              <w:lang w:eastAsia="zh-CN"/>
            </w:rPr>
            <w:t>complete</w:t>
          </w:r>
          <w:r w:rsidR="00423851" w:rsidRPr="004F6CB1">
            <w:rPr>
              <w:rFonts w:hint="eastAsia"/>
              <w:lang w:eastAsia="zh-CN"/>
            </w:rPr>
            <w:t xml:space="preserve"> this project is more like from a </w:t>
          </w:r>
          <w:r w:rsidR="00423851" w:rsidRPr="004F6CB1">
            <w:rPr>
              <w:lang w:eastAsia="zh-CN"/>
            </w:rPr>
            <w:t>full stack developer</w:t>
          </w:r>
          <w:r w:rsidR="00423851" w:rsidRPr="004F6CB1">
            <w:rPr>
              <w:rFonts w:hint="eastAsia"/>
              <w:lang w:eastAsia="zh-CN"/>
            </w:rPr>
            <w:t xml:space="preserve"> with a couple of years</w:t>
          </w:r>
          <w:r w:rsidR="00423851" w:rsidRPr="004F6CB1">
            <w:rPr>
              <w:lang w:eastAsia="zh-CN"/>
            </w:rPr>
            <w:t>’</w:t>
          </w:r>
          <w:r w:rsidR="00423851" w:rsidRPr="004F6CB1">
            <w:rPr>
              <w:rFonts w:hint="eastAsia"/>
              <w:lang w:eastAsia="zh-CN"/>
            </w:rPr>
            <w:t xml:space="preserve"> working experience.</w:t>
          </w:r>
        </w:p>
        <w:p w14:paraId="1FC537A4" w14:textId="503EC4B3" w:rsidR="00273DFA" w:rsidRDefault="00273DFA" w:rsidP="00273DFA">
          <w:pPr>
            <w:pStyle w:val="Heading2"/>
            <w:numPr>
              <w:ilvl w:val="1"/>
              <w:numId w:val="1"/>
            </w:numPr>
          </w:pPr>
          <w:bookmarkStart w:id="38" w:name="_Toc195478143"/>
          <w:r>
            <w:rPr>
              <w:rFonts w:eastAsia="SimSun" w:hint="eastAsia"/>
              <w:lang w:eastAsia="zh-CN"/>
            </w:rPr>
            <w:t>Frontend UI Design</w:t>
          </w:r>
          <w:bookmarkEnd w:id="38"/>
          <w:r>
            <w:t xml:space="preserve"> </w:t>
          </w:r>
        </w:p>
        <w:p w14:paraId="6BF4626C" w14:textId="3DAB8817" w:rsidR="00273DFA" w:rsidRPr="004F6CB1" w:rsidRDefault="00622B89" w:rsidP="00273DFA">
          <w:pPr>
            <w:ind w:left="360"/>
            <w:rPr>
              <w:lang w:eastAsia="zh-CN"/>
            </w:rPr>
          </w:pPr>
          <w:r w:rsidRPr="004F6CB1">
            <w:rPr>
              <w:rFonts w:hint="eastAsia"/>
              <w:lang w:eastAsia="zh-CN"/>
            </w:rPr>
            <w:t xml:space="preserve">Frontend UI is often the first interaction a user has with the application. Good UI enhances usability. Responsiveness and adaptivity allow the flexible layouts </w:t>
          </w:r>
          <w:r w:rsidRPr="004F6CB1">
            <w:rPr>
              <w:lang w:eastAsia="zh-CN"/>
            </w:rPr>
            <w:t>to work</w:t>
          </w:r>
          <w:r w:rsidRPr="004F6CB1">
            <w:rPr>
              <w:rFonts w:hint="eastAsia"/>
              <w:lang w:eastAsia="zh-CN"/>
            </w:rPr>
            <w:t xml:space="preserve"> seamlessly on multiple screen sizes and devices. The </w:t>
          </w:r>
          <w:r w:rsidR="00CB0454" w:rsidRPr="004F6CB1">
            <w:rPr>
              <w:lang w:eastAsia="zh-CN"/>
            </w:rPr>
            <w:t>developer</w:t>
          </w:r>
          <w:r w:rsidRPr="004F6CB1">
            <w:rPr>
              <w:rFonts w:hint="eastAsia"/>
              <w:lang w:eastAsia="zh-CN"/>
            </w:rPr>
            <w:t xml:space="preserve"> does not have </w:t>
          </w:r>
          <w:r w:rsidRPr="004F6CB1">
            <w:rPr>
              <w:lang w:eastAsia="zh-CN"/>
            </w:rPr>
            <w:t>plenty of</w:t>
          </w:r>
          <w:r w:rsidRPr="004F6CB1">
            <w:rPr>
              <w:rFonts w:hint="eastAsia"/>
              <w:lang w:eastAsia="zh-CN"/>
            </w:rPr>
            <w:t xml:space="preserve"> experience in UI design. Therefore, proficiently using </w:t>
          </w:r>
          <w:r w:rsidRPr="004F6CB1">
            <w:t>Tailwind CSS</w:t>
          </w:r>
          <w:r w:rsidRPr="004F6CB1">
            <w:rPr>
              <w:rFonts w:hint="eastAsia"/>
              <w:lang w:eastAsia="zh-CN"/>
            </w:rPr>
            <w:t xml:space="preserve"> to design and develop UI requires a learning curve for the </w:t>
          </w:r>
          <w:r w:rsidR="00CB0454" w:rsidRPr="004F6CB1">
            <w:rPr>
              <w:lang w:eastAsia="zh-CN"/>
            </w:rPr>
            <w:t>developer</w:t>
          </w:r>
          <w:r w:rsidRPr="004F6CB1">
            <w:rPr>
              <w:rFonts w:hint="eastAsia"/>
              <w:lang w:eastAsia="zh-CN"/>
            </w:rPr>
            <w:t>.</w:t>
          </w:r>
        </w:p>
        <w:p w14:paraId="6ACB536A" w14:textId="74BE2616" w:rsidR="00EE2835" w:rsidRDefault="00A014F8" w:rsidP="00EE2835">
          <w:pPr>
            <w:pStyle w:val="Heading2"/>
            <w:numPr>
              <w:ilvl w:val="1"/>
              <w:numId w:val="1"/>
            </w:numPr>
          </w:pPr>
          <w:bookmarkStart w:id="39" w:name="_Toc195478144"/>
          <w:r>
            <w:rPr>
              <w:rFonts w:eastAsia="SimSun" w:hint="eastAsia"/>
              <w:lang w:eastAsia="zh-CN"/>
            </w:rPr>
            <w:t xml:space="preserve">Backend </w:t>
          </w:r>
          <w:r w:rsidR="001018AF">
            <w:t>A</w:t>
          </w:r>
          <w:r w:rsidR="00EE2835">
            <w:t xml:space="preserve">rchitecture and </w:t>
          </w:r>
          <w:r w:rsidR="001018AF">
            <w:t>S</w:t>
          </w:r>
          <w:r w:rsidR="00EE2835">
            <w:t xml:space="preserve">ystem </w:t>
          </w:r>
          <w:r w:rsidR="001018AF">
            <w:t>I</w:t>
          </w:r>
          <w:r w:rsidR="00EE2835">
            <w:t>ntegration</w:t>
          </w:r>
          <w:bookmarkEnd w:id="39"/>
          <w:r w:rsidR="00EE2835">
            <w:t xml:space="preserve"> </w:t>
          </w:r>
        </w:p>
        <w:p w14:paraId="1A743AF0" w14:textId="55A31A49" w:rsidR="00A014F8" w:rsidRPr="004F6CB1" w:rsidRDefault="00EE2835" w:rsidP="000D6B8E">
          <w:pPr>
            <w:ind w:left="360"/>
            <w:rPr>
              <w:lang w:eastAsia="zh-CN"/>
            </w:rPr>
          </w:pPr>
          <w:r w:rsidRPr="004F6CB1">
            <w:t xml:space="preserve">The </w:t>
          </w:r>
          <w:r w:rsidR="00A014F8" w:rsidRPr="004F6CB1">
            <w:rPr>
              <w:rFonts w:hint="eastAsia"/>
              <w:lang w:eastAsia="zh-CN"/>
            </w:rPr>
            <w:t>backend service</w:t>
          </w:r>
          <w:r w:rsidR="00CA7BC8" w:rsidRPr="004F6CB1">
            <w:rPr>
              <w:rFonts w:hint="eastAsia"/>
              <w:lang w:eastAsia="zh-CN"/>
            </w:rPr>
            <w:t xml:space="preserve"> will be developed in MVC architecture which involves multiple layers to build the entire application.</w:t>
          </w:r>
          <w:r w:rsidR="00A014F8" w:rsidRPr="004F6CB1">
            <w:rPr>
              <w:rFonts w:hint="eastAsia"/>
              <w:lang w:eastAsia="zh-CN"/>
            </w:rPr>
            <w:t xml:space="preserve"> Comprehensive configuration is needed to make the application work smoothly and efficiently. Server, </w:t>
          </w:r>
          <w:r w:rsidR="00403ADF" w:rsidRPr="004F6CB1">
            <w:rPr>
              <w:lang w:eastAsia="zh-CN"/>
            </w:rPr>
            <w:t>data source</w:t>
          </w:r>
          <w:r w:rsidR="00A014F8" w:rsidRPr="004F6CB1">
            <w:rPr>
              <w:rFonts w:hint="eastAsia"/>
              <w:lang w:eastAsia="zh-CN"/>
            </w:rPr>
            <w:t xml:space="preserve">, JPA, logging and G Suite configuration </w:t>
          </w:r>
          <w:r w:rsidR="00A014F8" w:rsidRPr="004F6CB1">
            <w:rPr>
              <w:lang w:eastAsia="zh-CN"/>
            </w:rPr>
            <w:t xml:space="preserve">should all be added and configured correctly, so that the backend service </w:t>
          </w:r>
          <w:r w:rsidR="00A014F8" w:rsidRPr="004F6CB1">
            <w:rPr>
              <w:rFonts w:hint="eastAsia"/>
              <w:lang w:eastAsia="zh-CN"/>
            </w:rPr>
            <w:t xml:space="preserve">could provide accurate and </w:t>
          </w:r>
          <w:r w:rsidR="00687FF0" w:rsidRPr="004F6CB1">
            <w:rPr>
              <w:lang w:eastAsia="zh-CN"/>
            </w:rPr>
            <w:t>high</w:t>
          </w:r>
          <w:r w:rsidR="00A014F8" w:rsidRPr="004F6CB1">
            <w:rPr>
              <w:rFonts w:hint="eastAsia"/>
              <w:lang w:eastAsia="zh-CN"/>
            </w:rPr>
            <w:t xml:space="preserve"> performance. Besides, a </w:t>
          </w:r>
          <w:r w:rsidR="00A014F8" w:rsidRPr="004F6CB1">
            <w:rPr>
              <w:lang w:eastAsia="zh-CN"/>
            </w:rPr>
            <w:t>third-party</w:t>
          </w:r>
          <w:r w:rsidR="00A014F8" w:rsidRPr="004F6CB1">
            <w:rPr>
              <w:rFonts w:hint="eastAsia"/>
              <w:lang w:eastAsia="zh-CN"/>
            </w:rPr>
            <w:t xml:space="preserve"> </w:t>
          </w:r>
          <w:r w:rsidR="00A014F8" w:rsidRPr="004F6CB1">
            <w:rPr>
              <w:lang w:eastAsia="zh-CN"/>
            </w:rPr>
            <w:t>service</w:t>
          </w:r>
          <w:r w:rsidR="00A014F8" w:rsidRPr="004F6CB1">
            <w:rPr>
              <w:rFonts w:hint="eastAsia"/>
              <w:lang w:eastAsia="zh-CN"/>
            </w:rPr>
            <w:t xml:space="preserve">, G Suite, would be integrated into the backend service. The appropriate usage of </w:t>
          </w:r>
          <w:r w:rsidR="002C2A8A" w:rsidRPr="004F6CB1">
            <w:rPr>
              <w:rFonts w:hint="eastAsia"/>
              <w:lang w:eastAsia="zh-CN"/>
            </w:rPr>
            <w:t>the</w:t>
          </w:r>
          <w:r w:rsidR="00165FE5" w:rsidRPr="004F6CB1">
            <w:rPr>
              <w:rFonts w:hint="eastAsia"/>
              <w:lang w:eastAsia="zh-CN"/>
            </w:rPr>
            <w:t xml:space="preserve"> </w:t>
          </w:r>
          <w:r w:rsidR="00A014F8" w:rsidRPr="004F6CB1">
            <w:rPr>
              <w:rFonts w:hint="eastAsia"/>
              <w:lang w:eastAsia="zh-CN"/>
            </w:rPr>
            <w:t>external API arises communicating complexity.</w:t>
          </w:r>
          <w:r w:rsidR="00202C16" w:rsidRPr="004F6CB1">
            <w:rPr>
              <w:rFonts w:hint="eastAsia"/>
              <w:lang w:eastAsia="zh-CN"/>
            </w:rPr>
            <w:t xml:space="preserve"> Debugging the API and </w:t>
          </w:r>
          <w:r w:rsidR="00202C16" w:rsidRPr="004F6CB1">
            <w:rPr>
              <w:lang w:eastAsia="zh-CN"/>
            </w:rPr>
            <w:t>adding</w:t>
          </w:r>
          <w:r w:rsidR="00202C16" w:rsidRPr="004F6CB1">
            <w:rPr>
              <w:rFonts w:hint="eastAsia"/>
              <w:lang w:eastAsia="zh-CN"/>
            </w:rPr>
            <w:t xml:space="preserve"> logic to handle exceptions, errors, or timeout scenarios would require comprehensive understanding of modern API development.</w:t>
          </w:r>
        </w:p>
        <w:p w14:paraId="3F3B2E06" w14:textId="26D619C6" w:rsidR="009E5DBD" w:rsidRDefault="00DE2714" w:rsidP="007D327C">
          <w:pPr>
            <w:pStyle w:val="Heading2"/>
            <w:numPr>
              <w:ilvl w:val="1"/>
              <w:numId w:val="1"/>
            </w:numPr>
          </w:pPr>
          <w:bookmarkStart w:id="40" w:name="_Toc195478145"/>
          <w:r>
            <w:t>S</w:t>
          </w:r>
          <w:r w:rsidR="000D6B8E">
            <w:rPr>
              <w:rFonts w:eastAsia="SimSun" w:hint="eastAsia"/>
              <w:lang w:eastAsia="zh-CN"/>
            </w:rPr>
            <w:t>ecurity and Authentication</w:t>
          </w:r>
          <w:bookmarkEnd w:id="40"/>
        </w:p>
        <w:p w14:paraId="32418C22" w14:textId="091E43FD" w:rsidR="0001607A" w:rsidRPr="004F6CB1" w:rsidRDefault="000D6B8E" w:rsidP="00280EE9">
          <w:pPr>
            <w:ind w:left="360"/>
            <w:rPr>
              <w:lang w:eastAsia="zh-CN"/>
            </w:rPr>
          </w:pPr>
          <w:r w:rsidRPr="004F6CB1">
            <w:rPr>
              <w:rFonts w:hint="eastAsia"/>
              <w:lang w:eastAsia="zh-CN"/>
            </w:rPr>
            <w:t>Security is crucial for a web application.</w:t>
          </w:r>
          <w:r w:rsidR="00280EE9" w:rsidRPr="004F6CB1">
            <w:rPr>
              <w:rFonts w:hint="eastAsia"/>
              <w:lang w:eastAsia="zh-CN"/>
            </w:rPr>
            <w:t xml:space="preserve"> Proper authentication is absolutely needed to control access to the web APIs in this application. Spring Security framework is chosen to be used in development </w:t>
          </w:r>
          <w:r w:rsidR="00280EE9" w:rsidRPr="004F6CB1">
            <w:rPr>
              <w:rFonts w:hint="eastAsia"/>
              <w:lang w:eastAsia="zh-CN"/>
            </w:rPr>
            <w:lastRenderedPageBreak/>
            <w:t>of user authentication of this Group Travel Assistant application.</w:t>
          </w:r>
          <w:r w:rsidR="00E53392" w:rsidRPr="004F6CB1">
            <w:rPr>
              <w:rFonts w:hint="eastAsia"/>
              <w:lang w:eastAsia="zh-CN"/>
            </w:rPr>
            <w:t xml:space="preserve"> Only registered </w:t>
          </w:r>
          <w:r w:rsidR="00E53392" w:rsidRPr="004F6CB1">
            <w:rPr>
              <w:lang w:eastAsia="zh-CN"/>
            </w:rPr>
            <w:t>users</w:t>
          </w:r>
          <w:r w:rsidR="00E53392" w:rsidRPr="004F6CB1">
            <w:rPr>
              <w:rFonts w:hint="eastAsia"/>
              <w:lang w:eastAsia="zh-CN"/>
            </w:rPr>
            <w:t xml:space="preserve"> with valid authorization can access </w:t>
          </w:r>
          <w:r w:rsidR="00E53392" w:rsidRPr="004F6CB1">
            <w:rPr>
              <w:lang w:eastAsia="zh-CN"/>
            </w:rPr>
            <w:t>resources</w:t>
          </w:r>
          <w:r w:rsidR="00E53392" w:rsidRPr="004F6CB1">
            <w:rPr>
              <w:rFonts w:hint="eastAsia"/>
              <w:lang w:eastAsia="zh-CN"/>
            </w:rPr>
            <w:t xml:space="preserve"> in the application. Otherwise, </w:t>
          </w:r>
          <w:r w:rsidR="00E53392" w:rsidRPr="004F6CB1">
            <w:rPr>
              <w:lang w:eastAsia="zh-CN"/>
            </w:rPr>
            <w:t>401 Unauthorized</w:t>
          </w:r>
          <w:r w:rsidR="00E53392" w:rsidRPr="004F6CB1">
            <w:rPr>
              <w:rFonts w:hint="eastAsia"/>
              <w:lang w:eastAsia="zh-CN"/>
            </w:rPr>
            <w:t xml:space="preserve"> </w:t>
          </w:r>
          <w:r w:rsidR="003D1802" w:rsidRPr="004F6CB1">
            <w:rPr>
              <w:lang w:eastAsia="zh-CN"/>
            </w:rPr>
            <w:t>errors</w:t>
          </w:r>
          <w:r w:rsidR="00E53392" w:rsidRPr="004F6CB1">
            <w:rPr>
              <w:rFonts w:hint="eastAsia"/>
              <w:lang w:eastAsia="zh-CN"/>
            </w:rPr>
            <w:t xml:space="preserve"> should be returned to the sender.</w:t>
          </w:r>
          <w:r w:rsidR="003D1802" w:rsidRPr="004F6CB1">
            <w:rPr>
              <w:rFonts w:hint="eastAsia"/>
              <w:lang w:eastAsia="zh-CN"/>
            </w:rPr>
            <w:t xml:space="preserve"> Certain approach increases the complexity of development.</w:t>
          </w:r>
        </w:p>
        <w:p w14:paraId="32187F1E" w14:textId="194DCE83" w:rsidR="000D6B8E" w:rsidRDefault="00490E5F" w:rsidP="000D6B8E">
          <w:pPr>
            <w:pStyle w:val="Heading2"/>
            <w:numPr>
              <w:ilvl w:val="1"/>
              <w:numId w:val="1"/>
            </w:numPr>
          </w:pPr>
          <w:bookmarkStart w:id="41" w:name="_Toc195478146"/>
          <w:r>
            <w:rPr>
              <w:rFonts w:eastAsia="SimSun" w:hint="eastAsia"/>
              <w:lang w:eastAsia="zh-CN"/>
            </w:rPr>
            <w:t xml:space="preserve">Database </w:t>
          </w:r>
          <w:r w:rsidR="00785460">
            <w:rPr>
              <w:rFonts w:eastAsia="SimSun"/>
              <w:lang w:eastAsia="zh-CN"/>
            </w:rPr>
            <w:t>design</w:t>
          </w:r>
          <w:bookmarkEnd w:id="41"/>
        </w:p>
        <w:p w14:paraId="1F87A6D8" w14:textId="45EA80CC" w:rsidR="000D6B8E" w:rsidRPr="004F6CB1" w:rsidRDefault="00B10064" w:rsidP="00785460">
          <w:pPr>
            <w:ind w:left="360"/>
            <w:rPr>
              <w:lang w:eastAsia="zh-CN"/>
            </w:rPr>
          </w:pPr>
          <w:r w:rsidRPr="004F6CB1">
            <w:rPr>
              <w:rFonts w:hint="eastAsia"/>
              <w:lang w:eastAsia="zh-CN"/>
            </w:rPr>
            <w:t xml:space="preserve">One of the key </w:t>
          </w:r>
          <w:r w:rsidRPr="004F6CB1">
            <w:rPr>
              <w:lang w:eastAsia="zh-CN"/>
            </w:rPr>
            <w:t>factors</w:t>
          </w:r>
          <w:r w:rsidRPr="004F6CB1">
            <w:rPr>
              <w:rFonts w:hint="eastAsia"/>
              <w:lang w:eastAsia="zh-CN"/>
            </w:rPr>
            <w:t xml:space="preserve"> of optimizing application p</w:t>
          </w:r>
          <w:r w:rsidR="005E6750" w:rsidRPr="004F6CB1">
            <w:rPr>
              <w:rFonts w:hint="eastAsia"/>
              <w:lang w:eastAsia="zh-CN"/>
            </w:rPr>
            <w:t>erformance</w:t>
          </w:r>
          <w:r w:rsidRPr="004F6CB1">
            <w:rPr>
              <w:rFonts w:hint="eastAsia"/>
              <w:lang w:eastAsia="zh-CN"/>
            </w:rPr>
            <w:t xml:space="preserve"> is proper database design. For example, </w:t>
          </w:r>
          <w:r w:rsidR="00785460" w:rsidRPr="004F6CB1">
            <w:rPr>
              <w:rFonts w:hint="eastAsia"/>
              <w:lang w:eastAsia="zh-CN"/>
            </w:rPr>
            <w:t xml:space="preserve">covering each scenario when the users are using this application is not easy, because </w:t>
          </w:r>
          <w:r w:rsidRPr="004F6CB1">
            <w:rPr>
              <w:lang w:eastAsia="zh-CN"/>
            </w:rPr>
            <w:t>the combination</w:t>
          </w:r>
          <w:r w:rsidRPr="004F6CB1">
            <w:rPr>
              <w:rFonts w:hint="eastAsia"/>
              <w:lang w:eastAsia="zh-CN"/>
            </w:rPr>
            <w:t xml:space="preserve"> of multiple dimensions of status represents </w:t>
          </w:r>
          <w:r w:rsidRPr="004F6CB1">
            <w:rPr>
              <w:lang w:eastAsia="zh-CN"/>
            </w:rPr>
            <w:t>the different</w:t>
          </w:r>
          <w:r w:rsidRPr="004F6CB1">
            <w:rPr>
              <w:rFonts w:hint="eastAsia"/>
              <w:lang w:eastAsia="zh-CN"/>
            </w:rPr>
            <w:t xml:space="preserve"> status of the Travel Plan, </w:t>
          </w:r>
          <w:r w:rsidR="007560A8" w:rsidRPr="004F6CB1">
            <w:rPr>
              <w:rFonts w:hint="eastAsia"/>
              <w:lang w:eastAsia="zh-CN"/>
            </w:rPr>
            <w:t xml:space="preserve">and </w:t>
          </w:r>
          <w:r w:rsidRPr="004F6CB1">
            <w:rPr>
              <w:rFonts w:hint="eastAsia"/>
              <w:lang w:eastAsia="zh-CN"/>
            </w:rPr>
            <w:t xml:space="preserve">the relationship between </w:t>
          </w:r>
          <w:r w:rsidR="007560A8" w:rsidRPr="004F6CB1">
            <w:rPr>
              <w:rFonts w:hint="eastAsia"/>
              <w:lang w:eastAsia="zh-CN"/>
            </w:rPr>
            <w:t>user and it</w:t>
          </w:r>
          <w:r w:rsidR="00785460" w:rsidRPr="004F6CB1">
            <w:rPr>
              <w:rFonts w:hint="eastAsia"/>
              <w:lang w:eastAsia="zh-CN"/>
            </w:rPr>
            <w:t>. Therefore, h</w:t>
          </w:r>
          <w:r w:rsidR="00311E15" w:rsidRPr="004F6CB1">
            <w:rPr>
              <w:rFonts w:hint="eastAsia"/>
              <w:lang w:eastAsia="zh-CN"/>
            </w:rPr>
            <w:t>ow to properly define the</w:t>
          </w:r>
          <w:r w:rsidR="004506FC" w:rsidRPr="004F6CB1">
            <w:rPr>
              <w:rFonts w:hint="eastAsia"/>
              <w:lang w:eastAsia="zh-CN"/>
            </w:rPr>
            <w:t xml:space="preserve"> columns of each table, and assign</w:t>
          </w:r>
          <w:r w:rsidR="00311E15" w:rsidRPr="004F6CB1">
            <w:rPr>
              <w:rFonts w:hint="eastAsia"/>
              <w:lang w:eastAsia="zh-CN"/>
            </w:rPr>
            <w:t xml:space="preserve"> PK</w:t>
          </w:r>
          <w:r w:rsidR="004506FC" w:rsidRPr="004F6CB1">
            <w:rPr>
              <w:rFonts w:hint="eastAsia"/>
              <w:lang w:eastAsia="zh-CN"/>
            </w:rPr>
            <w:t>s</w:t>
          </w:r>
          <w:r w:rsidR="00311E15" w:rsidRPr="004F6CB1">
            <w:rPr>
              <w:rFonts w:hint="eastAsia"/>
              <w:lang w:eastAsia="zh-CN"/>
            </w:rPr>
            <w:t>, FK</w:t>
          </w:r>
          <w:r w:rsidR="004506FC" w:rsidRPr="004F6CB1">
            <w:rPr>
              <w:rFonts w:hint="eastAsia"/>
              <w:lang w:eastAsia="zh-CN"/>
            </w:rPr>
            <w:t>s</w:t>
          </w:r>
          <w:r w:rsidR="00311E15" w:rsidRPr="004F6CB1">
            <w:rPr>
              <w:rFonts w:hint="eastAsia"/>
              <w:lang w:eastAsia="zh-CN"/>
            </w:rPr>
            <w:t xml:space="preserve"> </w:t>
          </w:r>
          <w:r w:rsidR="00C20A6F" w:rsidRPr="004F6CB1">
            <w:rPr>
              <w:rFonts w:hint="eastAsia"/>
              <w:lang w:eastAsia="zh-CN"/>
            </w:rPr>
            <w:t>or</w:t>
          </w:r>
          <w:r w:rsidR="00311E15" w:rsidRPr="004F6CB1">
            <w:rPr>
              <w:rFonts w:hint="eastAsia"/>
              <w:lang w:eastAsia="zh-CN"/>
            </w:rPr>
            <w:t xml:space="preserve"> indexes </w:t>
          </w:r>
          <w:r w:rsidR="004506FC" w:rsidRPr="004F6CB1">
            <w:rPr>
              <w:rFonts w:hint="eastAsia"/>
              <w:lang w:eastAsia="zh-CN"/>
            </w:rPr>
            <w:t>to them</w:t>
          </w:r>
          <w:r w:rsidR="00311E15" w:rsidRPr="004F6CB1">
            <w:rPr>
              <w:rFonts w:hint="eastAsia"/>
              <w:lang w:eastAsia="zh-CN"/>
            </w:rPr>
            <w:t xml:space="preserve"> also arises complexity in database design.</w:t>
          </w:r>
        </w:p>
        <w:p w14:paraId="1DC6A4D3" w14:textId="2727B34B" w:rsidR="0001607A" w:rsidRPr="0001607A" w:rsidRDefault="0001607A" w:rsidP="000D6B8E">
          <w:pPr>
            <w:pStyle w:val="Heading2"/>
            <w:numPr>
              <w:ilvl w:val="1"/>
              <w:numId w:val="1"/>
            </w:numPr>
          </w:pPr>
          <w:bookmarkStart w:id="42" w:name="_Toc195478147"/>
          <w:r>
            <w:t xml:space="preserve">User Experience and </w:t>
          </w:r>
          <w:r w:rsidR="00A527F5">
            <w:rPr>
              <w:rFonts w:eastAsia="SimSun" w:hint="eastAsia"/>
              <w:lang w:eastAsia="zh-CN"/>
            </w:rPr>
            <w:t>Feedback</w:t>
          </w:r>
          <w:bookmarkEnd w:id="42"/>
        </w:p>
        <w:p w14:paraId="0D70DA27" w14:textId="3FED93FA" w:rsidR="00940036" w:rsidRPr="004F6CB1" w:rsidRDefault="00CB0454" w:rsidP="00940036">
          <w:pPr>
            <w:ind w:left="360"/>
            <w:rPr>
              <w:lang w:eastAsia="zh-CN"/>
            </w:rPr>
          </w:pPr>
          <w:r w:rsidRPr="004F6CB1">
            <w:t>Although the developer will use waterfall methodology for the development</w:t>
          </w:r>
          <w:r w:rsidR="000C1DD8" w:rsidRPr="004F6CB1">
            <w:t>, some f</w:t>
          </w:r>
          <w:r w:rsidRPr="004F6CB1">
            <w:t>eedback</w:t>
          </w:r>
          <w:r w:rsidR="00202C16" w:rsidRPr="004F6CB1">
            <w:t xml:space="preserve"> </w:t>
          </w:r>
          <w:r w:rsidR="000C1DD8" w:rsidRPr="004F6CB1">
            <w:t xml:space="preserve">from potential users during development will be very useful for adjusting the functions to provide better user experience. Certain </w:t>
          </w:r>
          <w:r w:rsidR="000B7EB9" w:rsidRPr="004F6CB1">
            <w:t>approaches</w:t>
          </w:r>
          <w:r w:rsidR="000C1DD8" w:rsidRPr="004F6CB1">
            <w:t xml:space="preserve"> will increase the complexity during development, since how to effectively arrange tests and not to </w:t>
          </w:r>
          <w:r w:rsidR="001953DA" w:rsidRPr="004F6CB1">
            <w:t>impact</w:t>
          </w:r>
          <w:r w:rsidR="000C1DD8" w:rsidRPr="004F6CB1">
            <w:t xml:space="preserve"> </w:t>
          </w:r>
          <w:r w:rsidR="00620F46" w:rsidRPr="004F6CB1">
            <w:t>deadlines</w:t>
          </w:r>
          <w:r w:rsidR="000C1DD8" w:rsidRPr="004F6CB1">
            <w:t xml:space="preserve"> </w:t>
          </w:r>
          <w:r w:rsidR="008A52FB" w:rsidRPr="004F6CB1">
            <w:t xml:space="preserve">requires some effort. </w:t>
          </w:r>
          <w:r w:rsidR="00940036" w:rsidRPr="004F6CB1">
            <w:rPr>
              <w:rFonts w:hint="eastAsia"/>
              <w:lang w:eastAsia="zh-CN"/>
            </w:rPr>
            <w:t xml:space="preserve">For example, applying </w:t>
          </w:r>
          <w:proofErr w:type="spellStart"/>
          <w:r w:rsidR="00940036" w:rsidRPr="004F6CB1">
            <w:t>WebSockets</w:t>
          </w:r>
          <w:proofErr w:type="spellEnd"/>
          <w:r w:rsidR="00940036" w:rsidRPr="004F6CB1">
            <w:rPr>
              <w:rFonts w:hint="eastAsia"/>
              <w:lang w:eastAsia="zh-CN"/>
            </w:rPr>
            <w:t xml:space="preserve"> into the Spring Boot application is new to the </w:t>
          </w:r>
          <w:r w:rsidR="00DA6A41" w:rsidRPr="004F6CB1">
            <w:rPr>
              <w:lang w:eastAsia="zh-CN"/>
            </w:rPr>
            <w:t>developer</w:t>
          </w:r>
          <w:r w:rsidR="00940036" w:rsidRPr="004F6CB1">
            <w:rPr>
              <w:rFonts w:hint="eastAsia"/>
              <w:lang w:eastAsia="zh-CN"/>
            </w:rPr>
            <w:t>. Therefore, after implementing the Chat Room feature, the developer will ask for help from some friends to simulate the real scenario on using this feature and get immediate feedback from them.</w:t>
          </w:r>
        </w:p>
        <w:p w14:paraId="2B2CF99C" w14:textId="1B0C4B35" w:rsidR="009E5DBD" w:rsidRPr="00E70FD6" w:rsidRDefault="008E3981" w:rsidP="000001B4">
          <w:pPr>
            <w:rPr>
              <w:color w:val="FF0000"/>
            </w:rPr>
          </w:pPr>
          <w:r w:rsidRPr="004F6CB1">
            <w:t xml:space="preserve">In conclusion, to implement this project, the </w:t>
          </w:r>
          <w:r w:rsidR="00DA6A41" w:rsidRPr="004F6CB1">
            <w:rPr>
              <w:lang w:eastAsia="zh-CN"/>
            </w:rPr>
            <w:t>developer</w:t>
          </w:r>
          <w:r w:rsidR="00DA6A41" w:rsidRPr="004F6CB1">
            <w:t xml:space="preserve"> </w:t>
          </w:r>
          <w:r w:rsidRPr="004F6CB1">
            <w:t xml:space="preserve">needs comprehensive knowledge and experience regarding software development which is required for a BTech-level student. Some of the </w:t>
          </w:r>
          <w:r w:rsidRPr="0045065C">
            <w:t>challenges, such as</w:t>
          </w:r>
          <w:r w:rsidR="000001B4" w:rsidRPr="0045065C">
            <w:t xml:space="preserve"> designing well organized UI and</w:t>
          </w:r>
          <w:r w:rsidRPr="0045065C">
            <w:t xml:space="preserve"> integrating </w:t>
          </w:r>
          <w:proofErr w:type="spellStart"/>
          <w:r w:rsidRPr="0045065C">
            <w:t>WebSockets</w:t>
          </w:r>
          <w:proofErr w:type="spellEnd"/>
          <w:r w:rsidRPr="0045065C">
            <w:t xml:space="preserve"> into Spring</w:t>
          </w:r>
          <w:r w:rsidR="00B603D8" w:rsidRPr="0045065C">
            <w:rPr>
              <w:rFonts w:hint="eastAsia"/>
              <w:lang w:eastAsia="zh-CN"/>
            </w:rPr>
            <w:t xml:space="preserve"> </w:t>
          </w:r>
          <w:r w:rsidRPr="0045065C">
            <w:t xml:space="preserve">Boot project, require </w:t>
          </w:r>
          <w:r w:rsidR="000001B4" w:rsidRPr="0045065C">
            <w:t>some</w:t>
          </w:r>
          <w:r w:rsidRPr="0045065C">
            <w:t xml:space="preserve"> research, learning and experiment by the </w:t>
          </w:r>
          <w:r w:rsidR="00DA6A41" w:rsidRPr="0045065C">
            <w:rPr>
              <w:lang w:eastAsia="zh-CN"/>
            </w:rPr>
            <w:t>developer</w:t>
          </w:r>
          <w:r w:rsidRPr="0045065C">
            <w:t>.</w:t>
          </w:r>
        </w:p>
      </w:sdtContent>
    </w:sdt>
    <w:p w14:paraId="2A134FAB" w14:textId="77777777" w:rsidR="00956178" w:rsidRDefault="00956178" w:rsidP="0019592D"/>
    <w:p w14:paraId="41E40B9E" w14:textId="77777777" w:rsidR="00956178" w:rsidRPr="00607F1B" w:rsidRDefault="00956178" w:rsidP="000D6B8E">
      <w:pPr>
        <w:pStyle w:val="Heading1"/>
        <w:numPr>
          <w:ilvl w:val="0"/>
          <w:numId w:val="1"/>
        </w:numPr>
      </w:pPr>
      <w:bookmarkStart w:id="43" w:name="_Toc195478148"/>
      <w:r w:rsidRPr="00607F1B">
        <w:t>Technical Challenges</w:t>
      </w:r>
      <w:bookmarkEnd w:id="43"/>
    </w:p>
    <w:sdt>
      <w:sdtPr>
        <w:id w:val="-1339310190"/>
        <w:placeholder>
          <w:docPart w:val="86C318BB6B8A4F42BDF7FB301C89B80B"/>
        </w:placeholder>
      </w:sdtPr>
      <w:sdtContent>
        <w:p w14:paraId="649E8496" w14:textId="7B785B78" w:rsidR="00956178" w:rsidRPr="0045065C" w:rsidRDefault="00F91DD0" w:rsidP="001D72E3">
          <w:r w:rsidRPr="0045065C">
            <w:t xml:space="preserve">The Group Travel </w:t>
          </w:r>
          <w:r w:rsidR="005E3B0A" w:rsidRPr="0045065C">
            <w:t>Assistant</w:t>
          </w:r>
          <w:r w:rsidRPr="0045065C">
            <w:t xml:space="preserve"> project is technically challenging due to </w:t>
          </w:r>
          <w:r w:rsidR="001D72E3" w:rsidRPr="0045065C">
            <w:t xml:space="preserve">the complexity of building from the frontend client, backend service to database. </w:t>
          </w:r>
          <w:r w:rsidRPr="0045065C">
            <w:t>There are some key areas where the project demands knowledge and skills that are not covered fully by typical classroom or lab content.</w:t>
          </w:r>
        </w:p>
        <w:p w14:paraId="4A5638DC" w14:textId="10C14D22" w:rsidR="001D72E3" w:rsidRPr="0045065C" w:rsidRDefault="001D72E3" w:rsidP="00956178">
          <w:r w:rsidRPr="0045065C">
            <w:t xml:space="preserve">The first challenge is building an SPA (single page application) with React.js. There is still a learning curve for the developer to proficiently create reusable components and hooks in the frontend project. Besides, using Tailwind CSS to design </w:t>
          </w:r>
          <w:r w:rsidR="008A36D9" w:rsidRPr="0045065C">
            <w:t>well-organized</w:t>
          </w:r>
          <w:r w:rsidRPr="0045065C">
            <w:t xml:space="preserve"> layout</w:t>
          </w:r>
          <w:r w:rsidR="003B41DF" w:rsidRPr="0045065C">
            <w:t>s</w:t>
          </w:r>
          <w:r w:rsidRPr="0045065C">
            <w:t xml:space="preserve"> is also a big challenge</w:t>
          </w:r>
          <w:r w:rsidR="008A36D9" w:rsidRPr="0045065C">
            <w:t>. The developer first needs to get a comprehensive understanding of the syntax and commonly used classes, then applies them in building the UI.</w:t>
          </w:r>
          <w:r w:rsidR="001C18EB" w:rsidRPr="0045065C">
            <w:t xml:space="preserve"> Keeping the layout simple and intuitive, while using visual hierarchy to guide the user’s attention and usage requires some design strategies. In this application, </w:t>
          </w:r>
          <w:r w:rsidR="00644349" w:rsidRPr="0045065C">
            <w:t xml:space="preserve">functions are </w:t>
          </w:r>
          <w:r w:rsidR="001C18EB" w:rsidRPr="0045065C">
            <w:t>split</w:t>
          </w:r>
          <w:r w:rsidR="00644349" w:rsidRPr="0045065C">
            <w:t xml:space="preserve"> into two main sections based on </w:t>
          </w:r>
          <w:r w:rsidR="001C18EB" w:rsidRPr="0045065C">
            <w:t xml:space="preserve">different </w:t>
          </w:r>
          <w:r w:rsidR="00C60BD3" w:rsidRPr="0045065C">
            <w:t>phases</w:t>
          </w:r>
          <w:r w:rsidR="001C18EB" w:rsidRPr="0045065C">
            <w:t xml:space="preserve"> of </w:t>
          </w:r>
          <w:r w:rsidR="00644349" w:rsidRPr="0045065C">
            <w:t>the Travel Plan</w:t>
          </w:r>
          <w:r w:rsidR="00887F03" w:rsidRPr="0045065C">
            <w:t xml:space="preserve">, and there </w:t>
          </w:r>
          <w:r w:rsidR="00C60BD3" w:rsidRPr="0045065C">
            <w:t>is</w:t>
          </w:r>
          <w:r w:rsidR="00887F03" w:rsidRPr="0045065C">
            <w:t xml:space="preserve"> multiple sub functions listed inside each main section.</w:t>
          </w:r>
          <w:r w:rsidR="00C60BD3" w:rsidRPr="0045065C">
            <w:t xml:space="preserve"> Where to put the search bar and how to redirect the page to </w:t>
          </w:r>
          <w:r w:rsidR="006D2796" w:rsidRPr="0045065C">
            <w:t>the result</w:t>
          </w:r>
          <w:r w:rsidR="00C60BD3" w:rsidRPr="0045065C">
            <w:t xml:space="preserve"> list and go back or continue needs good thinking and reference from other successful applications.</w:t>
          </w:r>
        </w:p>
        <w:p w14:paraId="4ED0B85E" w14:textId="5EE211A6" w:rsidR="006D2796" w:rsidRPr="0045065C" w:rsidRDefault="001D6D1E" w:rsidP="00956178">
          <w:r w:rsidRPr="0045065C">
            <w:t>Secondly, t</w:t>
          </w:r>
          <w:r w:rsidR="006D2796" w:rsidRPr="0045065C">
            <w:t xml:space="preserve">riggering scheduled CRON job to automatically start </w:t>
          </w:r>
          <w:r w:rsidR="003315B9" w:rsidRPr="0045065C">
            <w:t>and</w:t>
          </w:r>
          <w:r w:rsidR="006D2796" w:rsidRPr="0045065C">
            <w:t xml:space="preserve"> complete a Travel Plan involves consideration of time zone. </w:t>
          </w:r>
          <w:r w:rsidR="00DD3921" w:rsidRPr="0045065C">
            <w:t>Trigger time should be using the destination time zone, but u</w:t>
          </w:r>
          <w:r w:rsidR="006D2796" w:rsidRPr="0045065C">
            <w:t xml:space="preserve">sers may live in different time zones before the Travel Plan gets started. How to display the schedule clearly and not make users confused is also a design challenge. Whether displaying local time or destination time should </w:t>
          </w:r>
          <w:r w:rsidR="006D2796" w:rsidRPr="0045065C">
            <w:lastRenderedPageBreak/>
            <w:t>be consistent within entire application to avoid confusion</w:t>
          </w:r>
          <w:r w:rsidR="00FE6BA7" w:rsidRPr="0045065C">
            <w:t>, so that users could know when to expect the start and end of the Travel Plan.</w:t>
          </w:r>
        </w:p>
        <w:p w14:paraId="02084A1D" w14:textId="7D5A793C" w:rsidR="00825FFF" w:rsidRPr="0045065C" w:rsidRDefault="00C933A7" w:rsidP="00956178">
          <w:r w:rsidRPr="0045065C">
            <w:t>Thirdly, i</w:t>
          </w:r>
          <w:r w:rsidR="001D6D1E" w:rsidRPr="0045065C">
            <w:t>ntegration of r</w:t>
          </w:r>
          <w:r w:rsidR="00592445" w:rsidRPr="0045065C">
            <w:t xml:space="preserve">eal-time </w:t>
          </w:r>
          <w:r w:rsidR="001D6D1E" w:rsidRPr="0045065C">
            <w:t>communication</w:t>
          </w:r>
          <w:r w:rsidR="00592445" w:rsidRPr="0045065C">
            <w:t xml:space="preserve"> is another challenge for the </w:t>
          </w:r>
          <w:r w:rsidR="001D6D1E" w:rsidRPr="0045065C">
            <w:t>developer</w:t>
          </w:r>
          <w:r w:rsidR="00592445" w:rsidRPr="0045065C">
            <w:t xml:space="preserve">. Implementing real-time </w:t>
          </w:r>
          <w:r w:rsidR="00273354" w:rsidRPr="0045065C">
            <w:t>communication i</w:t>
          </w:r>
          <w:r w:rsidR="00592445" w:rsidRPr="0045065C">
            <w:t xml:space="preserve">ntroduces concurrency and synchronization issues. </w:t>
          </w:r>
          <w:proofErr w:type="spellStart"/>
          <w:r w:rsidR="00592445" w:rsidRPr="0045065C">
            <w:t>WebSockets</w:t>
          </w:r>
          <w:proofErr w:type="spellEnd"/>
          <w:r w:rsidRPr="0045065C">
            <w:t xml:space="preserve"> </w:t>
          </w:r>
          <w:r w:rsidR="00592445" w:rsidRPr="0045065C">
            <w:t xml:space="preserve">for live updates and interactions </w:t>
          </w:r>
          <w:r w:rsidRPr="0045065C">
            <w:t>is a</w:t>
          </w:r>
          <w:r w:rsidR="00592445" w:rsidRPr="0045065C">
            <w:t xml:space="preserve"> good solution for this scenario. </w:t>
          </w:r>
          <w:r w:rsidRPr="0045065C">
            <w:t xml:space="preserve">However, how to provide smooth user experience in the Chat Room feature for all involved users is not easy. Especially </w:t>
          </w:r>
          <w:r w:rsidR="0057149B" w:rsidRPr="0045065C">
            <w:t>with the increasing number of group members, how to handle the performance over this single TCP connection requires some optimization.</w:t>
          </w:r>
          <w:r w:rsidRPr="0045065C">
            <w:t xml:space="preserve"> </w:t>
          </w:r>
        </w:p>
        <w:p w14:paraId="18DCB9E8" w14:textId="3BA80F68" w:rsidR="00D63A87" w:rsidRPr="0045065C" w:rsidRDefault="00C517AA" w:rsidP="00956178">
          <w:r w:rsidRPr="0045065C">
            <w:t>Lastly, d</w:t>
          </w:r>
          <w:r w:rsidR="00D63A87" w:rsidRPr="0045065C">
            <w:t xml:space="preserve">ate security and privacy </w:t>
          </w:r>
          <w:r w:rsidRPr="0045065C">
            <w:t>are</w:t>
          </w:r>
          <w:r w:rsidR="00D63A87" w:rsidRPr="0045065C">
            <w:t xml:space="preserve"> also </w:t>
          </w:r>
          <w:r w:rsidRPr="0045065C">
            <w:t>important aspects</w:t>
          </w:r>
          <w:r w:rsidR="00D63A87" w:rsidRPr="0045065C">
            <w:t xml:space="preserve"> of the project.</w:t>
          </w:r>
          <w:r w:rsidR="00FA0C08" w:rsidRPr="0045065C">
            <w:t xml:space="preserve"> </w:t>
          </w:r>
          <w:r w:rsidR="00EF7550" w:rsidRPr="0045065C">
            <w:t>The challenge is to e</w:t>
          </w:r>
          <w:r w:rsidR="00FA0C08" w:rsidRPr="0045065C">
            <w:t>nsur</w:t>
          </w:r>
          <w:r w:rsidR="00EF7550" w:rsidRPr="0045065C">
            <w:t>e</w:t>
          </w:r>
          <w:r w:rsidR="00FA0C08" w:rsidRPr="0045065C">
            <w:t xml:space="preserve"> that the application complies with data laws and employes strong encryption and security measures for user data, including </w:t>
          </w:r>
          <w:r w:rsidR="00E37250" w:rsidRPr="0045065C">
            <w:t>account password and chatting messages etc</w:t>
          </w:r>
          <w:r w:rsidR="00FA0C08" w:rsidRPr="0045065C">
            <w:t>.</w:t>
          </w:r>
        </w:p>
        <w:p w14:paraId="305166AE" w14:textId="022B93EC" w:rsidR="00956178" w:rsidRPr="0045065C" w:rsidRDefault="00F25A1B" w:rsidP="0019592D">
          <w:r w:rsidRPr="0045065C">
            <w:t xml:space="preserve">In conclusion, the project presents technical challenges across several domains, from </w:t>
          </w:r>
          <w:r w:rsidR="002D4016" w:rsidRPr="0045065C">
            <w:t xml:space="preserve">frontend UI design, </w:t>
          </w:r>
          <w:r w:rsidRPr="0045065C">
            <w:t>real-time communication</w:t>
          </w:r>
          <w:r w:rsidR="002D4016" w:rsidRPr="0045065C">
            <w:t xml:space="preserve"> technology integration</w:t>
          </w:r>
          <w:r w:rsidRPr="0045065C">
            <w:t>,</w:t>
          </w:r>
          <w:r w:rsidR="002D4016" w:rsidRPr="0045065C">
            <w:t xml:space="preserve"> time zone</w:t>
          </w:r>
          <w:r w:rsidR="00A93B90" w:rsidRPr="0045065C">
            <w:t xml:space="preserve"> application</w:t>
          </w:r>
          <w:r w:rsidR="002D4016" w:rsidRPr="0045065C">
            <w:t xml:space="preserve"> to database design</w:t>
          </w:r>
          <w:r w:rsidRPr="0045065C">
            <w:t xml:space="preserve">. </w:t>
          </w:r>
          <w:r w:rsidR="00B67F1F" w:rsidRPr="0045065C">
            <w:t>Students</w:t>
          </w:r>
          <w:r w:rsidRPr="0045065C">
            <w:t xml:space="preserve"> will be required to research, experiment, and apply </w:t>
          </w:r>
          <w:r w:rsidR="002D4016" w:rsidRPr="0045065C">
            <w:t xml:space="preserve">modern </w:t>
          </w:r>
          <w:r w:rsidRPr="0045065C">
            <w:t>technologies to complete the project.</w:t>
          </w:r>
        </w:p>
      </w:sdtContent>
    </w:sdt>
    <w:p w14:paraId="5DDD9E54" w14:textId="033D6F5F" w:rsidR="0019592D" w:rsidRDefault="0019592D" w:rsidP="000D6B8E">
      <w:pPr>
        <w:pStyle w:val="Heading1"/>
        <w:numPr>
          <w:ilvl w:val="0"/>
          <w:numId w:val="1"/>
        </w:numPr>
      </w:pPr>
      <w:bookmarkStart w:id="44" w:name="_Toc195478149"/>
      <w:r>
        <w:lastRenderedPageBreak/>
        <w:t>Development Schedule and Milestones</w:t>
      </w:r>
      <w:r w:rsidR="00C87A1E" w:rsidRPr="00C87A1E">
        <w:rPr>
          <w:noProof/>
        </w:rPr>
        <w:t xml:space="preserve"> </w:t>
      </w:r>
      <w:r w:rsidR="00C87A1E" w:rsidRPr="00C87A1E">
        <w:rPr>
          <w:noProof/>
        </w:rPr>
        <w:drawing>
          <wp:inline distT="0" distB="0" distL="0" distR="0" wp14:anchorId="18B37CC3" wp14:editId="4D8A4C16">
            <wp:extent cx="5943600" cy="7666990"/>
            <wp:effectExtent l="0" t="0" r="0" b="0"/>
            <wp:docPr id="137122819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8195" name="Picture 1" descr="A screenshot of a document&#10;&#10;AI-generated content may be incorrect."/>
                    <pic:cNvPicPr/>
                  </pic:nvPicPr>
                  <pic:blipFill>
                    <a:blip r:embed="rId10"/>
                    <a:stretch>
                      <a:fillRect/>
                    </a:stretch>
                  </pic:blipFill>
                  <pic:spPr>
                    <a:xfrm>
                      <a:off x="0" y="0"/>
                      <a:ext cx="5943600" cy="7666990"/>
                    </a:xfrm>
                    <a:prstGeom prst="rect">
                      <a:avLst/>
                    </a:prstGeom>
                  </pic:spPr>
                </pic:pic>
              </a:graphicData>
            </a:graphic>
          </wp:inline>
        </w:drawing>
      </w:r>
      <w:sdt>
        <w:sdtPr>
          <w:id w:val="-1920553142"/>
          <w:placeholder>
            <w:docPart w:val="05607C2B9688466E874EDEE74DC45CC3"/>
          </w:placeholder>
        </w:sdtPr>
        <w:sdtContent>
          <w:r w:rsidR="00C87A1E" w:rsidRPr="00C87A1E">
            <w:rPr>
              <w:noProof/>
            </w:rPr>
            <w:drawing>
              <wp:inline distT="0" distB="0" distL="0" distR="0" wp14:anchorId="66E63E31" wp14:editId="628545FD">
                <wp:extent cx="5943600" cy="5732780"/>
                <wp:effectExtent l="0" t="0" r="0" b="1270"/>
                <wp:docPr id="169059286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2862" name="Picture 1" descr="A graph with a line&#10;&#10;AI-generated content may be incorrect."/>
                        <pic:cNvPicPr/>
                      </pic:nvPicPr>
                      <pic:blipFill>
                        <a:blip r:embed="rId11"/>
                        <a:stretch>
                          <a:fillRect/>
                        </a:stretch>
                      </pic:blipFill>
                      <pic:spPr>
                        <a:xfrm>
                          <a:off x="0" y="0"/>
                          <a:ext cx="5943600" cy="5732780"/>
                        </a:xfrm>
                        <a:prstGeom prst="rect">
                          <a:avLst/>
                        </a:prstGeom>
                      </pic:spPr>
                    </pic:pic>
                  </a:graphicData>
                </a:graphic>
              </wp:inline>
            </w:drawing>
          </w:r>
        </w:sdtContent>
      </w:sdt>
      <w:bookmarkEnd w:id="44"/>
    </w:p>
    <w:p w14:paraId="1A0FEF62" w14:textId="0A926FD9" w:rsidR="00931941" w:rsidRDefault="000D0AEB" w:rsidP="0019592D">
      <w:r>
        <w:t>The entire project has been split into several phases, and in each phase, Waterfall methodology will be applied. Therefore, in each phase, schedules for design, development and test are added. The total estimated development time is 405 hours.</w:t>
      </w:r>
    </w:p>
    <w:p w14:paraId="705F4788" w14:textId="77777777" w:rsidR="00931941" w:rsidRDefault="00931941" w:rsidP="000D6B8E">
      <w:pPr>
        <w:pStyle w:val="Heading1"/>
        <w:numPr>
          <w:ilvl w:val="0"/>
          <w:numId w:val="1"/>
        </w:numPr>
      </w:pPr>
      <w:bookmarkStart w:id="45" w:name="_Toc195478150"/>
      <w:r>
        <w:t>Deliverables</w:t>
      </w:r>
      <w:bookmarkEnd w:id="45"/>
    </w:p>
    <w:sdt>
      <w:sdtPr>
        <w:id w:val="-16773087"/>
        <w:placeholder>
          <w:docPart w:val="3D635C69DE7F4916817F89FBE877F080"/>
        </w:placeholder>
      </w:sdtPr>
      <w:sdtContent>
        <w:p w14:paraId="124830CF" w14:textId="043183DE" w:rsidR="00931941" w:rsidRPr="00224AF0" w:rsidRDefault="00D97E52" w:rsidP="00931941">
          <w:pPr>
            <w:rPr>
              <w:lang w:eastAsia="zh-CN"/>
            </w:rPr>
          </w:pPr>
          <w:r w:rsidRPr="00224AF0">
            <w:rPr>
              <w:rFonts w:hint="eastAsia"/>
              <w:lang w:eastAsia="zh-CN"/>
            </w:rPr>
            <w:t>The deliverables of this project are as follows:</w:t>
          </w:r>
        </w:p>
        <w:p w14:paraId="09D7A421" w14:textId="0F81F020" w:rsidR="00005F9A" w:rsidRPr="00224AF0" w:rsidRDefault="00005F9A" w:rsidP="00005F9A">
          <w:pPr>
            <w:pStyle w:val="ListParagraph"/>
            <w:numPr>
              <w:ilvl w:val="0"/>
              <w:numId w:val="29"/>
            </w:numPr>
            <w:rPr>
              <w:lang w:eastAsia="zh-CN"/>
            </w:rPr>
          </w:pPr>
          <w:r w:rsidRPr="00224AF0">
            <w:rPr>
              <w:lang w:eastAsia="zh-CN"/>
            </w:rPr>
            <w:t>Frontend w</w:t>
          </w:r>
          <w:r w:rsidRPr="00224AF0">
            <w:rPr>
              <w:rFonts w:hint="eastAsia"/>
              <w:lang w:eastAsia="zh-CN"/>
            </w:rPr>
            <w:t>eb application</w:t>
          </w:r>
          <w:r w:rsidRPr="00224AF0">
            <w:rPr>
              <w:lang w:eastAsia="zh-CN"/>
            </w:rPr>
            <w:t xml:space="preserve"> (</w:t>
          </w:r>
          <w:r w:rsidRPr="00224AF0">
            <w:rPr>
              <w:rFonts w:hint="eastAsia"/>
              <w:lang w:eastAsia="zh-CN"/>
            </w:rPr>
            <w:t>React</w:t>
          </w:r>
          <w:r w:rsidRPr="00224AF0">
            <w:rPr>
              <w:lang w:eastAsia="zh-CN"/>
            </w:rPr>
            <w:t>.js)</w:t>
          </w:r>
        </w:p>
        <w:p w14:paraId="61B0215E" w14:textId="7D32D739" w:rsidR="00D97E52" w:rsidRPr="00224AF0" w:rsidRDefault="00005F9A">
          <w:pPr>
            <w:pStyle w:val="ListParagraph"/>
            <w:numPr>
              <w:ilvl w:val="0"/>
              <w:numId w:val="29"/>
            </w:numPr>
            <w:rPr>
              <w:lang w:eastAsia="zh-CN"/>
            </w:rPr>
          </w:pPr>
          <w:r w:rsidRPr="00224AF0">
            <w:rPr>
              <w:lang w:eastAsia="zh-CN"/>
            </w:rPr>
            <w:t>Backend</w:t>
          </w:r>
          <w:r w:rsidR="00D97E52" w:rsidRPr="00224AF0">
            <w:rPr>
              <w:rFonts w:hint="eastAsia"/>
              <w:lang w:eastAsia="zh-CN"/>
            </w:rPr>
            <w:t xml:space="preserve"> server in </w:t>
          </w:r>
          <w:r w:rsidR="001F6893" w:rsidRPr="00224AF0">
            <w:rPr>
              <w:lang w:eastAsia="zh-CN"/>
            </w:rPr>
            <w:t>monolithic MVC architectur</w:t>
          </w:r>
          <w:r w:rsidRPr="00224AF0">
            <w:rPr>
              <w:lang w:eastAsia="zh-CN"/>
            </w:rPr>
            <w:t>e (Java/Spring Boot)</w:t>
          </w:r>
        </w:p>
        <w:p w14:paraId="362E3707" w14:textId="4BE88B32" w:rsidR="001D672A" w:rsidRPr="00224AF0" w:rsidRDefault="001D672A">
          <w:pPr>
            <w:pStyle w:val="ListParagraph"/>
            <w:numPr>
              <w:ilvl w:val="0"/>
              <w:numId w:val="29"/>
            </w:numPr>
            <w:rPr>
              <w:lang w:eastAsia="zh-CN"/>
            </w:rPr>
          </w:pPr>
          <w:r w:rsidRPr="00224AF0">
            <w:rPr>
              <w:rFonts w:hint="eastAsia"/>
              <w:lang w:eastAsia="zh-CN"/>
            </w:rPr>
            <w:t>Sample database in MySQL</w:t>
          </w:r>
        </w:p>
        <w:p w14:paraId="000FDD14" w14:textId="61B020AC" w:rsidR="001D672A" w:rsidRPr="00224AF0" w:rsidRDefault="001D672A">
          <w:pPr>
            <w:pStyle w:val="ListParagraph"/>
            <w:numPr>
              <w:ilvl w:val="0"/>
              <w:numId w:val="29"/>
            </w:numPr>
            <w:rPr>
              <w:lang w:eastAsia="zh-CN"/>
            </w:rPr>
          </w:pPr>
          <w:r w:rsidRPr="00224AF0">
            <w:rPr>
              <w:rFonts w:hint="eastAsia"/>
              <w:lang w:eastAsia="zh-CN"/>
            </w:rPr>
            <w:t xml:space="preserve">Final Report: final report </w:t>
          </w:r>
          <w:r w:rsidR="00C42877" w:rsidRPr="00224AF0">
            <w:rPr>
              <w:lang w:eastAsia="zh-CN"/>
            </w:rPr>
            <w:t>on</w:t>
          </w:r>
          <w:r w:rsidRPr="00224AF0">
            <w:rPr>
              <w:rFonts w:hint="eastAsia"/>
              <w:lang w:eastAsia="zh-CN"/>
            </w:rPr>
            <w:t xml:space="preserve"> this practicum course</w:t>
          </w:r>
        </w:p>
        <w:p w14:paraId="7685272C" w14:textId="0BFE9375" w:rsidR="00931941" w:rsidRPr="00224AF0" w:rsidRDefault="001D672A" w:rsidP="00931941">
          <w:pPr>
            <w:pStyle w:val="ListParagraph"/>
            <w:numPr>
              <w:ilvl w:val="0"/>
              <w:numId w:val="29"/>
            </w:numPr>
            <w:rPr>
              <w:lang w:eastAsia="zh-CN"/>
            </w:rPr>
          </w:pPr>
          <w:r w:rsidRPr="00224AF0">
            <w:rPr>
              <w:lang w:eastAsia="zh-CN"/>
            </w:rPr>
            <w:t>U</w:t>
          </w:r>
          <w:r w:rsidRPr="00224AF0">
            <w:rPr>
              <w:rFonts w:hint="eastAsia"/>
              <w:lang w:eastAsia="zh-CN"/>
            </w:rPr>
            <w:t>ser Manual: user manual to show how to use this application</w:t>
          </w:r>
        </w:p>
      </w:sdtContent>
    </w:sdt>
    <w:p w14:paraId="6D3CC91B" w14:textId="77777777" w:rsidR="00931941" w:rsidRDefault="00931941" w:rsidP="000D6B8E">
      <w:pPr>
        <w:pStyle w:val="Heading1"/>
        <w:numPr>
          <w:ilvl w:val="0"/>
          <w:numId w:val="1"/>
        </w:numPr>
      </w:pPr>
      <w:bookmarkStart w:id="46" w:name="_Toc195478151"/>
      <w:r>
        <w:lastRenderedPageBreak/>
        <w:t>Conclusion and Expertise Development</w:t>
      </w:r>
      <w:bookmarkEnd w:id="46"/>
    </w:p>
    <w:sdt>
      <w:sdtPr>
        <w:id w:val="-1133095626"/>
        <w:placeholder>
          <w:docPart w:val="26A249D4ED0A470BAF8B52E78E079CB3"/>
        </w:placeholder>
      </w:sdtPr>
      <w:sdtContent>
        <w:p w14:paraId="0F34AABE" w14:textId="38E3715B" w:rsidR="00931941" w:rsidRDefault="00E52C31" w:rsidP="00931941">
          <w:pPr>
            <w:rPr>
              <w:lang w:val="en-CA" w:eastAsia="zh-CN"/>
            </w:rPr>
          </w:pPr>
          <w:r w:rsidRPr="00971888">
            <w:rPr>
              <w:rFonts w:hint="eastAsia"/>
              <w:lang w:eastAsia="zh-CN"/>
            </w:rPr>
            <w:t xml:space="preserve">In this project, I will improve my technical skills and experience in </w:t>
          </w:r>
          <w:r w:rsidRPr="00971888">
            <w:rPr>
              <w:lang w:val="en-CA" w:eastAsia="zh-CN"/>
            </w:rPr>
            <w:t xml:space="preserve">web application development. For completing the entire SDLC, I need to analyze user requirement, design the architecture, implement each feature and test the functionalities. Although there are many aspects that </w:t>
          </w:r>
          <w:r w:rsidR="008D180E" w:rsidRPr="00971888">
            <w:rPr>
              <w:lang w:val="en-CA" w:eastAsia="zh-CN"/>
            </w:rPr>
            <w:t>might require me</w:t>
          </w:r>
          <w:r w:rsidRPr="00971888">
            <w:rPr>
              <w:lang w:val="en-CA" w:eastAsia="zh-CN"/>
            </w:rPr>
            <w:t xml:space="preserve"> to learn more and apply them into real project development, I believe after this project, I</w:t>
          </w:r>
          <w:r w:rsidR="008D180E" w:rsidRPr="00971888">
            <w:rPr>
              <w:lang w:val="en-CA" w:eastAsia="zh-CN"/>
            </w:rPr>
            <w:t xml:space="preserve"> can gain more experience and become a better</w:t>
          </w:r>
          <w:r w:rsidR="00596281" w:rsidRPr="00971888">
            <w:rPr>
              <w:lang w:val="en-CA" w:eastAsia="zh-CN"/>
            </w:rPr>
            <w:t xml:space="preserve"> software</w:t>
          </w:r>
          <w:r w:rsidR="008D180E" w:rsidRPr="00971888">
            <w:rPr>
              <w:lang w:val="en-CA" w:eastAsia="zh-CN"/>
            </w:rPr>
            <w:t xml:space="preserve"> developer.</w:t>
          </w:r>
        </w:p>
        <w:p w14:paraId="250A6D5A" w14:textId="77777777" w:rsidR="00D91268" w:rsidRPr="00971888" w:rsidRDefault="00000000" w:rsidP="00931941"/>
      </w:sdtContent>
    </w:sdt>
    <w:p w14:paraId="3FF97955" w14:textId="313B2597" w:rsidR="00931941" w:rsidRDefault="00931941" w:rsidP="000D6B8E">
      <w:pPr>
        <w:pStyle w:val="Heading1"/>
        <w:numPr>
          <w:ilvl w:val="0"/>
          <w:numId w:val="1"/>
        </w:numPr>
      </w:pPr>
      <w:bookmarkStart w:id="47" w:name="_Toc195478152"/>
      <w:r>
        <w:t>References</w:t>
      </w:r>
      <w:bookmarkEnd w:id="47"/>
    </w:p>
    <w:p w14:paraId="4D78769D" w14:textId="511A1EBC" w:rsidR="00303E90" w:rsidRPr="00971888" w:rsidRDefault="00303E90" w:rsidP="00303E90">
      <w:pPr>
        <w:pStyle w:val="ListParagraph"/>
        <w:numPr>
          <w:ilvl w:val="0"/>
          <w:numId w:val="30"/>
        </w:numPr>
      </w:pPr>
      <w:r w:rsidRPr="00971888">
        <w:t>Madushanka, K. (2023, August 30). Building robust React apps with 3-tier architecture and custom hooks. Medium. https://medium.com/@kavindumadushanka972/building-robust-react-apps-with-3-tier-architecture-and-custom-hooks-799e24a8d740</w:t>
      </w:r>
    </w:p>
    <w:p w14:paraId="2C8E2F92" w14:textId="038CA938" w:rsidR="00303E90" w:rsidRPr="00971888" w:rsidRDefault="00303E90" w:rsidP="00303E90">
      <w:pPr>
        <w:pStyle w:val="ListParagraph"/>
        <w:numPr>
          <w:ilvl w:val="0"/>
          <w:numId w:val="30"/>
        </w:numPr>
      </w:pPr>
      <w:r w:rsidRPr="00971888">
        <w:t>MongoDB. (2021, April 14). MongoDB is fantastic for logging. MongoDB Blog. https://www.mongodb.com/blog/post/mongodb-is-fantastic-for-logging</w:t>
      </w:r>
    </w:p>
    <w:p w14:paraId="22BE2DEC" w14:textId="587F2785" w:rsidR="00303E90" w:rsidRPr="00971888" w:rsidRDefault="00303E90" w:rsidP="00303E90">
      <w:pPr>
        <w:pStyle w:val="ListParagraph"/>
        <w:numPr>
          <w:ilvl w:val="0"/>
          <w:numId w:val="30"/>
        </w:numPr>
      </w:pPr>
      <w:r w:rsidRPr="00971888">
        <w:t>Google. (2023). About Google Groups settings and permissions. Google Workspace Admin Help. https://support.google.com/a/answer/6047848?hl=en</w:t>
      </w:r>
    </w:p>
    <w:p w14:paraId="62C326F2" w14:textId="6740DCFE" w:rsidR="00303E90" w:rsidRPr="00971888" w:rsidRDefault="00303E90" w:rsidP="00303E90">
      <w:pPr>
        <w:pStyle w:val="ListParagraph"/>
        <w:numPr>
          <w:ilvl w:val="0"/>
          <w:numId w:val="30"/>
        </w:numPr>
      </w:pPr>
      <w:r w:rsidRPr="00971888">
        <w:t>Twilio. (n.d.). Messaging. Twilio. https://www.twilio.com/en-us/messaging</w:t>
      </w:r>
    </w:p>
    <w:p w14:paraId="60B08D11" w14:textId="1CB6AE06" w:rsidR="000074CA" w:rsidRPr="00971888" w:rsidRDefault="00303E90" w:rsidP="00303E90">
      <w:pPr>
        <w:pStyle w:val="ListParagraph"/>
        <w:numPr>
          <w:ilvl w:val="0"/>
          <w:numId w:val="30"/>
        </w:numPr>
      </w:pPr>
      <w:r w:rsidRPr="00971888">
        <w:t xml:space="preserve">Stripe. (n.d.). Payment processing platform. Stripe. </w:t>
      </w:r>
      <w:hyperlink r:id="rId12" w:history="1">
        <w:r w:rsidR="00A04336" w:rsidRPr="00971888">
          <w:rPr>
            <w:rStyle w:val="Hyperlink"/>
            <w:color w:val="auto"/>
          </w:rPr>
          <w:t>https://stripe.com/en-ca</w:t>
        </w:r>
      </w:hyperlink>
    </w:p>
    <w:p w14:paraId="46F3502A" w14:textId="5C6C074E" w:rsidR="00A04336" w:rsidRPr="00971888" w:rsidRDefault="00A04336" w:rsidP="00A04336">
      <w:pPr>
        <w:pStyle w:val="ListParagraph"/>
        <w:numPr>
          <w:ilvl w:val="0"/>
          <w:numId w:val="30"/>
        </w:numPr>
      </w:pPr>
      <w:r w:rsidRPr="00971888">
        <w:t>Spring. (2015, July 14). Microservices with Spring. Spring Blog. https://spring.io/blog/2015/07/14/microservices-with-spring</w:t>
      </w:r>
    </w:p>
    <w:p w14:paraId="4DF08506" w14:textId="68E7CC66" w:rsidR="00A04336" w:rsidRPr="00971888" w:rsidRDefault="00A04336" w:rsidP="00A04336">
      <w:pPr>
        <w:pStyle w:val="ListParagraph"/>
        <w:numPr>
          <w:ilvl w:val="0"/>
          <w:numId w:val="30"/>
        </w:numPr>
      </w:pPr>
      <w:r w:rsidRPr="00971888">
        <w:t xml:space="preserve">Elim, E. (2023, June 14). Building real-time apps using </w:t>
      </w:r>
      <w:proofErr w:type="spellStart"/>
      <w:r w:rsidRPr="00971888">
        <w:t>WebSockets</w:t>
      </w:r>
      <w:proofErr w:type="spellEnd"/>
      <w:r w:rsidRPr="00971888">
        <w:t>. Medium. https://emily-elim04.medium.com/building-real-time-apps-using-websockets-dc137ccdd34b</w:t>
      </w:r>
    </w:p>
    <w:p w14:paraId="788FFEBE" w14:textId="31A354C1" w:rsidR="00A04336" w:rsidRPr="00971888" w:rsidRDefault="00A04336" w:rsidP="00A04336">
      <w:pPr>
        <w:pStyle w:val="ListParagraph"/>
        <w:numPr>
          <w:ilvl w:val="0"/>
          <w:numId w:val="30"/>
        </w:numPr>
      </w:pPr>
      <w:r w:rsidRPr="00971888">
        <w:t>Okta. (n.d.). 8 ways to secure your microservices architecture (Whitepaper). Okta. https://www.okta.com/resources/whitepaper/8-ways-to-secure-your-microservices-architecture/</w:t>
      </w:r>
    </w:p>
    <w:p w14:paraId="1BDBD85F" w14:textId="5B0D53F1" w:rsidR="00A04336" w:rsidRPr="00971888" w:rsidRDefault="00A04336" w:rsidP="00A04336">
      <w:pPr>
        <w:pStyle w:val="ListParagraph"/>
        <w:numPr>
          <w:ilvl w:val="0"/>
          <w:numId w:val="30"/>
        </w:numPr>
      </w:pPr>
      <w:r w:rsidRPr="00971888">
        <w:t>Asana. (n.d.). What is project scope? Asana. https://asana.com/resources/project-scope</w:t>
      </w:r>
    </w:p>
    <w:p w14:paraId="2347E1C5" w14:textId="6BCBF03E" w:rsidR="00A04336" w:rsidRDefault="00A04336" w:rsidP="00A04336">
      <w:pPr>
        <w:pStyle w:val="ListParagraph"/>
        <w:numPr>
          <w:ilvl w:val="0"/>
          <w:numId w:val="30"/>
        </w:numPr>
      </w:pPr>
      <w:proofErr w:type="spellStart"/>
      <w:r w:rsidRPr="00971888">
        <w:t>PractiTest</w:t>
      </w:r>
      <w:proofErr w:type="spellEnd"/>
      <w:r w:rsidRPr="00971888">
        <w:t xml:space="preserve">. (n.d.). How to write a test plan. </w:t>
      </w:r>
      <w:proofErr w:type="spellStart"/>
      <w:r w:rsidRPr="00971888">
        <w:t>PractiTest</w:t>
      </w:r>
      <w:proofErr w:type="spellEnd"/>
      <w:r w:rsidRPr="00971888">
        <w:t xml:space="preserve">. </w:t>
      </w:r>
      <w:hyperlink r:id="rId13" w:history="1">
        <w:r w:rsidR="00D91268" w:rsidRPr="00DD19C7">
          <w:rPr>
            <w:rStyle w:val="Hyperlink"/>
          </w:rPr>
          <w:t>https://www.practitest.com/resource-center/article/write-a-test-plan/</w:t>
        </w:r>
      </w:hyperlink>
    </w:p>
    <w:p w14:paraId="4B67A6E0" w14:textId="77777777" w:rsidR="00D91268" w:rsidRPr="00971888" w:rsidRDefault="00D91268" w:rsidP="00B14CAF"/>
    <w:p w14:paraId="7020A12F" w14:textId="77777777" w:rsidR="000074CA" w:rsidRDefault="000074CA" w:rsidP="000D6B8E">
      <w:pPr>
        <w:pStyle w:val="Heading1"/>
        <w:numPr>
          <w:ilvl w:val="0"/>
          <w:numId w:val="1"/>
        </w:numPr>
      </w:pPr>
      <w:bookmarkStart w:id="48" w:name="_Toc195478153"/>
      <w:r>
        <w:t>Change Log</w:t>
      </w:r>
      <w:bookmarkEnd w:id="48"/>
    </w:p>
    <w:sdt>
      <w:sdtPr>
        <w:id w:val="-1379777276"/>
        <w:placeholder>
          <w:docPart w:val="94EB6D9FFCF44A8BB14CAA772B80B7AA"/>
        </w:placeholder>
      </w:sdtPr>
      <w:sdtContent>
        <w:p w14:paraId="6C3347B3" w14:textId="67C0BB54" w:rsidR="00705060" w:rsidRDefault="00705060" w:rsidP="00705060">
          <w:r>
            <w:t xml:space="preserve">1. </w:t>
          </w:r>
          <w:r w:rsidR="00EC7F96" w:rsidRPr="00EC7F96">
            <w:t>Job title in work experience has been revised. (Page 3)</w:t>
          </w:r>
        </w:p>
        <w:p w14:paraId="065298B0" w14:textId="7EAB0D6A" w:rsidR="00705060" w:rsidRDefault="00705060" w:rsidP="00705060">
          <w:r>
            <w:t xml:space="preserve">2. Section 2 has been rewritten entirely to make the project description </w:t>
          </w:r>
          <w:r w:rsidR="003F687E">
            <w:t>clearer</w:t>
          </w:r>
          <w:r>
            <w:t xml:space="preserve"> to readers. (Page 4)</w:t>
          </w:r>
        </w:p>
        <w:p w14:paraId="29B858C1" w14:textId="77777777" w:rsidR="00705060" w:rsidRDefault="00705060" w:rsidP="00705060">
          <w:r>
            <w:t>3. Section 3 has been rewritten entirely to address some comments and questions from the committee. (Page 5-6)</w:t>
          </w:r>
        </w:p>
        <w:p w14:paraId="20319C29" w14:textId="645A38EA" w:rsidR="00705060" w:rsidRDefault="00705060" w:rsidP="00705060">
          <w:pPr>
            <w:pStyle w:val="ListParagraph"/>
          </w:pPr>
          <w:r>
            <w:t>(1) In the problem statement, it just vaguely says that this is for facilitating group travel.  It just lists a wide range of problems that arise when trying to arrange a group trip, but it isn't clear how a single piece of software will address all of these.</w:t>
          </w:r>
        </w:p>
        <w:p w14:paraId="2A40A5A4" w14:textId="6C34BC0B" w:rsidR="00705060" w:rsidRDefault="00705060" w:rsidP="00705060">
          <w:pPr>
            <w:pStyle w:val="ListParagraph"/>
          </w:pPr>
          <w:r>
            <w:t xml:space="preserve">(2) What does "join the trip" mean?  Strangers go to the same </w:t>
          </w:r>
          <w:proofErr w:type="gramStart"/>
          <w:r>
            <w:t>place?</w:t>
          </w:r>
          <w:proofErr w:type="gramEnd"/>
          <w:r>
            <w:t xml:space="preserve">  Share the same hotel?</w:t>
          </w:r>
        </w:p>
        <w:p w14:paraId="0D1F48C4" w14:textId="3E1ED008" w:rsidR="00705060" w:rsidRDefault="00705060" w:rsidP="00705060">
          <w:pPr>
            <w:pStyle w:val="ListParagraph"/>
          </w:pPr>
          <w:r>
            <w:t>(3) There are lots of places such as section 3.3 where it just lists a problem, with no indication how it is solved or what it means concretely for the software.</w:t>
          </w:r>
        </w:p>
        <w:p w14:paraId="043745EC" w14:textId="3F1F9B3F" w:rsidR="00705060" w:rsidRDefault="00705060" w:rsidP="00705060">
          <w:pPr>
            <w:pStyle w:val="ListParagraph"/>
          </w:pPr>
          <w:r>
            <w:lastRenderedPageBreak/>
            <w:t>(4) This is the problem/This is the precise software that we are going to implement to solve it.</w:t>
          </w:r>
        </w:p>
        <w:p w14:paraId="5782237C" w14:textId="1E942457" w:rsidR="00705060" w:rsidRDefault="00705060" w:rsidP="00705060">
          <w:r>
            <w:t xml:space="preserve">4. Section 4 has been rewritten entirely to remove unnecessary features or unrealistic implementations for this project. Only essential functionalities exist in the application and are explained. </w:t>
          </w:r>
          <w:r w:rsidR="002C06AE">
            <w:t>So,</w:t>
          </w:r>
          <w:r>
            <w:t xml:space="preserve"> some of the questions in the feedback can be addressed here. (Page 6-9)</w:t>
          </w:r>
        </w:p>
        <w:p w14:paraId="36982117" w14:textId="05528C98" w:rsidR="00705060" w:rsidRDefault="00705060" w:rsidP="00705060">
          <w:pPr>
            <w:pStyle w:val="ListParagraph"/>
          </w:pPr>
          <w:r>
            <w:t>(1) What is the payment system used with?  Are there partnerships with booking agencies? Do you imagine the software just storing credit card info and then sharing?  This does not seem like a good idea.</w:t>
          </w:r>
        </w:p>
        <w:p w14:paraId="053A4F6B" w14:textId="4AE84C6E" w:rsidR="00705060" w:rsidRDefault="00705060" w:rsidP="00705060">
          <w:pPr>
            <w:pStyle w:val="ListParagraph"/>
          </w:pPr>
          <w:r>
            <w:t>(2) Section 4.2 lists so many features, it is hard to see how they will all be implemented.</w:t>
          </w:r>
        </w:p>
        <w:p w14:paraId="29056A1B" w14:textId="4CC8EE0E" w:rsidR="00705060" w:rsidRDefault="00705060" w:rsidP="00705060">
          <w:pPr>
            <w:pStyle w:val="ListParagraph"/>
          </w:pPr>
          <w:r>
            <w:t>(3) There are frequently times when it is mentioned that "an algorithm" will be used... or even "sophisticated algorithms".  But there is no hint at all what this means... do you have an algorithm in mind for group matching?  What are the inputs/outputs?  Why is it sophisticated?</w:t>
          </w:r>
        </w:p>
        <w:p w14:paraId="4FC4440E" w14:textId="53615D9C" w:rsidR="00705060" w:rsidRDefault="00705060" w:rsidP="00705060">
          <w:pPr>
            <w:pStyle w:val="ListParagraph"/>
          </w:pPr>
          <w:r>
            <w:t>(4) Perhaps it could include some mockups of what the interface might look like</w:t>
          </w:r>
        </w:p>
        <w:p w14:paraId="3773BA68" w14:textId="05A8FE48" w:rsidR="00705060" w:rsidRDefault="00705060" w:rsidP="00705060">
          <w:r>
            <w:t xml:space="preserve">5. Section 5 has been rewritten to make the test plan </w:t>
          </w:r>
          <w:r w:rsidR="002C06AE">
            <w:t>clearer</w:t>
          </w:r>
          <w:r>
            <w:t>, and that addresses some problems from the feedback below: (Page 9-11)</w:t>
          </w:r>
        </w:p>
        <w:p w14:paraId="6DC30224" w14:textId="5D6F2E00" w:rsidR="00705060" w:rsidRDefault="00705060" w:rsidP="00705060">
          <w:pPr>
            <w:pStyle w:val="ListParagraph"/>
          </w:pPr>
          <w:r>
            <w:t xml:space="preserve">(1) The test plan is very vague, which is expected since I don't know exactly what the software will do. </w:t>
          </w:r>
        </w:p>
        <w:p w14:paraId="6D362187" w14:textId="0D44AC9D" w:rsidR="00705060" w:rsidRDefault="00705060" w:rsidP="00705060">
          <w:pPr>
            <w:pStyle w:val="ListParagraph"/>
          </w:pPr>
          <w:r>
            <w:t>(2) Page 9 to 13 is essentially a list of bulleted items with little explanation</w:t>
          </w:r>
        </w:p>
        <w:p w14:paraId="50B11B06" w14:textId="302693F5" w:rsidR="00705060" w:rsidRDefault="00705060" w:rsidP="00705060">
          <w:r>
            <w:t xml:space="preserve">6. Section 6 has been rewritten. Waterfall Methodology will be applied in the development of this application, so it will entirely replace the Agile Scrum Methodology in section 6 from </w:t>
          </w:r>
          <w:r w:rsidR="00A95CD4">
            <w:t>the previous</w:t>
          </w:r>
          <w:r>
            <w:t xml:space="preserve"> version of the project proposal; besides, micro-service architecture has been replaced by monolithic architecture since it's easier to develop and debug, so the developer can focus on the developing business requirement. Some of the problems mentioned in the comments can be addressed below. (Page 11-13)</w:t>
          </w:r>
        </w:p>
        <w:p w14:paraId="35668D12" w14:textId="35A134E1" w:rsidR="00705060" w:rsidRDefault="00705060" w:rsidP="00705060">
          <w:pPr>
            <w:pStyle w:val="ListParagraph"/>
          </w:pPr>
          <w:r>
            <w:t xml:space="preserve">(1) It is not clear what scrum methodology means for an individual project. </w:t>
          </w:r>
        </w:p>
        <w:p w14:paraId="3A3EC7DA" w14:textId="0476591C" w:rsidR="00705060" w:rsidRDefault="00705060" w:rsidP="00705060">
          <w:pPr>
            <w:pStyle w:val="ListParagraph"/>
          </w:pPr>
          <w:r>
            <w:t xml:space="preserve">(2) The technology stack doesn't </w:t>
          </w:r>
          <w:proofErr w:type="gramStart"/>
          <w:r>
            <w:t>actually commit</w:t>
          </w:r>
          <w:proofErr w:type="gramEnd"/>
          <w:r>
            <w:t xml:space="preserve"> to definite technologies... it </w:t>
          </w:r>
          <w:proofErr w:type="gramStart"/>
          <w:r>
            <w:t>says</w:t>
          </w:r>
          <w:proofErr w:type="gramEnd"/>
          <w:r>
            <w:t xml:space="preserve"> "react or similar technologies".  For a proposal, you don't need to be done – but you need to have a concrete plan of the technology to be used.</w:t>
          </w:r>
        </w:p>
        <w:p w14:paraId="1585C7A5" w14:textId="5A4BC098" w:rsidR="00705060" w:rsidRDefault="00705060" w:rsidP="00705060">
          <w:r>
            <w:t xml:space="preserve">7. In section 7, the architecture diagram has been redesigned and regenerated. More details and </w:t>
          </w:r>
          <w:r w:rsidR="00D90951">
            <w:t>explanations</w:t>
          </w:r>
          <w:r>
            <w:t xml:space="preserve"> with examples have been added to provide clearer descriptions for each architectural component. A comment below can be addressed by these changes.</w:t>
          </w:r>
          <w:r w:rsidR="00DE4862">
            <w:t xml:space="preserve"> </w:t>
          </w:r>
          <w:r w:rsidR="00DE4862" w:rsidRPr="00DE4862">
            <w:t>(Page 13-17)</w:t>
          </w:r>
        </w:p>
        <w:p w14:paraId="4848C96D" w14:textId="43E1356C" w:rsidR="00705060" w:rsidRDefault="00705060" w:rsidP="00705060">
          <w:pPr>
            <w:pStyle w:val="ListParagraph"/>
          </w:pPr>
          <w:r>
            <w:t>(1) Perhaps it could include some mockups of what the interface might look like</w:t>
          </w:r>
        </w:p>
        <w:p w14:paraId="2B643530" w14:textId="362283BF" w:rsidR="00705060" w:rsidRDefault="00705060" w:rsidP="00705060">
          <w:r>
            <w:t>8. Most of section 8 has been rewritten to describe the innovative part of key features more clearly.</w:t>
          </w:r>
          <w:r w:rsidR="00DE4862">
            <w:t xml:space="preserve"> </w:t>
          </w:r>
          <w:r w:rsidR="00DE4862" w:rsidRPr="00DE4862">
            <w:t>(Page 17-18)</w:t>
          </w:r>
        </w:p>
        <w:p w14:paraId="3E593D11" w14:textId="2E1D12F9" w:rsidR="00705060" w:rsidRDefault="00705060" w:rsidP="00705060">
          <w:r>
            <w:t>9. Some of section 9 has been modified.</w:t>
          </w:r>
          <w:r w:rsidR="006626FA">
            <w:t xml:space="preserve"> </w:t>
          </w:r>
          <w:r w:rsidR="006626FA" w:rsidRPr="006626FA">
            <w:t>(Page 18-19)</w:t>
          </w:r>
        </w:p>
        <w:p w14:paraId="096EE96F" w14:textId="102064A0" w:rsidR="008629FF" w:rsidRDefault="00705060" w:rsidP="00705060">
          <w:r>
            <w:t>10. Section 10 has been rewritten to make clear description of challenges from frontend, backend implementation to database design.</w:t>
          </w:r>
          <w:r w:rsidR="008629FF">
            <w:t xml:space="preserve"> </w:t>
          </w:r>
          <w:r w:rsidR="008629FF" w:rsidRPr="008629FF">
            <w:t>(Page 19-20)</w:t>
          </w:r>
        </w:p>
        <w:p w14:paraId="2ED48A60" w14:textId="564E04B1" w:rsidR="000074CA" w:rsidRPr="000074CA" w:rsidRDefault="00F376C6" w:rsidP="00705060">
          <w:r w:rsidRPr="00F376C6">
            <w:t xml:space="preserve">11. Section 11 and 12 </w:t>
          </w:r>
          <w:r w:rsidR="00835EDD" w:rsidRPr="00F376C6">
            <w:t>have</w:t>
          </w:r>
          <w:r w:rsidRPr="00F376C6">
            <w:t xml:space="preserve"> been revised. (Page 21-23)</w:t>
          </w:r>
        </w:p>
      </w:sdtContent>
    </w:sdt>
    <w:sectPr w:rsidR="000074CA" w:rsidRPr="000074CA" w:rsidSect="00B3711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B7C73" w14:textId="77777777" w:rsidR="00092BF6" w:rsidRDefault="00092BF6" w:rsidP="00631295">
      <w:pPr>
        <w:spacing w:after="0" w:line="240" w:lineRule="auto"/>
      </w:pPr>
      <w:r>
        <w:separator/>
      </w:r>
    </w:p>
  </w:endnote>
  <w:endnote w:type="continuationSeparator" w:id="0">
    <w:p w14:paraId="531E8467" w14:textId="77777777" w:rsidR="00092BF6" w:rsidRDefault="00092BF6" w:rsidP="0063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998804"/>
      <w:docPartObj>
        <w:docPartGallery w:val="Page Numbers (Bottom of Page)"/>
        <w:docPartUnique/>
      </w:docPartObj>
    </w:sdtPr>
    <w:sdtContent>
      <w:sdt>
        <w:sdtPr>
          <w:id w:val="-1769616900"/>
          <w:docPartObj>
            <w:docPartGallery w:val="Page Numbers (Top of Page)"/>
            <w:docPartUnique/>
          </w:docPartObj>
        </w:sdtPr>
        <w:sdtContent>
          <w:p w14:paraId="238064EE" w14:textId="77777777" w:rsidR="00CC43CA" w:rsidRDefault="00CC43CA">
            <w:pPr>
              <w:pStyle w:val="Footer"/>
              <w:jc w:val="right"/>
            </w:pPr>
          </w:p>
          <w:p w14:paraId="0FACBCA8" w14:textId="77777777" w:rsidR="00CC43CA" w:rsidRDefault="00CC43CA" w:rsidP="00CC43CA">
            <w:pPr>
              <w:pStyle w:val="Footer"/>
              <w:jc w:val="right"/>
            </w:pPr>
            <w:r>
              <w:tab/>
            </w:r>
            <w:r>
              <w:tab/>
            </w:r>
            <w:r w:rsidR="00B4497F">
              <w:t xml:space="preserve">Page </w:t>
            </w:r>
            <w:r w:rsidR="00B4497F">
              <w:rPr>
                <w:b/>
                <w:bCs/>
                <w:sz w:val="24"/>
                <w:szCs w:val="24"/>
              </w:rPr>
              <w:fldChar w:fldCharType="begin"/>
            </w:r>
            <w:r w:rsidR="00B4497F">
              <w:rPr>
                <w:b/>
                <w:bCs/>
              </w:rPr>
              <w:instrText xml:space="preserve"> PAGE </w:instrText>
            </w:r>
            <w:r w:rsidR="00B4497F">
              <w:rPr>
                <w:b/>
                <w:bCs/>
                <w:sz w:val="24"/>
                <w:szCs w:val="24"/>
              </w:rPr>
              <w:fldChar w:fldCharType="separate"/>
            </w:r>
            <w:r w:rsidR="006C3C2F">
              <w:rPr>
                <w:b/>
                <w:bCs/>
                <w:noProof/>
              </w:rPr>
              <w:t>4</w:t>
            </w:r>
            <w:r w:rsidR="00B4497F">
              <w:rPr>
                <w:b/>
                <w:bCs/>
                <w:sz w:val="24"/>
                <w:szCs w:val="24"/>
              </w:rPr>
              <w:fldChar w:fldCharType="end"/>
            </w:r>
            <w:r w:rsidR="00B4497F">
              <w:t xml:space="preserve"> of </w:t>
            </w:r>
            <w:r w:rsidR="00B4497F">
              <w:rPr>
                <w:b/>
                <w:bCs/>
                <w:sz w:val="24"/>
                <w:szCs w:val="24"/>
              </w:rPr>
              <w:fldChar w:fldCharType="begin"/>
            </w:r>
            <w:r w:rsidR="00B4497F">
              <w:rPr>
                <w:b/>
                <w:bCs/>
              </w:rPr>
              <w:instrText xml:space="preserve"> NUMPAGES  </w:instrText>
            </w:r>
            <w:r w:rsidR="00B4497F">
              <w:rPr>
                <w:b/>
                <w:bCs/>
                <w:sz w:val="24"/>
                <w:szCs w:val="24"/>
              </w:rPr>
              <w:fldChar w:fldCharType="separate"/>
            </w:r>
            <w:r w:rsidR="006C3C2F">
              <w:rPr>
                <w:b/>
                <w:bCs/>
                <w:noProof/>
              </w:rPr>
              <w:t>4</w:t>
            </w:r>
            <w:r w:rsidR="00B4497F">
              <w:rPr>
                <w:b/>
                <w:bCs/>
                <w:sz w:val="24"/>
                <w:szCs w:val="24"/>
              </w:rPr>
              <w:fldChar w:fldCharType="end"/>
            </w:r>
          </w:p>
        </w:sdtContent>
      </w:sdt>
    </w:sdtContent>
  </w:sdt>
  <w:sdt>
    <w:sdtPr>
      <w:id w:val="1075250227"/>
      <w:placeholder>
        <w:docPart w:val="26A249D4ED0A470BAF8B52E78E079CB3"/>
      </w:placeholder>
      <w:showingPlcHdr/>
    </w:sdtPr>
    <w:sdtContent>
      <w:p w14:paraId="70CE235D" w14:textId="77777777" w:rsidR="003E6897" w:rsidRDefault="00FF45D6" w:rsidP="00CC43CA">
        <w:pPr>
          <w:pStyle w:val="Footer"/>
          <w:jc w:val="right"/>
        </w:pPr>
        <w:r>
          <w:rPr>
            <w:rStyle w:val="PlaceholderText"/>
          </w:rPr>
          <w:t>[Student Name – Student ID]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3E41B" w14:textId="77777777" w:rsidR="00092BF6" w:rsidRDefault="00092BF6" w:rsidP="00631295">
      <w:pPr>
        <w:spacing w:after="0" w:line="240" w:lineRule="auto"/>
      </w:pPr>
      <w:r>
        <w:separator/>
      </w:r>
    </w:p>
  </w:footnote>
  <w:footnote w:type="continuationSeparator" w:id="0">
    <w:p w14:paraId="12818697" w14:textId="77777777" w:rsidR="00092BF6" w:rsidRDefault="00092BF6" w:rsidP="0063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45D"/>
    <w:multiLevelType w:val="multilevel"/>
    <w:tmpl w:val="0E8426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5C2125"/>
    <w:multiLevelType w:val="multilevel"/>
    <w:tmpl w:val="9B023C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817C6"/>
    <w:multiLevelType w:val="hybridMultilevel"/>
    <w:tmpl w:val="833054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850101"/>
    <w:multiLevelType w:val="hybridMultilevel"/>
    <w:tmpl w:val="44502B1A"/>
    <w:lvl w:ilvl="0" w:tplc="9996B6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9066F1E"/>
    <w:multiLevelType w:val="multilevel"/>
    <w:tmpl w:val="55C28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D047945"/>
    <w:multiLevelType w:val="multilevel"/>
    <w:tmpl w:val="62A25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273A52"/>
    <w:multiLevelType w:val="multilevel"/>
    <w:tmpl w:val="16784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53C5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253C0"/>
    <w:multiLevelType w:val="multilevel"/>
    <w:tmpl w:val="5A4A4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9545D4A"/>
    <w:multiLevelType w:val="multilevel"/>
    <w:tmpl w:val="39A6E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93301D"/>
    <w:multiLevelType w:val="multilevel"/>
    <w:tmpl w:val="29EE00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7576206"/>
    <w:multiLevelType w:val="hybridMultilevel"/>
    <w:tmpl w:val="1310CFC8"/>
    <w:lvl w:ilvl="0" w:tplc="418AB4B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2A6C25DC"/>
    <w:multiLevelType w:val="multilevel"/>
    <w:tmpl w:val="4308D8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AB777E4"/>
    <w:multiLevelType w:val="multilevel"/>
    <w:tmpl w:val="85D6E7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0492B5B"/>
    <w:multiLevelType w:val="hybridMultilevel"/>
    <w:tmpl w:val="2FDA4D3C"/>
    <w:lvl w:ilvl="0" w:tplc="C580313C">
      <w:start w:val="2"/>
      <w:numFmt w:val="bullet"/>
      <w:lvlText w:val="&gt;"/>
      <w:lvlJc w:val="left"/>
      <w:pPr>
        <w:ind w:left="1909" w:hanging="360"/>
      </w:pPr>
      <w:rPr>
        <w:rFonts w:ascii="Calibri" w:eastAsia="SimSun" w:hAnsi="Calibri" w:cs="Calibri" w:hint="default"/>
      </w:rPr>
    </w:lvl>
    <w:lvl w:ilvl="1" w:tplc="04090003" w:tentative="1">
      <w:start w:val="1"/>
      <w:numFmt w:val="bullet"/>
      <w:lvlText w:val=""/>
      <w:lvlJc w:val="left"/>
      <w:pPr>
        <w:ind w:left="2429" w:hanging="440"/>
      </w:pPr>
      <w:rPr>
        <w:rFonts w:ascii="Wingdings" w:hAnsi="Wingdings" w:hint="default"/>
      </w:rPr>
    </w:lvl>
    <w:lvl w:ilvl="2" w:tplc="04090005" w:tentative="1">
      <w:start w:val="1"/>
      <w:numFmt w:val="bullet"/>
      <w:lvlText w:val=""/>
      <w:lvlJc w:val="left"/>
      <w:pPr>
        <w:ind w:left="2869" w:hanging="440"/>
      </w:pPr>
      <w:rPr>
        <w:rFonts w:ascii="Wingdings" w:hAnsi="Wingdings" w:hint="default"/>
      </w:rPr>
    </w:lvl>
    <w:lvl w:ilvl="3" w:tplc="04090001" w:tentative="1">
      <w:start w:val="1"/>
      <w:numFmt w:val="bullet"/>
      <w:lvlText w:val=""/>
      <w:lvlJc w:val="left"/>
      <w:pPr>
        <w:ind w:left="3309" w:hanging="440"/>
      </w:pPr>
      <w:rPr>
        <w:rFonts w:ascii="Wingdings" w:hAnsi="Wingdings" w:hint="default"/>
      </w:rPr>
    </w:lvl>
    <w:lvl w:ilvl="4" w:tplc="04090003" w:tentative="1">
      <w:start w:val="1"/>
      <w:numFmt w:val="bullet"/>
      <w:lvlText w:val=""/>
      <w:lvlJc w:val="left"/>
      <w:pPr>
        <w:ind w:left="3749" w:hanging="440"/>
      </w:pPr>
      <w:rPr>
        <w:rFonts w:ascii="Wingdings" w:hAnsi="Wingdings" w:hint="default"/>
      </w:rPr>
    </w:lvl>
    <w:lvl w:ilvl="5" w:tplc="04090005" w:tentative="1">
      <w:start w:val="1"/>
      <w:numFmt w:val="bullet"/>
      <w:lvlText w:val=""/>
      <w:lvlJc w:val="left"/>
      <w:pPr>
        <w:ind w:left="4189" w:hanging="440"/>
      </w:pPr>
      <w:rPr>
        <w:rFonts w:ascii="Wingdings" w:hAnsi="Wingdings" w:hint="default"/>
      </w:rPr>
    </w:lvl>
    <w:lvl w:ilvl="6" w:tplc="04090001" w:tentative="1">
      <w:start w:val="1"/>
      <w:numFmt w:val="bullet"/>
      <w:lvlText w:val=""/>
      <w:lvlJc w:val="left"/>
      <w:pPr>
        <w:ind w:left="4629" w:hanging="440"/>
      </w:pPr>
      <w:rPr>
        <w:rFonts w:ascii="Wingdings" w:hAnsi="Wingdings" w:hint="default"/>
      </w:rPr>
    </w:lvl>
    <w:lvl w:ilvl="7" w:tplc="04090003" w:tentative="1">
      <w:start w:val="1"/>
      <w:numFmt w:val="bullet"/>
      <w:lvlText w:val=""/>
      <w:lvlJc w:val="left"/>
      <w:pPr>
        <w:ind w:left="5069" w:hanging="440"/>
      </w:pPr>
      <w:rPr>
        <w:rFonts w:ascii="Wingdings" w:hAnsi="Wingdings" w:hint="default"/>
      </w:rPr>
    </w:lvl>
    <w:lvl w:ilvl="8" w:tplc="04090005" w:tentative="1">
      <w:start w:val="1"/>
      <w:numFmt w:val="bullet"/>
      <w:lvlText w:val=""/>
      <w:lvlJc w:val="left"/>
      <w:pPr>
        <w:ind w:left="5509" w:hanging="440"/>
      </w:pPr>
      <w:rPr>
        <w:rFonts w:ascii="Wingdings" w:hAnsi="Wingdings" w:hint="default"/>
      </w:rPr>
    </w:lvl>
  </w:abstractNum>
  <w:abstractNum w:abstractNumId="15" w15:restartNumberingAfterBreak="0">
    <w:nsid w:val="30E73D8B"/>
    <w:multiLevelType w:val="multilevel"/>
    <w:tmpl w:val="59D6F3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02011F"/>
    <w:multiLevelType w:val="multilevel"/>
    <w:tmpl w:val="6A7C8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38705D1"/>
    <w:multiLevelType w:val="hybridMultilevel"/>
    <w:tmpl w:val="2FD2E144"/>
    <w:lvl w:ilvl="0" w:tplc="77880640">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396B744D"/>
    <w:multiLevelType w:val="multilevel"/>
    <w:tmpl w:val="F48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76450"/>
    <w:multiLevelType w:val="multilevel"/>
    <w:tmpl w:val="324868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F2E1BC3"/>
    <w:multiLevelType w:val="multilevel"/>
    <w:tmpl w:val="A15CE2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1DE2920"/>
    <w:multiLevelType w:val="multilevel"/>
    <w:tmpl w:val="F3802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B2B7A7C"/>
    <w:multiLevelType w:val="multilevel"/>
    <w:tmpl w:val="7A9055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D4A6770"/>
    <w:multiLevelType w:val="multilevel"/>
    <w:tmpl w:val="037E55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54D201F"/>
    <w:multiLevelType w:val="multilevel"/>
    <w:tmpl w:val="FDFC41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7726FFB"/>
    <w:multiLevelType w:val="multilevel"/>
    <w:tmpl w:val="8EFAA6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90B3454"/>
    <w:multiLevelType w:val="hybridMultilevel"/>
    <w:tmpl w:val="90B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A2DFB"/>
    <w:multiLevelType w:val="hybridMultilevel"/>
    <w:tmpl w:val="4D00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D6384"/>
    <w:multiLevelType w:val="hybridMultilevel"/>
    <w:tmpl w:val="8F482A74"/>
    <w:lvl w:ilvl="0" w:tplc="5E0A177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681C45E3"/>
    <w:multiLevelType w:val="hybridMultilevel"/>
    <w:tmpl w:val="9E2454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C5F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F0768B"/>
    <w:multiLevelType w:val="hybridMultilevel"/>
    <w:tmpl w:val="7D0CACCE"/>
    <w:lvl w:ilvl="0" w:tplc="9C864564">
      <w:start w:val="2"/>
      <w:numFmt w:val="bullet"/>
      <w:lvlText w:val=""/>
      <w:lvlJc w:val="left"/>
      <w:pPr>
        <w:ind w:left="1800" w:hanging="360"/>
      </w:pPr>
      <w:rPr>
        <w:rFonts w:ascii="Wingdings" w:eastAsia="SimSun" w:hAnsi="Wingdings" w:cstheme="minorBidi"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2" w15:restartNumberingAfterBreak="0">
    <w:nsid w:val="6DDD0413"/>
    <w:multiLevelType w:val="multilevel"/>
    <w:tmpl w:val="F99C6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1510ADE"/>
    <w:multiLevelType w:val="multilevel"/>
    <w:tmpl w:val="474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50CCA"/>
    <w:multiLevelType w:val="multilevel"/>
    <w:tmpl w:val="9FD411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5D6EF6"/>
    <w:multiLevelType w:val="multilevel"/>
    <w:tmpl w:val="20083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D2C5C2E"/>
    <w:multiLevelType w:val="hybridMultilevel"/>
    <w:tmpl w:val="DE1C6600"/>
    <w:lvl w:ilvl="0" w:tplc="2534C4A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7" w15:restartNumberingAfterBreak="0">
    <w:nsid w:val="7FB818D6"/>
    <w:multiLevelType w:val="multilevel"/>
    <w:tmpl w:val="DF0C6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5576801">
    <w:abstractNumId w:val="7"/>
  </w:num>
  <w:num w:numId="2" w16cid:durableId="817069222">
    <w:abstractNumId w:val="27"/>
  </w:num>
  <w:num w:numId="3" w16cid:durableId="1416978266">
    <w:abstractNumId w:val="26"/>
  </w:num>
  <w:num w:numId="4" w16cid:durableId="242570257">
    <w:abstractNumId w:val="34"/>
  </w:num>
  <w:num w:numId="5" w16cid:durableId="1220898331">
    <w:abstractNumId w:val="22"/>
  </w:num>
  <w:num w:numId="6" w16cid:durableId="1470592996">
    <w:abstractNumId w:val="18"/>
  </w:num>
  <w:num w:numId="7" w16cid:durableId="1061826083">
    <w:abstractNumId w:val="33"/>
  </w:num>
  <w:num w:numId="8" w16cid:durableId="753211237">
    <w:abstractNumId w:val="12"/>
  </w:num>
  <w:num w:numId="9" w16cid:durableId="30228552">
    <w:abstractNumId w:val="15"/>
  </w:num>
  <w:num w:numId="10" w16cid:durableId="1911848896">
    <w:abstractNumId w:val="21"/>
  </w:num>
  <w:num w:numId="11" w16cid:durableId="2132701210">
    <w:abstractNumId w:val="20"/>
  </w:num>
  <w:num w:numId="12" w16cid:durableId="2050110049">
    <w:abstractNumId w:val="25"/>
  </w:num>
  <w:num w:numId="13" w16cid:durableId="964890741">
    <w:abstractNumId w:val="0"/>
  </w:num>
  <w:num w:numId="14" w16cid:durableId="890311946">
    <w:abstractNumId w:val="1"/>
  </w:num>
  <w:num w:numId="15" w16cid:durableId="1207911635">
    <w:abstractNumId w:val="23"/>
  </w:num>
  <w:num w:numId="16" w16cid:durableId="1696416499">
    <w:abstractNumId w:val="10"/>
  </w:num>
  <w:num w:numId="17" w16cid:durableId="635523634">
    <w:abstractNumId w:val="32"/>
  </w:num>
  <w:num w:numId="18" w16cid:durableId="664430265">
    <w:abstractNumId w:val="4"/>
  </w:num>
  <w:num w:numId="19" w16cid:durableId="1427577146">
    <w:abstractNumId w:val="9"/>
  </w:num>
  <w:num w:numId="20" w16cid:durableId="1918130753">
    <w:abstractNumId w:val="37"/>
  </w:num>
  <w:num w:numId="21" w16cid:durableId="506987343">
    <w:abstractNumId w:val="19"/>
  </w:num>
  <w:num w:numId="22" w16cid:durableId="192812053">
    <w:abstractNumId w:val="6"/>
  </w:num>
  <w:num w:numId="23" w16cid:durableId="1661810952">
    <w:abstractNumId w:val="5"/>
  </w:num>
  <w:num w:numId="24" w16cid:durableId="183132336">
    <w:abstractNumId w:val="13"/>
  </w:num>
  <w:num w:numId="25" w16cid:durableId="96755183">
    <w:abstractNumId w:val="8"/>
  </w:num>
  <w:num w:numId="26" w16cid:durableId="1583756949">
    <w:abstractNumId w:val="35"/>
  </w:num>
  <w:num w:numId="27" w16cid:durableId="480777645">
    <w:abstractNumId w:val="16"/>
  </w:num>
  <w:num w:numId="28" w16cid:durableId="1120339542">
    <w:abstractNumId w:val="24"/>
  </w:num>
  <w:num w:numId="29" w16cid:durableId="1064370371">
    <w:abstractNumId w:val="29"/>
  </w:num>
  <w:num w:numId="30" w16cid:durableId="1596864423">
    <w:abstractNumId w:val="3"/>
  </w:num>
  <w:num w:numId="31" w16cid:durableId="427115414">
    <w:abstractNumId w:val="2"/>
  </w:num>
  <w:num w:numId="32" w16cid:durableId="936448288">
    <w:abstractNumId w:val="17"/>
  </w:num>
  <w:num w:numId="33" w16cid:durableId="370351444">
    <w:abstractNumId w:val="31"/>
  </w:num>
  <w:num w:numId="34" w16cid:durableId="652219171">
    <w:abstractNumId w:val="14"/>
  </w:num>
  <w:num w:numId="35" w16cid:durableId="1818764090">
    <w:abstractNumId w:val="28"/>
  </w:num>
  <w:num w:numId="36" w16cid:durableId="1355687161">
    <w:abstractNumId w:val="36"/>
  </w:num>
  <w:num w:numId="37" w16cid:durableId="680546653">
    <w:abstractNumId w:val="11"/>
  </w:num>
  <w:num w:numId="38" w16cid:durableId="69738248">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11"/>
    <w:rsid w:val="000001B4"/>
    <w:rsid w:val="00000D99"/>
    <w:rsid w:val="000019E1"/>
    <w:rsid w:val="00003AFF"/>
    <w:rsid w:val="00005E97"/>
    <w:rsid w:val="00005F9A"/>
    <w:rsid w:val="000074CA"/>
    <w:rsid w:val="00010C05"/>
    <w:rsid w:val="0001265B"/>
    <w:rsid w:val="00012C92"/>
    <w:rsid w:val="0001607A"/>
    <w:rsid w:val="000231DC"/>
    <w:rsid w:val="00027C36"/>
    <w:rsid w:val="00030C50"/>
    <w:rsid w:val="000318A5"/>
    <w:rsid w:val="000324A5"/>
    <w:rsid w:val="00037D9F"/>
    <w:rsid w:val="00052369"/>
    <w:rsid w:val="000630F7"/>
    <w:rsid w:val="00064998"/>
    <w:rsid w:val="00065209"/>
    <w:rsid w:val="00065944"/>
    <w:rsid w:val="00065E37"/>
    <w:rsid w:val="000724B9"/>
    <w:rsid w:val="000732EF"/>
    <w:rsid w:val="00075289"/>
    <w:rsid w:val="00076E82"/>
    <w:rsid w:val="000808E9"/>
    <w:rsid w:val="0008134E"/>
    <w:rsid w:val="00081CC0"/>
    <w:rsid w:val="00086979"/>
    <w:rsid w:val="00090B51"/>
    <w:rsid w:val="00090DEC"/>
    <w:rsid w:val="000916EA"/>
    <w:rsid w:val="00092BF6"/>
    <w:rsid w:val="00095C8C"/>
    <w:rsid w:val="00096454"/>
    <w:rsid w:val="000A04EC"/>
    <w:rsid w:val="000A0F31"/>
    <w:rsid w:val="000A5E35"/>
    <w:rsid w:val="000A7AAC"/>
    <w:rsid w:val="000B34DC"/>
    <w:rsid w:val="000B3725"/>
    <w:rsid w:val="000B5393"/>
    <w:rsid w:val="000B69E6"/>
    <w:rsid w:val="000B7CF7"/>
    <w:rsid w:val="000B7EB9"/>
    <w:rsid w:val="000C00D3"/>
    <w:rsid w:val="000C1DD8"/>
    <w:rsid w:val="000C754D"/>
    <w:rsid w:val="000D0AEB"/>
    <w:rsid w:val="000D6B8E"/>
    <w:rsid w:val="000E3269"/>
    <w:rsid w:val="000E6293"/>
    <w:rsid w:val="000F4B53"/>
    <w:rsid w:val="000F51AC"/>
    <w:rsid w:val="000F5C9C"/>
    <w:rsid w:val="000F6924"/>
    <w:rsid w:val="000F7000"/>
    <w:rsid w:val="00100474"/>
    <w:rsid w:val="001018AF"/>
    <w:rsid w:val="00110361"/>
    <w:rsid w:val="001114D0"/>
    <w:rsid w:val="00113A3D"/>
    <w:rsid w:val="00113DA6"/>
    <w:rsid w:val="00114005"/>
    <w:rsid w:val="00115023"/>
    <w:rsid w:val="00116749"/>
    <w:rsid w:val="00116D31"/>
    <w:rsid w:val="00123084"/>
    <w:rsid w:val="001248D3"/>
    <w:rsid w:val="0013639D"/>
    <w:rsid w:val="001363FF"/>
    <w:rsid w:val="00141E46"/>
    <w:rsid w:val="00147A20"/>
    <w:rsid w:val="00155C7F"/>
    <w:rsid w:val="00157C00"/>
    <w:rsid w:val="00160027"/>
    <w:rsid w:val="00163EF5"/>
    <w:rsid w:val="001645E5"/>
    <w:rsid w:val="00164C4E"/>
    <w:rsid w:val="00165F36"/>
    <w:rsid w:val="00165FE5"/>
    <w:rsid w:val="001701A5"/>
    <w:rsid w:val="00172DF6"/>
    <w:rsid w:val="001806B8"/>
    <w:rsid w:val="00182307"/>
    <w:rsid w:val="00182E09"/>
    <w:rsid w:val="00183063"/>
    <w:rsid w:val="001838D8"/>
    <w:rsid w:val="00186981"/>
    <w:rsid w:val="00186D2F"/>
    <w:rsid w:val="001953DA"/>
    <w:rsid w:val="0019592D"/>
    <w:rsid w:val="001A13BB"/>
    <w:rsid w:val="001A5E2E"/>
    <w:rsid w:val="001B0E9E"/>
    <w:rsid w:val="001B287F"/>
    <w:rsid w:val="001B28FA"/>
    <w:rsid w:val="001B3EA3"/>
    <w:rsid w:val="001B550B"/>
    <w:rsid w:val="001B7879"/>
    <w:rsid w:val="001C0DC7"/>
    <w:rsid w:val="001C18EB"/>
    <w:rsid w:val="001C313B"/>
    <w:rsid w:val="001C3520"/>
    <w:rsid w:val="001C444B"/>
    <w:rsid w:val="001C4C93"/>
    <w:rsid w:val="001C54F9"/>
    <w:rsid w:val="001C6871"/>
    <w:rsid w:val="001D557C"/>
    <w:rsid w:val="001D672A"/>
    <w:rsid w:val="001D6960"/>
    <w:rsid w:val="001D6D1E"/>
    <w:rsid w:val="001D72E3"/>
    <w:rsid w:val="001E0606"/>
    <w:rsid w:val="001E392A"/>
    <w:rsid w:val="001E5743"/>
    <w:rsid w:val="001E7EA7"/>
    <w:rsid w:val="001F1838"/>
    <w:rsid w:val="001F6893"/>
    <w:rsid w:val="00201654"/>
    <w:rsid w:val="00201E35"/>
    <w:rsid w:val="00202851"/>
    <w:rsid w:val="00202C16"/>
    <w:rsid w:val="00203E53"/>
    <w:rsid w:val="00204E5E"/>
    <w:rsid w:val="0020623C"/>
    <w:rsid w:val="0021288C"/>
    <w:rsid w:val="00215B9D"/>
    <w:rsid w:val="00216E95"/>
    <w:rsid w:val="002171DA"/>
    <w:rsid w:val="00217242"/>
    <w:rsid w:val="00220E6E"/>
    <w:rsid w:val="00222578"/>
    <w:rsid w:val="00224AF0"/>
    <w:rsid w:val="00225028"/>
    <w:rsid w:val="00227E4F"/>
    <w:rsid w:val="00231198"/>
    <w:rsid w:val="00232404"/>
    <w:rsid w:val="00234368"/>
    <w:rsid w:val="0023479D"/>
    <w:rsid w:val="00240311"/>
    <w:rsid w:val="00240F4B"/>
    <w:rsid w:val="00241419"/>
    <w:rsid w:val="00254B02"/>
    <w:rsid w:val="00255E19"/>
    <w:rsid w:val="00256949"/>
    <w:rsid w:val="00261DD8"/>
    <w:rsid w:val="00263D27"/>
    <w:rsid w:val="0026452A"/>
    <w:rsid w:val="00264C49"/>
    <w:rsid w:val="00264F25"/>
    <w:rsid w:val="002650A4"/>
    <w:rsid w:val="0026601C"/>
    <w:rsid w:val="00270C1D"/>
    <w:rsid w:val="00273354"/>
    <w:rsid w:val="00273DFA"/>
    <w:rsid w:val="00280EE9"/>
    <w:rsid w:val="002826FF"/>
    <w:rsid w:val="00282C19"/>
    <w:rsid w:val="002845C5"/>
    <w:rsid w:val="00295B29"/>
    <w:rsid w:val="0029672D"/>
    <w:rsid w:val="002A181C"/>
    <w:rsid w:val="002A1C04"/>
    <w:rsid w:val="002B03D0"/>
    <w:rsid w:val="002B2AAA"/>
    <w:rsid w:val="002B4F06"/>
    <w:rsid w:val="002C06AE"/>
    <w:rsid w:val="002C0D50"/>
    <w:rsid w:val="002C2A8A"/>
    <w:rsid w:val="002C3A19"/>
    <w:rsid w:val="002C3D64"/>
    <w:rsid w:val="002C60C8"/>
    <w:rsid w:val="002C68CE"/>
    <w:rsid w:val="002C7F9F"/>
    <w:rsid w:val="002D07A3"/>
    <w:rsid w:val="002D0F74"/>
    <w:rsid w:val="002D18F4"/>
    <w:rsid w:val="002D2C41"/>
    <w:rsid w:val="002D4016"/>
    <w:rsid w:val="002D5027"/>
    <w:rsid w:val="002D53E6"/>
    <w:rsid w:val="002D749A"/>
    <w:rsid w:val="002E3BA7"/>
    <w:rsid w:val="002F3465"/>
    <w:rsid w:val="002F3921"/>
    <w:rsid w:val="002F437D"/>
    <w:rsid w:val="002F6B95"/>
    <w:rsid w:val="002F70DF"/>
    <w:rsid w:val="00300F1A"/>
    <w:rsid w:val="00303E90"/>
    <w:rsid w:val="003051F2"/>
    <w:rsid w:val="00311E15"/>
    <w:rsid w:val="00320B68"/>
    <w:rsid w:val="00330249"/>
    <w:rsid w:val="003315B9"/>
    <w:rsid w:val="003339FC"/>
    <w:rsid w:val="00334AB9"/>
    <w:rsid w:val="00340D71"/>
    <w:rsid w:val="00342833"/>
    <w:rsid w:val="00342AEC"/>
    <w:rsid w:val="003445D1"/>
    <w:rsid w:val="00346531"/>
    <w:rsid w:val="003476E0"/>
    <w:rsid w:val="003562EB"/>
    <w:rsid w:val="003568D7"/>
    <w:rsid w:val="00356ADF"/>
    <w:rsid w:val="003571B0"/>
    <w:rsid w:val="00360181"/>
    <w:rsid w:val="00365BF6"/>
    <w:rsid w:val="00365D44"/>
    <w:rsid w:val="00366128"/>
    <w:rsid w:val="00370273"/>
    <w:rsid w:val="003729A2"/>
    <w:rsid w:val="00372C22"/>
    <w:rsid w:val="00380159"/>
    <w:rsid w:val="003805FA"/>
    <w:rsid w:val="003920CB"/>
    <w:rsid w:val="003A011B"/>
    <w:rsid w:val="003A0B0E"/>
    <w:rsid w:val="003A255C"/>
    <w:rsid w:val="003A2961"/>
    <w:rsid w:val="003A2CEC"/>
    <w:rsid w:val="003A3247"/>
    <w:rsid w:val="003A4141"/>
    <w:rsid w:val="003A67BE"/>
    <w:rsid w:val="003A7231"/>
    <w:rsid w:val="003A7BC0"/>
    <w:rsid w:val="003B06C7"/>
    <w:rsid w:val="003B41DF"/>
    <w:rsid w:val="003B5BB7"/>
    <w:rsid w:val="003C48A1"/>
    <w:rsid w:val="003C613C"/>
    <w:rsid w:val="003C6686"/>
    <w:rsid w:val="003C797B"/>
    <w:rsid w:val="003D1802"/>
    <w:rsid w:val="003D2409"/>
    <w:rsid w:val="003D358D"/>
    <w:rsid w:val="003D5210"/>
    <w:rsid w:val="003D63C9"/>
    <w:rsid w:val="003D76B9"/>
    <w:rsid w:val="003E04E8"/>
    <w:rsid w:val="003E2AB8"/>
    <w:rsid w:val="003E3894"/>
    <w:rsid w:val="003E6897"/>
    <w:rsid w:val="003F00F3"/>
    <w:rsid w:val="003F054D"/>
    <w:rsid w:val="003F2880"/>
    <w:rsid w:val="003F2BB0"/>
    <w:rsid w:val="003F3047"/>
    <w:rsid w:val="003F3233"/>
    <w:rsid w:val="003F36A1"/>
    <w:rsid w:val="003F6124"/>
    <w:rsid w:val="003F687E"/>
    <w:rsid w:val="003F7653"/>
    <w:rsid w:val="0040326F"/>
    <w:rsid w:val="00403ADF"/>
    <w:rsid w:val="00403BEB"/>
    <w:rsid w:val="00405638"/>
    <w:rsid w:val="004101E0"/>
    <w:rsid w:val="00411B1E"/>
    <w:rsid w:val="0041232C"/>
    <w:rsid w:val="00423851"/>
    <w:rsid w:val="00432D3D"/>
    <w:rsid w:val="00436DC0"/>
    <w:rsid w:val="00437876"/>
    <w:rsid w:val="00440D3A"/>
    <w:rsid w:val="00445F00"/>
    <w:rsid w:val="004465B6"/>
    <w:rsid w:val="00450245"/>
    <w:rsid w:val="0045065C"/>
    <w:rsid w:val="004506FC"/>
    <w:rsid w:val="004516BD"/>
    <w:rsid w:val="00452DA6"/>
    <w:rsid w:val="00454320"/>
    <w:rsid w:val="004571C6"/>
    <w:rsid w:val="004628DD"/>
    <w:rsid w:val="00463A11"/>
    <w:rsid w:val="004642EB"/>
    <w:rsid w:val="00470920"/>
    <w:rsid w:val="004710FA"/>
    <w:rsid w:val="004778FD"/>
    <w:rsid w:val="004821E3"/>
    <w:rsid w:val="00485A9C"/>
    <w:rsid w:val="00486091"/>
    <w:rsid w:val="00490E5F"/>
    <w:rsid w:val="004918E0"/>
    <w:rsid w:val="00494F9C"/>
    <w:rsid w:val="00496ED1"/>
    <w:rsid w:val="004A011A"/>
    <w:rsid w:val="004A0D12"/>
    <w:rsid w:val="004A4726"/>
    <w:rsid w:val="004A71D5"/>
    <w:rsid w:val="004A76DD"/>
    <w:rsid w:val="004B251B"/>
    <w:rsid w:val="004C6ADB"/>
    <w:rsid w:val="004D632F"/>
    <w:rsid w:val="004E060E"/>
    <w:rsid w:val="004E6457"/>
    <w:rsid w:val="004E6AAA"/>
    <w:rsid w:val="004E7769"/>
    <w:rsid w:val="004F383B"/>
    <w:rsid w:val="004F554D"/>
    <w:rsid w:val="004F61D5"/>
    <w:rsid w:val="004F6C43"/>
    <w:rsid w:val="004F6CB1"/>
    <w:rsid w:val="0050351D"/>
    <w:rsid w:val="0050602D"/>
    <w:rsid w:val="005075A8"/>
    <w:rsid w:val="0051178B"/>
    <w:rsid w:val="005217F3"/>
    <w:rsid w:val="00522F53"/>
    <w:rsid w:val="0052443D"/>
    <w:rsid w:val="005249FA"/>
    <w:rsid w:val="00525A47"/>
    <w:rsid w:val="00526169"/>
    <w:rsid w:val="005268DA"/>
    <w:rsid w:val="00530D6E"/>
    <w:rsid w:val="00531D21"/>
    <w:rsid w:val="005402A5"/>
    <w:rsid w:val="005405D7"/>
    <w:rsid w:val="00542EF9"/>
    <w:rsid w:val="00543103"/>
    <w:rsid w:val="005431EB"/>
    <w:rsid w:val="00544220"/>
    <w:rsid w:val="00545601"/>
    <w:rsid w:val="00550260"/>
    <w:rsid w:val="00551D14"/>
    <w:rsid w:val="00553098"/>
    <w:rsid w:val="00554EF8"/>
    <w:rsid w:val="00557BA5"/>
    <w:rsid w:val="00564704"/>
    <w:rsid w:val="00566F82"/>
    <w:rsid w:val="0057149B"/>
    <w:rsid w:val="00574FA0"/>
    <w:rsid w:val="00576018"/>
    <w:rsid w:val="00581E36"/>
    <w:rsid w:val="00590C4B"/>
    <w:rsid w:val="00591A20"/>
    <w:rsid w:val="00592445"/>
    <w:rsid w:val="00593F8F"/>
    <w:rsid w:val="00594242"/>
    <w:rsid w:val="00596281"/>
    <w:rsid w:val="0059640F"/>
    <w:rsid w:val="00596881"/>
    <w:rsid w:val="00596E0D"/>
    <w:rsid w:val="005A4B43"/>
    <w:rsid w:val="005A5242"/>
    <w:rsid w:val="005B0E24"/>
    <w:rsid w:val="005B3AE9"/>
    <w:rsid w:val="005B4E4E"/>
    <w:rsid w:val="005B50E4"/>
    <w:rsid w:val="005B7552"/>
    <w:rsid w:val="005C0884"/>
    <w:rsid w:val="005D1696"/>
    <w:rsid w:val="005D5C7E"/>
    <w:rsid w:val="005E1396"/>
    <w:rsid w:val="005E3B0A"/>
    <w:rsid w:val="005E6750"/>
    <w:rsid w:val="005E6FDC"/>
    <w:rsid w:val="005E74E2"/>
    <w:rsid w:val="005E7740"/>
    <w:rsid w:val="005F2F3E"/>
    <w:rsid w:val="005F40C2"/>
    <w:rsid w:val="005F7341"/>
    <w:rsid w:val="006007F4"/>
    <w:rsid w:val="00600D5C"/>
    <w:rsid w:val="0060605F"/>
    <w:rsid w:val="006078DC"/>
    <w:rsid w:val="00607F1B"/>
    <w:rsid w:val="006152B7"/>
    <w:rsid w:val="0061553C"/>
    <w:rsid w:val="006156CF"/>
    <w:rsid w:val="00616D9D"/>
    <w:rsid w:val="0062040B"/>
    <w:rsid w:val="006204B5"/>
    <w:rsid w:val="00620F46"/>
    <w:rsid w:val="00622B89"/>
    <w:rsid w:val="00623C63"/>
    <w:rsid w:val="00624638"/>
    <w:rsid w:val="00627C6E"/>
    <w:rsid w:val="00631190"/>
    <w:rsid w:val="00631295"/>
    <w:rsid w:val="006333CE"/>
    <w:rsid w:val="00637434"/>
    <w:rsid w:val="00640516"/>
    <w:rsid w:val="00640EB9"/>
    <w:rsid w:val="0064360A"/>
    <w:rsid w:val="006439D3"/>
    <w:rsid w:val="00644349"/>
    <w:rsid w:val="0064605F"/>
    <w:rsid w:val="00650C0D"/>
    <w:rsid w:val="006515F4"/>
    <w:rsid w:val="00651D16"/>
    <w:rsid w:val="006544C1"/>
    <w:rsid w:val="006611B2"/>
    <w:rsid w:val="00661E2E"/>
    <w:rsid w:val="006626FA"/>
    <w:rsid w:val="00662701"/>
    <w:rsid w:val="0066499B"/>
    <w:rsid w:val="006659B8"/>
    <w:rsid w:val="00665F1F"/>
    <w:rsid w:val="00671267"/>
    <w:rsid w:val="006718B0"/>
    <w:rsid w:val="00673ADD"/>
    <w:rsid w:val="00675FDB"/>
    <w:rsid w:val="00677372"/>
    <w:rsid w:val="00682B49"/>
    <w:rsid w:val="00687027"/>
    <w:rsid w:val="00687FF0"/>
    <w:rsid w:val="006910B1"/>
    <w:rsid w:val="00691C45"/>
    <w:rsid w:val="00692E1E"/>
    <w:rsid w:val="006961F6"/>
    <w:rsid w:val="006A24D8"/>
    <w:rsid w:val="006A3662"/>
    <w:rsid w:val="006A7952"/>
    <w:rsid w:val="006B0A6B"/>
    <w:rsid w:val="006B1432"/>
    <w:rsid w:val="006B1F9E"/>
    <w:rsid w:val="006B2EB9"/>
    <w:rsid w:val="006C3C2F"/>
    <w:rsid w:val="006C4A27"/>
    <w:rsid w:val="006C7D37"/>
    <w:rsid w:val="006D2796"/>
    <w:rsid w:val="006E2D06"/>
    <w:rsid w:val="006E4B21"/>
    <w:rsid w:val="006E6CAE"/>
    <w:rsid w:val="006E78A9"/>
    <w:rsid w:val="006F31DA"/>
    <w:rsid w:val="0070445A"/>
    <w:rsid w:val="00705060"/>
    <w:rsid w:val="00711F35"/>
    <w:rsid w:val="007172A5"/>
    <w:rsid w:val="00717AE1"/>
    <w:rsid w:val="00724A54"/>
    <w:rsid w:val="00726B13"/>
    <w:rsid w:val="007327B2"/>
    <w:rsid w:val="00733E82"/>
    <w:rsid w:val="00735457"/>
    <w:rsid w:val="00741308"/>
    <w:rsid w:val="00741619"/>
    <w:rsid w:val="00747E36"/>
    <w:rsid w:val="007507B8"/>
    <w:rsid w:val="00751554"/>
    <w:rsid w:val="007532F3"/>
    <w:rsid w:val="0075532E"/>
    <w:rsid w:val="00755380"/>
    <w:rsid w:val="00755910"/>
    <w:rsid w:val="007560A8"/>
    <w:rsid w:val="0075665B"/>
    <w:rsid w:val="00756F87"/>
    <w:rsid w:val="007623B6"/>
    <w:rsid w:val="007650FE"/>
    <w:rsid w:val="00766448"/>
    <w:rsid w:val="007678D6"/>
    <w:rsid w:val="00770514"/>
    <w:rsid w:val="00770EEA"/>
    <w:rsid w:val="00771925"/>
    <w:rsid w:val="00775809"/>
    <w:rsid w:val="00776E43"/>
    <w:rsid w:val="00783485"/>
    <w:rsid w:val="00785460"/>
    <w:rsid w:val="00795853"/>
    <w:rsid w:val="007A004C"/>
    <w:rsid w:val="007A1EB7"/>
    <w:rsid w:val="007A3B50"/>
    <w:rsid w:val="007A3D10"/>
    <w:rsid w:val="007B1786"/>
    <w:rsid w:val="007B380C"/>
    <w:rsid w:val="007B3FB1"/>
    <w:rsid w:val="007B45FE"/>
    <w:rsid w:val="007B524E"/>
    <w:rsid w:val="007C0C82"/>
    <w:rsid w:val="007C4FC4"/>
    <w:rsid w:val="007C602B"/>
    <w:rsid w:val="007C6B98"/>
    <w:rsid w:val="007D0A21"/>
    <w:rsid w:val="007D27BF"/>
    <w:rsid w:val="007D327C"/>
    <w:rsid w:val="007D3F92"/>
    <w:rsid w:val="007D5C8B"/>
    <w:rsid w:val="007D6FFE"/>
    <w:rsid w:val="007D70D6"/>
    <w:rsid w:val="007E2552"/>
    <w:rsid w:val="007E2B15"/>
    <w:rsid w:val="007E2B47"/>
    <w:rsid w:val="007F09E6"/>
    <w:rsid w:val="007F0D82"/>
    <w:rsid w:val="007F7319"/>
    <w:rsid w:val="00802514"/>
    <w:rsid w:val="0080442F"/>
    <w:rsid w:val="00807E01"/>
    <w:rsid w:val="008117F8"/>
    <w:rsid w:val="00821CB8"/>
    <w:rsid w:val="00824F8D"/>
    <w:rsid w:val="00825FFF"/>
    <w:rsid w:val="008311AB"/>
    <w:rsid w:val="00832664"/>
    <w:rsid w:val="00833157"/>
    <w:rsid w:val="008356AD"/>
    <w:rsid w:val="00835EDD"/>
    <w:rsid w:val="00837AFA"/>
    <w:rsid w:val="00840402"/>
    <w:rsid w:val="00842C75"/>
    <w:rsid w:val="00844232"/>
    <w:rsid w:val="0084517D"/>
    <w:rsid w:val="0084689C"/>
    <w:rsid w:val="00856F80"/>
    <w:rsid w:val="00857C09"/>
    <w:rsid w:val="008629FF"/>
    <w:rsid w:val="00862B47"/>
    <w:rsid w:val="00866BD4"/>
    <w:rsid w:val="00867309"/>
    <w:rsid w:val="00871D5D"/>
    <w:rsid w:val="008730F4"/>
    <w:rsid w:val="008741B6"/>
    <w:rsid w:val="008756BF"/>
    <w:rsid w:val="00877487"/>
    <w:rsid w:val="00882AB4"/>
    <w:rsid w:val="00884ABA"/>
    <w:rsid w:val="00885AA4"/>
    <w:rsid w:val="0088607A"/>
    <w:rsid w:val="00886EAE"/>
    <w:rsid w:val="00887F03"/>
    <w:rsid w:val="00892290"/>
    <w:rsid w:val="008966A6"/>
    <w:rsid w:val="00896AA7"/>
    <w:rsid w:val="008A36D9"/>
    <w:rsid w:val="008A3B58"/>
    <w:rsid w:val="008A4805"/>
    <w:rsid w:val="008A52FB"/>
    <w:rsid w:val="008A5823"/>
    <w:rsid w:val="008B1C33"/>
    <w:rsid w:val="008B53E9"/>
    <w:rsid w:val="008B62EF"/>
    <w:rsid w:val="008C1363"/>
    <w:rsid w:val="008C45A2"/>
    <w:rsid w:val="008C6DCD"/>
    <w:rsid w:val="008C750D"/>
    <w:rsid w:val="008D0516"/>
    <w:rsid w:val="008D180E"/>
    <w:rsid w:val="008D197C"/>
    <w:rsid w:val="008E149D"/>
    <w:rsid w:val="008E2E96"/>
    <w:rsid w:val="008E3981"/>
    <w:rsid w:val="008E6CD8"/>
    <w:rsid w:val="008E7DD3"/>
    <w:rsid w:val="008F6A6A"/>
    <w:rsid w:val="008F7408"/>
    <w:rsid w:val="008F75C7"/>
    <w:rsid w:val="00906E8C"/>
    <w:rsid w:val="00907DE4"/>
    <w:rsid w:val="00912C64"/>
    <w:rsid w:val="009172E5"/>
    <w:rsid w:val="00917CC3"/>
    <w:rsid w:val="009201B4"/>
    <w:rsid w:val="00926107"/>
    <w:rsid w:val="0092656A"/>
    <w:rsid w:val="009312D5"/>
    <w:rsid w:val="00931941"/>
    <w:rsid w:val="0093358A"/>
    <w:rsid w:val="00940036"/>
    <w:rsid w:val="009464EE"/>
    <w:rsid w:val="00950587"/>
    <w:rsid w:val="00952688"/>
    <w:rsid w:val="00953982"/>
    <w:rsid w:val="0095449A"/>
    <w:rsid w:val="00955959"/>
    <w:rsid w:val="00956178"/>
    <w:rsid w:val="00956B60"/>
    <w:rsid w:val="009604FE"/>
    <w:rsid w:val="00963A46"/>
    <w:rsid w:val="00965614"/>
    <w:rsid w:val="00971419"/>
    <w:rsid w:val="00971888"/>
    <w:rsid w:val="00973D2D"/>
    <w:rsid w:val="00973E4F"/>
    <w:rsid w:val="00981452"/>
    <w:rsid w:val="00987998"/>
    <w:rsid w:val="0099053E"/>
    <w:rsid w:val="00992BCD"/>
    <w:rsid w:val="009956ED"/>
    <w:rsid w:val="009B2229"/>
    <w:rsid w:val="009B2DEC"/>
    <w:rsid w:val="009C1548"/>
    <w:rsid w:val="009D13C5"/>
    <w:rsid w:val="009D281D"/>
    <w:rsid w:val="009D51AC"/>
    <w:rsid w:val="009E5DBD"/>
    <w:rsid w:val="009E633B"/>
    <w:rsid w:val="009E7DBD"/>
    <w:rsid w:val="009F0A25"/>
    <w:rsid w:val="009F1A29"/>
    <w:rsid w:val="009F1BD5"/>
    <w:rsid w:val="009F2D77"/>
    <w:rsid w:val="00A0019C"/>
    <w:rsid w:val="00A002E5"/>
    <w:rsid w:val="00A013C6"/>
    <w:rsid w:val="00A014F8"/>
    <w:rsid w:val="00A04336"/>
    <w:rsid w:val="00A07201"/>
    <w:rsid w:val="00A15BD6"/>
    <w:rsid w:val="00A20624"/>
    <w:rsid w:val="00A20A74"/>
    <w:rsid w:val="00A23D47"/>
    <w:rsid w:val="00A24A40"/>
    <w:rsid w:val="00A27565"/>
    <w:rsid w:val="00A27B8F"/>
    <w:rsid w:val="00A3136E"/>
    <w:rsid w:val="00A40013"/>
    <w:rsid w:val="00A46D39"/>
    <w:rsid w:val="00A527F5"/>
    <w:rsid w:val="00A52862"/>
    <w:rsid w:val="00A5364F"/>
    <w:rsid w:val="00A538B6"/>
    <w:rsid w:val="00A54111"/>
    <w:rsid w:val="00A55031"/>
    <w:rsid w:val="00A570A6"/>
    <w:rsid w:val="00A5746E"/>
    <w:rsid w:val="00A62720"/>
    <w:rsid w:val="00A63B6D"/>
    <w:rsid w:val="00A67690"/>
    <w:rsid w:val="00A76F5E"/>
    <w:rsid w:val="00A81C51"/>
    <w:rsid w:val="00A82074"/>
    <w:rsid w:val="00A85E4C"/>
    <w:rsid w:val="00A903F2"/>
    <w:rsid w:val="00A91204"/>
    <w:rsid w:val="00A91D9D"/>
    <w:rsid w:val="00A93B90"/>
    <w:rsid w:val="00A94382"/>
    <w:rsid w:val="00A95CD4"/>
    <w:rsid w:val="00A96E3B"/>
    <w:rsid w:val="00AA23C3"/>
    <w:rsid w:val="00AA2A69"/>
    <w:rsid w:val="00AA2C67"/>
    <w:rsid w:val="00AA4752"/>
    <w:rsid w:val="00AA527A"/>
    <w:rsid w:val="00AA58EF"/>
    <w:rsid w:val="00AB4291"/>
    <w:rsid w:val="00AB4A85"/>
    <w:rsid w:val="00AB5DCE"/>
    <w:rsid w:val="00AB7B29"/>
    <w:rsid w:val="00AC0EB3"/>
    <w:rsid w:val="00AC3C75"/>
    <w:rsid w:val="00AC76DA"/>
    <w:rsid w:val="00AD572C"/>
    <w:rsid w:val="00AD714D"/>
    <w:rsid w:val="00AE0B42"/>
    <w:rsid w:val="00AE439C"/>
    <w:rsid w:val="00AE69E4"/>
    <w:rsid w:val="00AF2BD7"/>
    <w:rsid w:val="00B0151B"/>
    <w:rsid w:val="00B01A50"/>
    <w:rsid w:val="00B10064"/>
    <w:rsid w:val="00B10B22"/>
    <w:rsid w:val="00B14CAF"/>
    <w:rsid w:val="00B17328"/>
    <w:rsid w:val="00B17FB7"/>
    <w:rsid w:val="00B24B6E"/>
    <w:rsid w:val="00B350AA"/>
    <w:rsid w:val="00B37116"/>
    <w:rsid w:val="00B37B6C"/>
    <w:rsid w:val="00B4497F"/>
    <w:rsid w:val="00B4746D"/>
    <w:rsid w:val="00B56791"/>
    <w:rsid w:val="00B603D8"/>
    <w:rsid w:val="00B6068C"/>
    <w:rsid w:val="00B61BE4"/>
    <w:rsid w:val="00B67F1F"/>
    <w:rsid w:val="00B70728"/>
    <w:rsid w:val="00B74BB0"/>
    <w:rsid w:val="00B7689B"/>
    <w:rsid w:val="00B83212"/>
    <w:rsid w:val="00B8477F"/>
    <w:rsid w:val="00B861DF"/>
    <w:rsid w:val="00B91B92"/>
    <w:rsid w:val="00B94EED"/>
    <w:rsid w:val="00BA0046"/>
    <w:rsid w:val="00BA03DC"/>
    <w:rsid w:val="00BA2026"/>
    <w:rsid w:val="00BA23CC"/>
    <w:rsid w:val="00BA3BFF"/>
    <w:rsid w:val="00BA5DE3"/>
    <w:rsid w:val="00BB2535"/>
    <w:rsid w:val="00BC44FB"/>
    <w:rsid w:val="00BC49FE"/>
    <w:rsid w:val="00BC5E75"/>
    <w:rsid w:val="00BC721A"/>
    <w:rsid w:val="00BD00E5"/>
    <w:rsid w:val="00BD21AE"/>
    <w:rsid w:val="00BD4BA2"/>
    <w:rsid w:val="00BE041A"/>
    <w:rsid w:val="00BE10A1"/>
    <w:rsid w:val="00BE1E09"/>
    <w:rsid w:val="00BE5CDB"/>
    <w:rsid w:val="00BF003C"/>
    <w:rsid w:val="00BF3228"/>
    <w:rsid w:val="00BF3584"/>
    <w:rsid w:val="00BF447C"/>
    <w:rsid w:val="00BF569B"/>
    <w:rsid w:val="00C0544C"/>
    <w:rsid w:val="00C05552"/>
    <w:rsid w:val="00C05C41"/>
    <w:rsid w:val="00C06CCC"/>
    <w:rsid w:val="00C11909"/>
    <w:rsid w:val="00C1235E"/>
    <w:rsid w:val="00C16420"/>
    <w:rsid w:val="00C165EE"/>
    <w:rsid w:val="00C17CD1"/>
    <w:rsid w:val="00C20A6F"/>
    <w:rsid w:val="00C23048"/>
    <w:rsid w:val="00C23C38"/>
    <w:rsid w:val="00C25C16"/>
    <w:rsid w:val="00C41143"/>
    <w:rsid w:val="00C42877"/>
    <w:rsid w:val="00C44926"/>
    <w:rsid w:val="00C51084"/>
    <w:rsid w:val="00C517AA"/>
    <w:rsid w:val="00C534D3"/>
    <w:rsid w:val="00C53B9D"/>
    <w:rsid w:val="00C53D66"/>
    <w:rsid w:val="00C545E9"/>
    <w:rsid w:val="00C57FEA"/>
    <w:rsid w:val="00C60BD3"/>
    <w:rsid w:val="00C63FA0"/>
    <w:rsid w:val="00C72413"/>
    <w:rsid w:val="00C75B5F"/>
    <w:rsid w:val="00C7723B"/>
    <w:rsid w:val="00C77432"/>
    <w:rsid w:val="00C81146"/>
    <w:rsid w:val="00C842C9"/>
    <w:rsid w:val="00C85BC7"/>
    <w:rsid w:val="00C87A1E"/>
    <w:rsid w:val="00C90DD4"/>
    <w:rsid w:val="00C933A7"/>
    <w:rsid w:val="00C94C27"/>
    <w:rsid w:val="00C968C0"/>
    <w:rsid w:val="00CA07E0"/>
    <w:rsid w:val="00CA212E"/>
    <w:rsid w:val="00CA6110"/>
    <w:rsid w:val="00CA7869"/>
    <w:rsid w:val="00CA7BC8"/>
    <w:rsid w:val="00CA7DDA"/>
    <w:rsid w:val="00CB0454"/>
    <w:rsid w:val="00CB0D45"/>
    <w:rsid w:val="00CB4112"/>
    <w:rsid w:val="00CC43CA"/>
    <w:rsid w:val="00CC5879"/>
    <w:rsid w:val="00CC7BCD"/>
    <w:rsid w:val="00CD0A5D"/>
    <w:rsid w:val="00CD4F08"/>
    <w:rsid w:val="00CE2A7C"/>
    <w:rsid w:val="00CE2DF5"/>
    <w:rsid w:val="00CE2FF5"/>
    <w:rsid w:val="00CE469C"/>
    <w:rsid w:val="00CE6F0D"/>
    <w:rsid w:val="00CF06E9"/>
    <w:rsid w:val="00CF1CEC"/>
    <w:rsid w:val="00CF6380"/>
    <w:rsid w:val="00D01AAD"/>
    <w:rsid w:val="00D033A2"/>
    <w:rsid w:val="00D04224"/>
    <w:rsid w:val="00D0721E"/>
    <w:rsid w:val="00D07BE7"/>
    <w:rsid w:val="00D14BA0"/>
    <w:rsid w:val="00D15B31"/>
    <w:rsid w:val="00D24A63"/>
    <w:rsid w:val="00D24DEE"/>
    <w:rsid w:val="00D262F7"/>
    <w:rsid w:val="00D3129E"/>
    <w:rsid w:val="00D317B6"/>
    <w:rsid w:val="00D32761"/>
    <w:rsid w:val="00D34653"/>
    <w:rsid w:val="00D44BDE"/>
    <w:rsid w:val="00D45622"/>
    <w:rsid w:val="00D52E41"/>
    <w:rsid w:val="00D57885"/>
    <w:rsid w:val="00D57EB0"/>
    <w:rsid w:val="00D61674"/>
    <w:rsid w:val="00D63286"/>
    <w:rsid w:val="00D63A87"/>
    <w:rsid w:val="00D646AD"/>
    <w:rsid w:val="00D64C3E"/>
    <w:rsid w:val="00D67EB5"/>
    <w:rsid w:val="00D7283C"/>
    <w:rsid w:val="00D815A5"/>
    <w:rsid w:val="00D907EA"/>
    <w:rsid w:val="00D90951"/>
    <w:rsid w:val="00D91268"/>
    <w:rsid w:val="00D918C6"/>
    <w:rsid w:val="00D922D5"/>
    <w:rsid w:val="00D94446"/>
    <w:rsid w:val="00D957D1"/>
    <w:rsid w:val="00D97E52"/>
    <w:rsid w:val="00DA1DBD"/>
    <w:rsid w:val="00DA2637"/>
    <w:rsid w:val="00DA43E8"/>
    <w:rsid w:val="00DA6676"/>
    <w:rsid w:val="00DA6A41"/>
    <w:rsid w:val="00DB1385"/>
    <w:rsid w:val="00DB5590"/>
    <w:rsid w:val="00DB62C9"/>
    <w:rsid w:val="00DB77C9"/>
    <w:rsid w:val="00DC046E"/>
    <w:rsid w:val="00DC19DA"/>
    <w:rsid w:val="00DC2714"/>
    <w:rsid w:val="00DD016B"/>
    <w:rsid w:val="00DD0387"/>
    <w:rsid w:val="00DD09CD"/>
    <w:rsid w:val="00DD3921"/>
    <w:rsid w:val="00DD3E69"/>
    <w:rsid w:val="00DE2714"/>
    <w:rsid w:val="00DE4862"/>
    <w:rsid w:val="00DE6866"/>
    <w:rsid w:val="00DF0F8B"/>
    <w:rsid w:val="00E04470"/>
    <w:rsid w:val="00E05630"/>
    <w:rsid w:val="00E05C64"/>
    <w:rsid w:val="00E0656B"/>
    <w:rsid w:val="00E14ACB"/>
    <w:rsid w:val="00E248E0"/>
    <w:rsid w:val="00E259A7"/>
    <w:rsid w:val="00E32EE2"/>
    <w:rsid w:val="00E3473A"/>
    <w:rsid w:val="00E352D8"/>
    <w:rsid w:val="00E35C9C"/>
    <w:rsid w:val="00E35FCE"/>
    <w:rsid w:val="00E37250"/>
    <w:rsid w:val="00E43ED7"/>
    <w:rsid w:val="00E44106"/>
    <w:rsid w:val="00E464EB"/>
    <w:rsid w:val="00E46FDD"/>
    <w:rsid w:val="00E52C31"/>
    <w:rsid w:val="00E53392"/>
    <w:rsid w:val="00E55C25"/>
    <w:rsid w:val="00E568E2"/>
    <w:rsid w:val="00E60A15"/>
    <w:rsid w:val="00E6109F"/>
    <w:rsid w:val="00E616ED"/>
    <w:rsid w:val="00E70FD6"/>
    <w:rsid w:val="00E73FF6"/>
    <w:rsid w:val="00E766E3"/>
    <w:rsid w:val="00E772EA"/>
    <w:rsid w:val="00E8102F"/>
    <w:rsid w:val="00E85D24"/>
    <w:rsid w:val="00E90CDA"/>
    <w:rsid w:val="00E91412"/>
    <w:rsid w:val="00E921C7"/>
    <w:rsid w:val="00E9488E"/>
    <w:rsid w:val="00E96672"/>
    <w:rsid w:val="00EA1A85"/>
    <w:rsid w:val="00EA41B0"/>
    <w:rsid w:val="00EA6798"/>
    <w:rsid w:val="00EB1801"/>
    <w:rsid w:val="00EB18C6"/>
    <w:rsid w:val="00EB3062"/>
    <w:rsid w:val="00EB4058"/>
    <w:rsid w:val="00EB44D2"/>
    <w:rsid w:val="00EC1E44"/>
    <w:rsid w:val="00EC21BF"/>
    <w:rsid w:val="00EC2301"/>
    <w:rsid w:val="00EC269D"/>
    <w:rsid w:val="00EC48D8"/>
    <w:rsid w:val="00EC6620"/>
    <w:rsid w:val="00EC7F96"/>
    <w:rsid w:val="00ED1B8B"/>
    <w:rsid w:val="00ED1CA0"/>
    <w:rsid w:val="00ED25AC"/>
    <w:rsid w:val="00ED50CB"/>
    <w:rsid w:val="00ED51B0"/>
    <w:rsid w:val="00ED610C"/>
    <w:rsid w:val="00ED6B10"/>
    <w:rsid w:val="00EE14D9"/>
    <w:rsid w:val="00EE2835"/>
    <w:rsid w:val="00EE28FE"/>
    <w:rsid w:val="00EF7550"/>
    <w:rsid w:val="00F01461"/>
    <w:rsid w:val="00F0151B"/>
    <w:rsid w:val="00F1472D"/>
    <w:rsid w:val="00F16CD6"/>
    <w:rsid w:val="00F2251A"/>
    <w:rsid w:val="00F25A1B"/>
    <w:rsid w:val="00F2612F"/>
    <w:rsid w:val="00F30D24"/>
    <w:rsid w:val="00F31945"/>
    <w:rsid w:val="00F31B59"/>
    <w:rsid w:val="00F35DC4"/>
    <w:rsid w:val="00F376C6"/>
    <w:rsid w:val="00F41EC9"/>
    <w:rsid w:val="00F43CA4"/>
    <w:rsid w:val="00F458FD"/>
    <w:rsid w:val="00F46733"/>
    <w:rsid w:val="00F46BCB"/>
    <w:rsid w:val="00F5277D"/>
    <w:rsid w:val="00F57877"/>
    <w:rsid w:val="00F60B47"/>
    <w:rsid w:val="00F60C81"/>
    <w:rsid w:val="00F66ED0"/>
    <w:rsid w:val="00F67C47"/>
    <w:rsid w:val="00F701B2"/>
    <w:rsid w:val="00F70E2B"/>
    <w:rsid w:val="00F721F4"/>
    <w:rsid w:val="00F72F92"/>
    <w:rsid w:val="00F74C82"/>
    <w:rsid w:val="00F76F4E"/>
    <w:rsid w:val="00F816D0"/>
    <w:rsid w:val="00F8246C"/>
    <w:rsid w:val="00F850C4"/>
    <w:rsid w:val="00F91DD0"/>
    <w:rsid w:val="00F93F52"/>
    <w:rsid w:val="00FA0C08"/>
    <w:rsid w:val="00FA5F5B"/>
    <w:rsid w:val="00FA69E9"/>
    <w:rsid w:val="00FB04B2"/>
    <w:rsid w:val="00FB161F"/>
    <w:rsid w:val="00FB1F06"/>
    <w:rsid w:val="00FB29B0"/>
    <w:rsid w:val="00FB7BF6"/>
    <w:rsid w:val="00FC511B"/>
    <w:rsid w:val="00FD4B69"/>
    <w:rsid w:val="00FD557E"/>
    <w:rsid w:val="00FD6D20"/>
    <w:rsid w:val="00FD7964"/>
    <w:rsid w:val="00FE1753"/>
    <w:rsid w:val="00FE4F2D"/>
    <w:rsid w:val="00FE6BA7"/>
    <w:rsid w:val="00FF1B9B"/>
    <w:rsid w:val="00FF45D6"/>
    <w:rsid w:val="00FF52C3"/>
    <w:rsid w:val="00FF5809"/>
    <w:rsid w:val="00FF7E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ABEC4"/>
  <w15:chartTrackingRefBased/>
  <w15:docId w15:val="{2DCAA74C-4AC9-4DF1-95C9-F1DA1B70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60"/>
  </w:style>
  <w:style w:type="paragraph" w:styleId="Heading1">
    <w:name w:val="heading 1"/>
    <w:basedOn w:val="Normal"/>
    <w:next w:val="Normal"/>
    <w:link w:val="Heading1Char"/>
    <w:uiPriority w:val="9"/>
    <w:qFormat/>
    <w:rsid w:val="00631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A2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9F0A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6910B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769"/>
    <w:pPr>
      <w:spacing w:after="0" w:line="240" w:lineRule="auto"/>
    </w:pPr>
    <w:rPr>
      <w:rFonts w:eastAsiaTheme="minorEastAsia"/>
    </w:rPr>
  </w:style>
  <w:style w:type="character" w:customStyle="1" w:styleId="NoSpacingChar">
    <w:name w:val="No Spacing Char"/>
    <w:basedOn w:val="DefaultParagraphFont"/>
    <w:link w:val="NoSpacing"/>
    <w:uiPriority w:val="1"/>
    <w:rsid w:val="004E7769"/>
    <w:rPr>
      <w:rFonts w:eastAsiaTheme="minorEastAsia"/>
    </w:rPr>
  </w:style>
  <w:style w:type="character" w:customStyle="1" w:styleId="Heading1Char">
    <w:name w:val="Heading 1 Char"/>
    <w:basedOn w:val="DefaultParagraphFont"/>
    <w:link w:val="Heading1"/>
    <w:uiPriority w:val="9"/>
    <w:rsid w:val="006312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295"/>
    <w:pPr>
      <w:outlineLvl w:val="9"/>
    </w:pPr>
  </w:style>
  <w:style w:type="paragraph" w:styleId="Header">
    <w:name w:val="header"/>
    <w:basedOn w:val="Normal"/>
    <w:link w:val="HeaderChar"/>
    <w:uiPriority w:val="99"/>
    <w:unhideWhenUsed/>
    <w:rsid w:val="0063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95"/>
  </w:style>
  <w:style w:type="paragraph" w:styleId="Footer">
    <w:name w:val="footer"/>
    <w:basedOn w:val="Normal"/>
    <w:link w:val="FooterChar"/>
    <w:uiPriority w:val="99"/>
    <w:unhideWhenUsed/>
    <w:rsid w:val="0063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95"/>
  </w:style>
  <w:style w:type="character" w:styleId="PlaceholderText">
    <w:name w:val="Placeholder Text"/>
    <w:basedOn w:val="DefaultParagraphFont"/>
    <w:uiPriority w:val="99"/>
    <w:semiHidden/>
    <w:rsid w:val="00631295"/>
    <w:rPr>
      <w:color w:val="808080"/>
    </w:rPr>
  </w:style>
  <w:style w:type="character" w:customStyle="1" w:styleId="Heading2Char">
    <w:name w:val="Heading 2 Char"/>
    <w:basedOn w:val="DefaultParagraphFont"/>
    <w:link w:val="Heading2"/>
    <w:uiPriority w:val="9"/>
    <w:rsid w:val="00FF52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0884"/>
    <w:pPr>
      <w:ind w:left="720"/>
      <w:contextualSpacing/>
    </w:pPr>
  </w:style>
  <w:style w:type="paragraph" w:styleId="TOC1">
    <w:name w:val="toc 1"/>
    <w:basedOn w:val="Normal"/>
    <w:next w:val="Normal"/>
    <w:autoRedefine/>
    <w:uiPriority w:val="39"/>
    <w:unhideWhenUsed/>
    <w:rsid w:val="00B4497F"/>
    <w:pPr>
      <w:tabs>
        <w:tab w:val="left" w:pos="440"/>
        <w:tab w:val="right" w:leader="dot" w:pos="9350"/>
      </w:tabs>
      <w:spacing w:after="100"/>
    </w:pPr>
  </w:style>
  <w:style w:type="paragraph" w:styleId="TOC2">
    <w:name w:val="toc 2"/>
    <w:basedOn w:val="Normal"/>
    <w:next w:val="Normal"/>
    <w:autoRedefine/>
    <w:uiPriority w:val="39"/>
    <w:unhideWhenUsed/>
    <w:rsid w:val="00B4497F"/>
    <w:pPr>
      <w:spacing w:after="100"/>
      <w:ind w:left="220"/>
    </w:pPr>
  </w:style>
  <w:style w:type="character" w:styleId="Hyperlink">
    <w:name w:val="Hyperlink"/>
    <w:basedOn w:val="DefaultParagraphFont"/>
    <w:uiPriority w:val="99"/>
    <w:unhideWhenUsed/>
    <w:rsid w:val="00B4497F"/>
    <w:rPr>
      <w:color w:val="0563C1" w:themeColor="hyperlink"/>
      <w:u w:val="single"/>
    </w:rPr>
  </w:style>
  <w:style w:type="character" w:styleId="CommentReference">
    <w:name w:val="annotation reference"/>
    <w:basedOn w:val="DefaultParagraphFont"/>
    <w:uiPriority w:val="99"/>
    <w:semiHidden/>
    <w:unhideWhenUsed/>
    <w:rsid w:val="008C1363"/>
    <w:rPr>
      <w:sz w:val="16"/>
      <w:szCs w:val="16"/>
    </w:rPr>
  </w:style>
  <w:style w:type="paragraph" w:styleId="CommentText">
    <w:name w:val="annotation text"/>
    <w:basedOn w:val="Normal"/>
    <w:link w:val="CommentTextChar"/>
    <w:uiPriority w:val="99"/>
    <w:semiHidden/>
    <w:unhideWhenUsed/>
    <w:rsid w:val="008C1363"/>
    <w:pPr>
      <w:spacing w:line="240" w:lineRule="auto"/>
    </w:pPr>
    <w:rPr>
      <w:sz w:val="20"/>
      <w:szCs w:val="20"/>
    </w:rPr>
  </w:style>
  <w:style w:type="character" w:customStyle="1" w:styleId="CommentTextChar">
    <w:name w:val="Comment Text Char"/>
    <w:basedOn w:val="DefaultParagraphFont"/>
    <w:link w:val="CommentText"/>
    <w:uiPriority w:val="99"/>
    <w:semiHidden/>
    <w:rsid w:val="008C1363"/>
    <w:rPr>
      <w:sz w:val="20"/>
      <w:szCs w:val="20"/>
    </w:rPr>
  </w:style>
  <w:style w:type="paragraph" w:styleId="CommentSubject">
    <w:name w:val="annotation subject"/>
    <w:basedOn w:val="CommentText"/>
    <w:next w:val="CommentText"/>
    <w:link w:val="CommentSubjectChar"/>
    <w:uiPriority w:val="99"/>
    <w:semiHidden/>
    <w:unhideWhenUsed/>
    <w:rsid w:val="008C1363"/>
    <w:rPr>
      <w:b/>
      <w:bCs/>
    </w:rPr>
  </w:style>
  <w:style w:type="character" w:customStyle="1" w:styleId="CommentSubjectChar">
    <w:name w:val="Comment Subject Char"/>
    <w:basedOn w:val="CommentTextChar"/>
    <w:link w:val="CommentSubject"/>
    <w:uiPriority w:val="99"/>
    <w:semiHidden/>
    <w:rsid w:val="008C1363"/>
    <w:rPr>
      <w:b/>
      <w:bCs/>
      <w:sz w:val="20"/>
      <w:szCs w:val="20"/>
    </w:rPr>
  </w:style>
  <w:style w:type="paragraph" w:styleId="BalloonText">
    <w:name w:val="Balloon Text"/>
    <w:basedOn w:val="Normal"/>
    <w:link w:val="BalloonTextChar"/>
    <w:uiPriority w:val="99"/>
    <w:semiHidden/>
    <w:unhideWhenUsed/>
    <w:rsid w:val="008C1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363"/>
    <w:rPr>
      <w:rFonts w:ascii="Segoe UI" w:hAnsi="Segoe UI" w:cs="Segoe UI"/>
      <w:sz w:val="18"/>
      <w:szCs w:val="18"/>
    </w:rPr>
  </w:style>
  <w:style w:type="character" w:customStyle="1" w:styleId="Heading5Char">
    <w:name w:val="Heading 5 Char"/>
    <w:basedOn w:val="DefaultParagraphFont"/>
    <w:link w:val="Heading5"/>
    <w:uiPriority w:val="9"/>
    <w:semiHidden/>
    <w:rsid w:val="006910B1"/>
    <w:rPr>
      <w:b/>
      <w:bCs/>
      <w:sz w:val="28"/>
      <w:szCs w:val="28"/>
    </w:rPr>
  </w:style>
  <w:style w:type="character" w:customStyle="1" w:styleId="Heading3Char">
    <w:name w:val="Heading 3 Char"/>
    <w:basedOn w:val="DefaultParagraphFont"/>
    <w:link w:val="Heading3"/>
    <w:uiPriority w:val="9"/>
    <w:rsid w:val="009F0A25"/>
    <w:rPr>
      <w:b/>
      <w:bCs/>
      <w:sz w:val="32"/>
      <w:szCs w:val="32"/>
    </w:rPr>
  </w:style>
  <w:style w:type="character" w:customStyle="1" w:styleId="Heading4Char">
    <w:name w:val="Heading 4 Char"/>
    <w:basedOn w:val="DefaultParagraphFont"/>
    <w:link w:val="Heading4"/>
    <w:uiPriority w:val="9"/>
    <w:semiHidden/>
    <w:rsid w:val="009F0A25"/>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9E5DB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B1F06"/>
    <w:rPr>
      <w:color w:val="605E5C"/>
      <w:shd w:val="clear" w:color="auto" w:fill="E1DFDD"/>
    </w:rPr>
  </w:style>
  <w:style w:type="paragraph" w:styleId="TOC3">
    <w:name w:val="toc 3"/>
    <w:basedOn w:val="Normal"/>
    <w:next w:val="Normal"/>
    <w:autoRedefine/>
    <w:uiPriority w:val="39"/>
    <w:unhideWhenUsed/>
    <w:rsid w:val="006204B5"/>
    <w:pPr>
      <w:widowControl w:val="0"/>
      <w:spacing w:line="278" w:lineRule="auto"/>
      <w:ind w:leftChars="400" w:left="840"/>
    </w:pPr>
    <w:rPr>
      <w:rFonts w:eastAsiaTheme="minorEastAsia"/>
      <w:kern w:val="2"/>
      <w:szCs w:val="24"/>
      <w:lang w:eastAsia="zh-CN"/>
      <w14:ligatures w14:val="standardContextual"/>
    </w:rPr>
  </w:style>
  <w:style w:type="paragraph" w:styleId="TOC4">
    <w:name w:val="toc 4"/>
    <w:basedOn w:val="Normal"/>
    <w:next w:val="Normal"/>
    <w:autoRedefine/>
    <w:uiPriority w:val="39"/>
    <w:unhideWhenUsed/>
    <w:rsid w:val="006204B5"/>
    <w:pPr>
      <w:widowControl w:val="0"/>
      <w:spacing w:line="278" w:lineRule="auto"/>
      <w:ind w:leftChars="600" w:left="1260"/>
    </w:pPr>
    <w:rPr>
      <w:rFonts w:eastAsiaTheme="minorEastAsia"/>
      <w:kern w:val="2"/>
      <w:szCs w:val="24"/>
      <w:lang w:eastAsia="zh-CN"/>
      <w14:ligatures w14:val="standardContextual"/>
    </w:rPr>
  </w:style>
  <w:style w:type="paragraph" w:styleId="TOC5">
    <w:name w:val="toc 5"/>
    <w:basedOn w:val="Normal"/>
    <w:next w:val="Normal"/>
    <w:autoRedefine/>
    <w:uiPriority w:val="39"/>
    <w:unhideWhenUsed/>
    <w:rsid w:val="006204B5"/>
    <w:pPr>
      <w:widowControl w:val="0"/>
      <w:spacing w:line="278" w:lineRule="auto"/>
      <w:ind w:leftChars="800" w:left="1680"/>
    </w:pPr>
    <w:rPr>
      <w:rFonts w:eastAsiaTheme="minorEastAsia"/>
      <w:kern w:val="2"/>
      <w:szCs w:val="24"/>
      <w:lang w:eastAsia="zh-CN"/>
      <w14:ligatures w14:val="standardContextual"/>
    </w:rPr>
  </w:style>
  <w:style w:type="paragraph" w:styleId="TOC6">
    <w:name w:val="toc 6"/>
    <w:basedOn w:val="Normal"/>
    <w:next w:val="Normal"/>
    <w:autoRedefine/>
    <w:uiPriority w:val="39"/>
    <w:unhideWhenUsed/>
    <w:rsid w:val="006204B5"/>
    <w:pPr>
      <w:widowControl w:val="0"/>
      <w:spacing w:line="278" w:lineRule="auto"/>
      <w:ind w:leftChars="1000" w:left="2100"/>
    </w:pPr>
    <w:rPr>
      <w:rFonts w:eastAsiaTheme="minorEastAsia"/>
      <w:kern w:val="2"/>
      <w:szCs w:val="24"/>
      <w:lang w:eastAsia="zh-CN"/>
      <w14:ligatures w14:val="standardContextual"/>
    </w:rPr>
  </w:style>
  <w:style w:type="paragraph" w:styleId="TOC7">
    <w:name w:val="toc 7"/>
    <w:basedOn w:val="Normal"/>
    <w:next w:val="Normal"/>
    <w:autoRedefine/>
    <w:uiPriority w:val="39"/>
    <w:unhideWhenUsed/>
    <w:rsid w:val="006204B5"/>
    <w:pPr>
      <w:widowControl w:val="0"/>
      <w:spacing w:line="278" w:lineRule="auto"/>
      <w:ind w:leftChars="1200" w:left="2520"/>
    </w:pPr>
    <w:rPr>
      <w:rFonts w:eastAsiaTheme="minorEastAsia"/>
      <w:kern w:val="2"/>
      <w:szCs w:val="24"/>
      <w:lang w:eastAsia="zh-CN"/>
      <w14:ligatures w14:val="standardContextual"/>
    </w:rPr>
  </w:style>
  <w:style w:type="paragraph" w:styleId="TOC8">
    <w:name w:val="toc 8"/>
    <w:basedOn w:val="Normal"/>
    <w:next w:val="Normal"/>
    <w:autoRedefine/>
    <w:uiPriority w:val="39"/>
    <w:unhideWhenUsed/>
    <w:rsid w:val="006204B5"/>
    <w:pPr>
      <w:widowControl w:val="0"/>
      <w:spacing w:line="278" w:lineRule="auto"/>
      <w:ind w:leftChars="1400" w:left="2940"/>
    </w:pPr>
    <w:rPr>
      <w:rFonts w:eastAsiaTheme="minorEastAsia"/>
      <w:kern w:val="2"/>
      <w:szCs w:val="24"/>
      <w:lang w:eastAsia="zh-CN"/>
      <w14:ligatures w14:val="standardContextual"/>
    </w:rPr>
  </w:style>
  <w:style w:type="paragraph" w:styleId="TOC9">
    <w:name w:val="toc 9"/>
    <w:basedOn w:val="Normal"/>
    <w:next w:val="Normal"/>
    <w:autoRedefine/>
    <w:uiPriority w:val="39"/>
    <w:unhideWhenUsed/>
    <w:rsid w:val="006204B5"/>
    <w:pPr>
      <w:widowControl w:val="0"/>
      <w:spacing w:line="278" w:lineRule="auto"/>
      <w:ind w:leftChars="1600" w:left="3360"/>
    </w:pPr>
    <w:rPr>
      <w:rFonts w:eastAsiaTheme="minorEastAsia"/>
      <w:kern w:val="2"/>
      <w:szCs w:val="24"/>
      <w:lang w:eastAsia="zh-CN"/>
      <w14:ligatures w14:val="standardContextual"/>
    </w:rPr>
  </w:style>
  <w:style w:type="table" w:styleId="TableGrid">
    <w:name w:val="Table Grid"/>
    <w:basedOn w:val="TableNormal"/>
    <w:uiPriority w:val="39"/>
    <w:rsid w:val="0094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6607">
      <w:bodyDiv w:val="1"/>
      <w:marLeft w:val="0"/>
      <w:marRight w:val="0"/>
      <w:marTop w:val="0"/>
      <w:marBottom w:val="0"/>
      <w:divBdr>
        <w:top w:val="none" w:sz="0" w:space="0" w:color="auto"/>
        <w:left w:val="none" w:sz="0" w:space="0" w:color="auto"/>
        <w:bottom w:val="none" w:sz="0" w:space="0" w:color="auto"/>
        <w:right w:val="none" w:sz="0" w:space="0" w:color="auto"/>
      </w:divBdr>
    </w:div>
    <w:div w:id="155271822">
      <w:bodyDiv w:val="1"/>
      <w:marLeft w:val="0"/>
      <w:marRight w:val="0"/>
      <w:marTop w:val="0"/>
      <w:marBottom w:val="0"/>
      <w:divBdr>
        <w:top w:val="none" w:sz="0" w:space="0" w:color="auto"/>
        <w:left w:val="none" w:sz="0" w:space="0" w:color="auto"/>
        <w:bottom w:val="none" w:sz="0" w:space="0" w:color="auto"/>
        <w:right w:val="none" w:sz="0" w:space="0" w:color="auto"/>
      </w:divBdr>
    </w:div>
    <w:div w:id="157235387">
      <w:bodyDiv w:val="1"/>
      <w:marLeft w:val="0"/>
      <w:marRight w:val="0"/>
      <w:marTop w:val="0"/>
      <w:marBottom w:val="0"/>
      <w:divBdr>
        <w:top w:val="none" w:sz="0" w:space="0" w:color="auto"/>
        <w:left w:val="none" w:sz="0" w:space="0" w:color="auto"/>
        <w:bottom w:val="none" w:sz="0" w:space="0" w:color="auto"/>
        <w:right w:val="none" w:sz="0" w:space="0" w:color="auto"/>
      </w:divBdr>
    </w:div>
    <w:div w:id="176161967">
      <w:bodyDiv w:val="1"/>
      <w:marLeft w:val="0"/>
      <w:marRight w:val="0"/>
      <w:marTop w:val="0"/>
      <w:marBottom w:val="0"/>
      <w:divBdr>
        <w:top w:val="none" w:sz="0" w:space="0" w:color="auto"/>
        <w:left w:val="none" w:sz="0" w:space="0" w:color="auto"/>
        <w:bottom w:val="none" w:sz="0" w:space="0" w:color="auto"/>
        <w:right w:val="none" w:sz="0" w:space="0" w:color="auto"/>
      </w:divBdr>
    </w:div>
    <w:div w:id="194272305">
      <w:bodyDiv w:val="1"/>
      <w:marLeft w:val="0"/>
      <w:marRight w:val="0"/>
      <w:marTop w:val="0"/>
      <w:marBottom w:val="0"/>
      <w:divBdr>
        <w:top w:val="none" w:sz="0" w:space="0" w:color="auto"/>
        <w:left w:val="none" w:sz="0" w:space="0" w:color="auto"/>
        <w:bottom w:val="none" w:sz="0" w:space="0" w:color="auto"/>
        <w:right w:val="none" w:sz="0" w:space="0" w:color="auto"/>
      </w:divBdr>
      <w:divsChild>
        <w:div w:id="1414232903">
          <w:marLeft w:val="0"/>
          <w:marRight w:val="0"/>
          <w:marTop w:val="0"/>
          <w:marBottom w:val="0"/>
          <w:divBdr>
            <w:top w:val="none" w:sz="0" w:space="0" w:color="auto"/>
            <w:left w:val="none" w:sz="0" w:space="0" w:color="auto"/>
            <w:bottom w:val="none" w:sz="0" w:space="0" w:color="auto"/>
            <w:right w:val="none" w:sz="0" w:space="0" w:color="auto"/>
          </w:divBdr>
          <w:divsChild>
            <w:div w:id="1887182105">
              <w:marLeft w:val="0"/>
              <w:marRight w:val="0"/>
              <w:marTop w:val="0"/>
              <w:marBottom w:val="0"/>
              <w:divBdr>
                <w:top w:val="none" w:sz="0" w:space="0" w:color="auto"/>
                <w:left w:val="none" w:sz="0" w:space="0" w:color="auto"/>
                <w:bottom w:val="none" w:sz="0" w:space="0" w:color="auto"/>
                <w:right w:val="none" w:sz="0" w:space="0" w:color="auto"/>
              </w:divBdr>
              <w:divsChild>
                <w:div w:id="1212809589">
                  <w:marLeft w:val="0"/>
                  <w:marRight w:val="0"/>
                  <w:marTop w:val="0"/>
                  <w:marBottom w:val="0"/>
                  <w:divBdr>
                    <w:top w:val="none" w:sz="0" w:space="0" w:color="auto"/>
                    <w:left w:val="none" w:sz="0" w:space="0" w:color="auto"/>
                    <w:bottom w:val="none" w:sz="0" w:space="0" w:color="auto"/>
                    <w:right w:val="none" w:sz="0" w:space="0" w:color="auto"/>
                  </w:divBdr>
                  <w:divsChild>
                    <w:div w:id="1089422152">
                      <w:marLeft w:val="0"/>
                      <w:marRight w:val="0"/>
                      <w:marTop w:val="0"/>
                      <w:marBottom w:val="0"/>
                      <w:divBdr>
                        <w:top w:val="none" w:sz="0" w:space="0" w:color="auto"/>
                        <w:left w:val="none" w:sz="0" w:space="0" w:color="auto"/>
                        <w:bottom w:val="none" w:sz="0" w:space="0" w:color="auto"/>
                        <w:right w:val="none" w:sz="0" w:space="0" w:color="auto"/>
                      </w:divBdr>
                      <w:divsChild>
                        <w:div w:id="1965773885">
                          <w:marLeft w:val="0"/>
                          <w:marRight w:val="0"/>
                          <w:marTop w:val="0"/>
                          <w:marBottom w:val="0"/>
                          <w:divBdr>
                            <w:top w:val="none" w:sz="0" w:space="0" w:color="auto"/>
                            <w:left w:val="none" w:sz="0" w:space="0" w:color="auto"/>
                            <w:bottom w:val="none" w:sz="0" w:space="0" w:color="auto"/>
                            <w:right w:val="none" w:sz="0" w:space="0" w:color="auto"/>
                          </w:divBdr>
                          <w:divsChild>
                            <w:div w:id="1227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276252">
      <w:bodyDiv w:val="1"/>
      <w:marLeft w:val="0"/>
      <w:marRight w:val="0"/>
      <w:marTop w:val="0"/>
      <w:marBottom w:val="0"/>
      <w:divBdr>
        <w:top w:val="none" w:sz="0" w:space="0" w:color="auto"/>
        <w:left w:val="none" w:sz="0" w:space="0" w:color="auto"/>
        <w:bottom w:val="none" w:sz="0" w:space="0" w:color="auto"/>
        <w:right w:val="none" w:sz="0" w:space="0" w:color="auto"/>
      </w:divBdr>
    </w:div>
    <w:div w:id="261229385">
      <w:bodyDiv w:val="1"/>
      <w:marLeft w:val="0"/>
      <w:marRight w:val="0"/>
      <w:marTop w:val="0"/>
      <w:marBottom w:val="0"/>
      <w:divBdr>
        <w:top w:val="none" w:sz="0" w:space="0" w:color="auto"/>
        <w:left w:val="none" w:sz="0" w:space="0" w:color="auto"/>
        <w:bottom w:val="none" w:sz="0" w:space="0" w:color="auto"/>
        <w:right w:val="none" w:sz="0" w:space="0" w:color="auto"/>
      </w:divBdr>
    </w:div>
    <w:div w:id="307058003">
      <w:bodyDiv w:val="1"/>
      <w:marLeft w:val="0"/>
      <w:marRight w:val="0"/>
      <w:marTop w:val="0"/>
      <w:marBottom w:val="0"/>
      <w:divBdr>
        <w:top w:val="none" w:sz="0" w:space="0" w:color="auto"/>
        <w:left w:val="none" w:sz="0" w:space="0" w:color="auto"/>
        <w:bottom w:val="none" w:sz="0" w:space="0" w:color="auto"/>
        <w:right w:val="none" w:sz="0" w:space="0" w:color="auto"/>
      </w:divBdr>
    </w:div>
    <w:div w:id="3978961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117">
          <w:marLeft w:val="0"/>
          <w:marRight w:val="0"/>
          <w:marTop w:val="0"/>
          <w:marBottom w:val="0"/>
          <w:divBdr>
            <w:top w:val="none" w:sz="0" w:space="0" w:color="auto"/>
            <w:left w:val="none" w:sz="0" w:space="0" w:color="auto"/>
            <w:bottom w:val="none" w:sz="0" w:space="0" w:color="auto"/>
            <w:right w:val="none" w:sz="0" w:space="0" w:color="auto"/>
          </w:divBdr>
          <w:divsChild>
            <w:div w:id="1275478847">
              <w:marLeft w:val="0"/>
              <w:marRight w:val="0"/>
              <w:marTop w:val="0"/>
              <w:marBottom w:val="0"/>
              <w:divBdr>
                <w:top w:val="none" w:sz="0" w:space="0" w:color="auto"/>
                <w:left w:val="none" w:sz="0" w:space="0" w:color="auto"/>
                <w:bottom w:val="none" w:sz="0" w:space="0" w:color="auto"/>
                <w:right w:val="none" w:sz="0" w:space="0" w:color="auto"/>
              </w:divBdr>
              <w:divsChild>
                <w:div w:id="821694640">
                  <w:marLeft w:val="0"/>
                  <w:marRight w:val="0"/>
                  <w:marTop w:val="0"/>
                  <w:marBottom w:val="0"/>
                  <w:divBdr>
                    <w:top w:val="none" w:sz="0" w:space="0" w:color="auto"/>
                    <w:left w:val="none" w:sz="0" w:space="0" w:color="auto"/>
                    <w:bottom w:val="none" w:sz="0" w:space="0" w:color="auto"/>
                    <w:right w:val="none" w:sz="0" w:space="0" w:color="auto"/>
                  </w:divBdr>
                  <w:divsChild>
                    <w:div w:id="660736299">
                      <w:marLeft w:val="0"/>
                      <w:marRight w:val="0"/>
                      <w:marTop w:val="0"/>
                      <w:marBottom w:val="0"/>
                      <w:divBdr>
                        <w:top w:val="none" w:sz="0" w:space="0" w:color="auto"/>
                        <w:left w:val="none" w:sz="0" w:space="0" w:color="auto"/>
                        <w:bottom w:val="none" w:sz="0" w:space="0" w:color="auto"/>
                        <w:right w:val="none" w:sz="0" w:space="0" w:color="auto"/>
                      </w:divBdr>
                      <w:divsChild>
                        <w:div w:id="1310405733">
                          <w:marLeft w:val="0"/>
                          <w:marRight w:val="0"/>
                          <w:marTop w:val="0"/>
                          <w:marBottom w:val="0"/>
                          <w:divBdr>
                            <w:top w:val="none" w:sz="0" w:space="0" w:color="auto"/>
                            <w:left w:val="none" w:sz="0" w:space="0" w:color="auto"/>
                            <w:bottom w:val="none" w:sz="0" w:space="0" w:color="auto"/>
                            <w:right w:val="none" w:sz="0" w:space="0" w:color="auto"/>
                          </w:divBdr>
                          <w:divsChild>
                            <w:div w:id="19059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4274">
      <w:bodyDiv w:val="1"/>
      <w:marLeft w:val="0"/>
      <w:marRight w:val="0"/>
      <w:marTop w:val="0"/>
      <w:marBottom w:val="0"/>
      <w:divBdr>
        <w:top w:val="none" w:sz="0" w:space="0" w:color="auto"/>
        <w:left w:val="none" w:sz="0" w:space="0" w:color="auto"/>
        <w:bottom w:val="none" w:sz="0" w:space="0" w:color="auto"/>
        <w:right w:val="none" w:sz="0" w:space="0" w:color="auto"/>
      </w:divBdr>
    </w:div>
    <w:div w:id="517349900">
      <w:bodyDiv w:val="1"/>
      <w:marLeft w:val="0"/>
      <w:marRight w:val="0"/>
      <w:marTop w:val="0"/>
      <w:marBottom w:val="0"/>
      <w:divBdr>
        <w:top w:val="none" w:sz="0" w:space="0" w:color="auto"/>
        <w:left w:val="none" w:sz="0" w:space="0" w:color="auto"/>
        <w:bottom w:val="none" w:sz="0" w:space="0" w:color="auto"/>
        <w:right w:val="none" w:sz="0" w:space="0" w:color="auto"/>
      </w:divBdr>
    </w:div>
    <w:div w:id="531113816">
      <w:bodyDiv w:val="1"/>
      <w:marLeft w:val="0"/>
      <w:marRight w:val="0"/>
      <w:marTop w:val="0"/>
      <w:marBottom w:val="0"/>
      <w:divBdr>
        <w:top w:val="none" w:sz="0" w:space="0" w:color="auto"/>
        <w:left w:val="none" w:sz="0" w:space="0" w:color="auto"/>
        <w:bottom w:val="none" w:sz="0" w:space="0" w:color="auto"/>
        <w:right w:val="none" w:sz="0" w:space="0" w:color="auto"/>
      </w:divBdr>
    </w:div>
    <w:div w:id="609362888">
      <w:bodyDiv w:val="1"/>
      <w:marLeft w:val="0"/>
      <w:marRight w:val="0"/>
      <w:marTop w:val="0"/>
      <w:marBottom w:val="0"/>
      <w:divBdr>
        <w:top w:val="none" w:sz="0" w:space="0" w:color="auto"/>
        <w:left w:val="none" w:sz="0" w:space="0" w:color="auto"/>
        <w:bottom w:val="none" w:sz="0" w:space="0" w:color="auto"/>
        <w:right w:val="none" w:sz="0" w:space="0" w:color="auto"/>
      </w:divBdr>
    </w:div>
    <w:div w:id="712533499">
      <w:bodyDiv w:val="1"/>
      <w:marLeft w:val="0"/>
      <w:marRight w:val="0"/>
      <w:marTop w:val="0"/>
      <w:marBottom w:val="0"/>
      <w:divBdr>
        <w:top w:val="none" w:sz="0" w:space="0" w:color="auto"/>
        <w:left w:val="none" w:sz="0" w:space="0" w:color="auto"/>
        <w:bottom w:val="none" w:sz="0" w:space="0" w:color="auto"/>
        <w:right w:val="none" w:sz="0" w:space="0" w:color="auto"/>
      </w:divBdr>
    </w:div>
    <w:div w:id="916090707">
      <w:bodyDiv w:val="1"/>
      <w:marLeft w:val="0"/>
      <w:marRight w:val="0"/>
      <w:marTop w:val="0"/>
      <w:marBottom w:val="0"/>
      <w:divBdr>
        <w:top w:val="none" w:sz="0" w:space="0" w:color="auto"/>
        <w:left w:val="none" w:sz="0" w:space="0" w:color="auto"/>
        <w:bottom w:val="none" w:sz="0" w:space="0" w:color="auto"/>
        <w:right w:val="none" w:sz="0" w:space="0" w:color="auto"/>
      </w:divBdr>
    </w:div>
    <w:div w:id="928655671">
      <w:bodyDiv w:val="1"/>
      <w:marLeft w:val="0"/>
      <w:marRight w:val="0"/>
      <w:marTop w:val="0"/>
      <w:marBottom w:val="0"/>
      <w:divBdr>
        <w:top w:val="none" w:sz="0" w:space="0" w:color="auto"/>
        <w:left w:val="none" w:sz="0" w:space="0" w:color="auto"/>
        <w:bottom w:val="none" w:sz="0" w:space="0" w:color="auto"/>
        <w:right w:val="none" w:sz="0" w:space="0" w:color="auto"/>
      </w:divBdr>
    </w:div>
    <w:div w:id="1131170065">
      <w:bodyDiv w:val="1"/>
      <w:marLeft w:val="0"/>
      <w:marRight w:val="0"/>
      <w:marTop w:val="0"/>
      <w:marBottom w:val="0"/>
      <w:divBdr>
        <w:top w:val="none" w:sz="0" w:space="0" w:color="auto"/>
        <w:left w:val="none" w:sz="0" w:space="0" w:color="auto"/>
        <w:bottom w:val="none" w:sz="0" w:space="0" w:color="auto"/>
        <w:right w:val="none" w:sz="0" w:space="0" w:color="auto"/>
      </w:divBdr>
    </w:div>
    <w:div w:id="1204709747">
      <w:bodyDiv w:val="1"/>
      <w:marLeft w:val="0"/>
      <w:marRight w:val="0"/>
      <w:marTop w:val="0"/>
      <w:marBottom w:val="0"/>
      <w:divBdr>
        <w:top w:val="none" w:sz="0" w:space="0" w:color="auto"/>
        <w:left w:val="none" w:sz="0" w:space="0" w:color="auto"/>
        <w:bottom w:val="none" w:sz="0" w:space="0" w:color="auto"/>
        <w:right w:val="none" w:sz="0" w:space="0" w:color="auto"/>
      </w:divBdr>
    </w:div>
    <w:div w:id="1315332700">
      <w:bodyDiv w:val="1"/>
      <w:marLeft w:val="0"/>
      <w:marRight w:val="0"/>
      <w:marTop w:val="0"/>
      <w:marBottom w:val="0"/>
      <w:divBdr>
        <w:top w:val="none" w:sz="0" w:space="0" w:color="auto"/>
        <w:left w:val="none" w:sz="0" w:space="0" w:color="auto"/>
        <w:bottom w:val="none" w:sz="0" w:space="0" w:color="auto"/>
        <w:right w:val="none" w:sz="0" w:space="0" w:color="auto"/>
      </w:divBdr>
    </w:div>
    <w:div w:id="1325427071">
      <w:bodyDiv w:val="1"/>
      <w:marLeft w:val="0"/>
      <w:marRight w:val="0"/>
      <w:marTop w:val="0"/>
      <w:marBottom w:val="0"/>
      <w:divBdr>
        <w:top w:val="none" w:sz="0" w:space="0" w:color="auto"/>
        <w:left w:val="none" w:sz="0" w:space="0" w:color="auto"/>
        <w:bottom w:val="none" w:sz="0" w:space="0" w:color="auto"/>
        <w:right w:val="none" w:sz="0" w:space="0" w:color="auto"/>
      </w:divBdr>
    </w:div>
    <w:div w:id="1345665995">
      <w:bodyDiv w:val="1"/>
      <w:marLeft w:val="0"/>
      <w:marRight w:val="0"/>
      <w:marTop w:val="0"/>
      <w:marBottom w:val="0"/>
      <w:divBdr>
        <w:top w:val="none" w:sz="0" w:space="0" w:color="auto"/>
        <w:left w:val="none" w:sz="0" w:space="0" w:color="auto"/>
        <w:bottom w:val="none" w:sz="0" w:space="0" w:color="auto"/>
        <w:right w:val="none" w:sz="0" w:space="0" w:color="auto"/>
      </w:divBdr>
    </w:div>
    <w:div w:id="1444689736">
      <w:bodyDiv w:val="1"/>
      <w:marLeft w:val="0"/>
      <w:marRight w:val="0"/>
      <w:marTop w:val="0"/>
      <w:marBottom w:val="0"/>
      <w:divBdr>
        <w:top w:val="none" w:sz="0" w:space="0" w:color="auto"/>
        <w:left w:val="none" w:sz="0" w:space="0" w:color="auto"/>
        <w:bottom w:val="none" w:sz="0" w:space="0" w:color="auto"/>
        <w:right w:val="none" w:sz="0" w:space="0" w:color="auto"/>
      </w:divBdr>
    </w:div>
    <w:div w:id="1491752159">
      <w:bodyDiv w:val="1"/>
      <w:marLeft w:val="0"/>
      <w:marRight w:val="0"/>
      <w:marTop w:val="0"/>
      <w:marBottom w:val="0"/>
      <w:divBdr>
        <w:top w:val="none" w:sz="0" w:space="0" w:color="auto"/>
        <w:left w:val="none" w:sz="0" w:space="0" w:color="auto"/>
        <w:bottom w:val="none" w:sz="0" w:space="0" w:color="auto"/>
        <w:right w:val="none" w:sz="0" w:space="0" w:color="auto"/>
      </w:divBdr>
    </w:div>
    <w:div w:id="1500928787">
      <w:bodyDiv w:val="1"/>
      <w:marLeft w:val="0"/>
      <w:marRight w:val="0"/>
      <w:marTop w:val="0"/>
      <w:marBottom w:val="0"/>
      <w:divBdr>
        <w:top w:val="none" w:sz="0" w:space="0" w:color="auto"/>
        <w:left w:val="none" w:sz="0" w:space="0" w:color="auto"/>
        <w:bottom w:val="none" w:sz="0" w:space="0" w:color="auto"/>
        <w:right w:val="none" w:sz="0" w:space="0" w:color="auto"/>
      </w:divBdr>
    </w:div>
    <w:div w:id="1657417316">
      <w:bodyDiv w:val="1"/>
      <w:marLeft w:val="0"/>
      <w:marRight w:val="0"/>
      <w:marTop w:val="0"/>
      <w:marBottom w:val="0"/>
      <w:divBdr>
        <w:top w:val="none" w:sz="0" w:space="0" w:color="auto"/>
        <w:left w:val="none" w:sz="0" w:space="0" w:color="auto"/>
        <w:bottom w:val="none" w:sz="0" w:space="0" w:color="auto"/>
        <w:right w:val="none" w:sz="0" w:space="0" w:color="auto"/>
      </w:divBdr>
    </w:div>
    <w:div w:id="1764305284">
      <w:bodyDiv w:val="1"/>
      <w:marLeft w:val="0"/>
      <w:marRight w:val="0"/>
      <w:marTop w:val="0"/>
      <w:marBottom w:val="0"/>
      <w:divBdr>
        <w:top w:val="none" w:sz="0" w:space="0" w:color="auto"/>
        <w:left w:val="none" w:sz="0" w:space="0" w:color="auto"/>
        <w:bottom w:val="none" w:sz="0" w:space="0" w:color="auto"/>
        <w:right w:val="none" w:sz="0" w:space="0" w:color="auto"/>
      </w:divBdr>
    </w:div>
    <w:div w:id="1800028620">
      <w:bodyDiv w:val="1"/>
      <w:marLeft w:val="0"/>
      <w:marRight w:val="0"/>
      <w:marTop w:val="0"/>
      <w:marBottom w:val="0"/>
      <w:divBdr>
        <w:top w:val="none" w:sz="0" w:space="0" w:color="auto"/>
        <w:left w:val="none" w:sz="0" w:space="0" w:color="auto"/>
        <w:bottom w:val="none" w:sz="0" w:space="0" w:color="auto"/>
        <w:right w:val="none" w:sz="0" w:space="0" w:color="auto"/>
      </w:divBdr>
    </w:div>
    <w:div w:id="1903639386">
      <w:bodyDiv w:val="1"/>
      <w:marLeft w:val="0"/>
      <w:marRight w:val="0"/>
      <w:marTop w:val="0"/>
      <w:marBottom w:val="0"/>
      <w:divBdr>
        <w:top w:val="none" w:sz="0" w:space="0" w:color="auto"/>
        <w:left w:val="none" w:sz="0" w:space="0" w:color="auto"/>
        <w:bottom w:val="none" w:sz="0" w:space="0" w:color="auto"/>
        <w:right w:val="none" w:sz="0" w:space="0" w:color="auto"/>
      </w:divBdr>
    </w:div>
    <w:div w:id="1987973179">
      <w:bodyDiv w:val="1"/>
      <w:marLeft w:val="0"/>
      <w:marRight w:val="0"/>
      <w:marTop w:val="0"/>
      <w:marBottom w:val="0"/>
      <w:divBdr>
        <w:top w:val="none" w:sz="0" w:space="0" w:color="auto"/>
        <w:left w:val="none" w:sz="0" w:space="0" w:color="auto"/>
        <w:bottom w:val="none" w:sz="0" w:space="0" w:color="auto"/>
        <w:right w:val="none" w:sz="0" w:space="0" w:color="auto"/>
      </w:divBdr>
    </w:div>
    <w:div w:id="20799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actitest.com/resource-center/article/write-a-test-pla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ripe.com/en-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5105;&#30340;&#20113;&#31471;&#30828;&#30424;\BCIT\Liang\COMP%208037%20Major%20Project%20Proposal\Propos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0D8817839F4C948EF60E5D5DBBF915"/>
        <w:category>
          <w:name w:val="General"/>
          <w:gallery w:val="placeholder"/>
        </w:category>
        <w:types>
          <w:type w:val="bbPlcHdr"/>
        </w:types>
        <w:behaviors>
          <w:behavior w:val="content"/>
        </w:behaviors>
        <w:guid w:val="{F4440B27-96F2-4C30-B68E-CBE75394CA3C}"/>
      </w:docPartPr>
      <w:docPartBody>
        <w:p w:rsidR="00812407" w:rsidRDefault="00000000">
          <w:pPr>
            <w:pStyle w:val="ED0D8817839F4C948EF60E5D5DBBF915"/>
            <w:rPr>
              <w:rFonts w:hint="eastAsia"/>
            </w:rPr>
          </w:pPr>
          <w:r>
            <w:rPr>
              <w:rFonts w:asciiTheme="majorHAnsi" w:eastAsiaTheme="majorEastAsia" w:hAnsiTheme="majorHAnsi" w:cstheme="majorBidi"/>
              <w:color w:val="156082" w:themeColor="accent1"/>
              <w:sz w:val="88"/>
              <w:szCs w:val="88"/>
            </w:rPr>
            <w:t>[Proposal Project Title]</w:t>
          </w:r>
        </w:p>
      </w:docPartBody>
    </w:docPart>
    <w:docPart>
      <w:docPartPr>
        <w:name w:val="EE87B3118E5E457184113A3A0DD216E0"/>
        <w:category>
          <w:name w:val="General"/>
          <w:gallery w:val="placeholder"/>
        </w:category>
        <w:types>
          <w:type w:val="bbPlcHdr"/>
        </w:types>
        <w:behaviors>
          <w:behavior w:val="content"/>
        </w:behaviors>
        <w:guid w:val="{FC2EB401-9F11-4311-8FA6-1602814A6C09}"/>
      </w:docPartPr>
      <w:docPartBody>
        <w:p w:rsidR="00812407" w:rsidRDefault="00000000">
          <w:pPr>
            <w:pStyle w:val="EE87B3118E5E457184113A3A0DD216E0"/>
            <w:rPr>
              <w:rFonts w:hint="eastAsia"/>
            </w:rPr>
          </w:pPr>
          <w:r>
            <w:rPr>
              <w:color w:val="0F4761" w:themeColor="accent1" w:themeShade="BF"/>
            </w:rPr>
            <w:t>[Course Number – Course Title]</w:t>
          </w:r>
        </w:p>
      </w:docPartBody>
    </w:docPart>
    <w:docPart>
      <w:docPartPr>
        <w:name w:val="3ECEA80ECA744A6CB3180AB3697BD41C"/>
        <w:category>
          <w:name w:val="General"/>
          <w:gallery w:val="placeholder"/>
        </w:category>
        <w:types>
          <w:type w:val="bbPlcHdr"/>
        </w:types>
        <w:behaviors>
          <w:behavior w:val="content"/>
        </w:behaviors>
        <w:guid w:val="{E4DA4611-1959-4A5E-AFCD-5E59B238C59C}"/>
      </w:docPartPr>
      <w:docPartBody>
        <w:p w:rsidR="00812407" w:rsidRDefault="00000000">
          <w:pPr>
            <w:pStyle w:val="3ECEA80ECA744A6CB3180AB3697BD41C"/>
            <w:rPr>
              <w:rFonts w:hint="eastAsia"/>
            </w:rPr>
          </w:pPr>
          <w:r w:rsidRPr="003E6897">
            <w:rPr>
              <w:rStyle w:val="PlaceholderText"/>
              <w:color w:val="156082" w:themeColor="accent1"/>
              <w:sz w:val="28"/>
              <w:szCs w:val="28"/>
            </w:rPr>
            <w:t>[Student Name</w:t>
          </w:r>
          <w:r>
            <w:rPr>
              <w:rStyle w:val="PlaceholderText"/>
              <w:color w:val="156082" w:themeColor="accent1"/>
              <w:sz w:val="28"/>
              <w:szCs w:val="28"/>
            </w:rPr>
            <w:t xml:space="preserve"> – Student ID]</w:t>
          </w:r>
        </w:p>
      </w:docPartBody>
    </w:docPart>
    <w:docPart>
      <w:docPartPr>
        <w:name w:val="FCDABCC16DA449CE84D9F68025DC65A9"/>
        <w:category>
          <w:name w:val="General"/>
          <w:gallery w:val="placeholder"/>
        </w:category>
        <w:types>
          <w:type w:val="bbPlcHdr"/>
        </w:types>
        <w:behaviors>
          <w:behavior w:val="content"/>
        </w:behaviors>
        <w:guid w:val="{AC6FF609-84AD-469E-8345-42CD26E667C7}"/>
      </w:docPartPr>
      <w:docPartBody>
        <w:p w:rsidR="00812407" w:rsidRDefault="00000000">
          <w:pPr>
            <w:pStyle w:val="FCDABCC16DA449CE84D9F68025DC65A9"/>
            <w:rPr>
              <w:rFonts w:hint="eastAsia"/>
            </w:rPr>
          </w:pPr>
          <w:r w:rsidRPr="003E6897">
            <w:rPr>
              <w:color w:val="156082" w:themeColor="accent1"/>
              <w:sz w:val="28"/>
              <w:szCs w:val="28"/>
            </w:rPr>
            <w:t>[Date]</w:t>
          </w:r>
        </w:p>
      </w:docPartBody>
    </w:docPart>
    <w:docPart>
      <w:docPartPr>
        <w:name w:val="1CC9B27439A54299AAA84E92E462208A"/>
        <w:category>
          <w:name w:val="General"/>
          <w:gallery w:val="placeholder"/>
        </w:category>
        <w:types>
          <w:type w:val="bbPlcHdr"/>
        </w:types>
        <w:behaviors>
          <w:behavior w:val="content"/>
        </w:behaviors>
        <w:guid w:val="{D5F20968-ED70-42EE-A8F7-AEA036495F50}"/>
      </w:docPartPr>
      <w:docPartBody>
        <w:p w:rsidR="00812407" w:rsidRDefault="00000000">
          <w:pPr>
            <w:pStyle w:val="1CC9B27439A54299AAA84E92E462208A"/>
            <w:rPr>
              <w:rFonts w:hint="eastAsia"/>
            </w:rPr>
          </w:pPr>
          <w:r>
            <w:rPr>
              <w:rStyle w:val="PlaceholderText"/>
            </w:rPr>
            <w:t>[Insert a few sentences introducing yourself and your area(s) of specialization</w:t>
          </w:r>
          <w:r w:rsidRPr="00AD04AB">
            <w:rPr>
              <w:rStyle w:val="PlaceholderText"/>
            </w:rPr>
            <w:t>.</w:t>
          </w:r>
          <w:r>
            <w:rPr>
              <w:rStyle w:val="PlaceholderText"/>
            </w:rPr>
            <w:t>]</w:t>
          </w:r>
        </w:p>
      </w:docPartBody>
    </w:docPart>
    <w:docPart>
      <w:docPartPr>
        <w:name w:val="A9681C55F6E34499BAD16B797934111E"/>
        <w:category>
          <w:name w:val="General"/>
          <w:gallery w:val="placeholder"/>
        </w:category>
        <w:types>
          <w:type w:val="bbPlcHdr"/>
        </w:types>
        <w:behaviors>
          <w:behavior w:val="content"/>
        </w:behaviors>
        <w:guid w:val="{E5D2FF1F-33D5-4152-BB62-C468ABB25363}"/>
      </w:docPartPr>
      <w:docPartBody>
        <w:p w:rsidR="00812407" w:rsidRDefault="00000000">
          <w:pPr>
            <w:pStyle w:val="A9681C55F6E34499BAD16B797934111E"/>
            <w:rPr>
              <w:rFonts w:hint="eastAsia"/>
            </w:rPr>
          </w:pPr>
          <w:r>
            <w:rPr>
              <w:rStyle w:val="PlaceholderText"/>
            </w:rPr>
            <w:t>[Insert information regarding your education</w:t>
          </w:r>
          <w:r w:rsidRPr="00AD04AB">
            <w:rPr>
              <w:rStyle w:val="PlaceholderText"/>
            </w:rPr>
            <w:t>.</w:t>
          </w:r>
          <w:r>
            <w:rPr>
              <w:rStyle w:val="PlaceholderText"/>
            </w:rPr>
            <w:t>]</w:t>
          </w:r>
        </w:p>
      </w:docPartBody>
    </w:docPart>
    <w:docPart>
      <w:docPartPr>
        <w:name w:val="0FF428E26978455EA3CED28261FEA1CA"/>
        <w:category>
          <w:name w:val="General"/>
          <w:gallery w:val="placeholder"/>
        </w:category>
        <w:types>
          <w:type w:val="bbPlcHdr"/>
        </w:types>
        <w:behaviors>
          <w:behavior w:val="content"/>
        </w:behaviors>
        <w:guid w:val="{C52C13FB-AD3B-4171-8999-68A0611587F0}"/>
      </w:docPartPr>
      <w:docPartBody>
        <w:p w:rsidR="00812407" w:rsidRDefault="00000000">
          <w:pPr>
            <w:pStyle w:val="0FF428E26978455EA3CED28261FEA1CA"/>
            <w:rPr>
              <w:rFonts w:hint="eastAsia"/>
            </w:rPr>
          </w:pPr>
          <w:r>
            <w:rPr>
              <w:rStyle w:val="PlaceholderText"/>
            </w:rPr>
            <w:t>[Insert information regarding your work experience.]</w:t>
          </w:r>
        </w:p>
      </w:docPartBody>
    </w:docPart>
    <w:docPart>
      <w:docPartPr>
        <w:name w:val="9362DAF6ABA24C6DA5856CC0013CCACF"/>
        <w:category>
          <w:name w:val="General"/>
          <w:gallery w:val="placeholder"/>
        </w:category>
        <w:types>
          <w:type w:val="bbPlcHdr"/>
        </w:types>
        <w:behaviors>
          <w:behavior w:val="content"/>
        </w:behaviors>
        <w:guid w:val="{A929F2B4-D9B5-493B-A2D0-605DBD7B588F}"/>
      </w:docPartPr>
      <w:docPartBody>
        <w:p w:rsidR="00812407" w:rsidRDefault="00000000">
          <w:pPr>
            <w:pStyle w:val="9362DAF6ABA24C6DA5856CC0013CCACF"/>
            <w:rPr>
              <w:rFonts w:hint="eastAsia"/>
            </w:rPr>
          </w:pPr>
          <w:r>
            <w:rPr>
              <w:rStyle w:val="PlaceholderText"/>
            </w:rPr>
            <w:t>[Provide a description of the project.]</w:t>
          </w:r>
        </w:p>
      </w:docPartBody>
    </w:docPart>
    <w:docPart>
      <w:docPartPr>
        <w:name w:val="FB7F78EB8B9A42AC822F72B335CB6887"/>
        <w:category>
          <w:name w:val="General"/>
          <w:gallery w:val="placeholder"/>
        </w:category>
        <w:types>
          <w:type w:val="bbPlcHdr"/>
        </w:types>
        <w:behaviors>
          <w:behavior w:val="content"/>
        </w:behaviors>
        <w:guid w:val="{2347A3C1-224F-4C81-853A-BB46D9F092C3}"/>
      </w:docPartPr>
      <w:docPartBody>
        <w:p w:rsidR="00812407" w:rsidRDefault="00000000">
          <w:pPr>
            <w:pStyle w:val="FB7F78EB8B9A42AC822F72B335CB6887"/>
            <w:rPr>
              <w:rFonts w:hint="eastAsia"/>
            </w:rPr>
          </w:pPr>
          <w:r>
            <w:rPr>
              <w:rStyle w:val="PlaceholderText"/>
            </w:rPr>
            <w:t xml:space="preserve">[Provide </w:t>
          </w:r>
          <w:r w:rsidRPr="0019592D">
            <w:rPr>
              <w:rStyle w:val="PlaceholderText"/>
            </w:rPr>
            <w:t xml:space="preserve">extensive background to the problem. An extended background of the problem, the nature and complexity of the problem to be solved should be included in the proposal. It is recommended that the same depth of information which would be included in the final report be included in the </w:t>
          </w:r>
          <w:r>
            <w:rPr>
              <w:rStyle w:val="PlaceholderText"/>
            </w:rPr>
            <w:t>p</w:t>
          </w:r>
          <w:r w:rsidRPr="0019592D">
            <w:rPr>
              <w:rStyle w:val="PlaceholderText"/>
            </w:rPr>
            <w:t>roposal</w:t>
          </w:r>
          <w:r w:rsidRPr="00AD04AB">
            <w:rPr>
              <w:rStyle w:val="PlaceholderText"/>
            </w:rPr>
            <w:t>.</w:t>
          </w:r>
          <w:r>
            <w:rPr>
              <w:rStyle w:val="PlaceholderText"/>
            </w:rPr>
            <w:t>]</w:t>
          </w:r>
        </w:p>
      </w:docPartBody>
    </w:docPart>
    <w:docPart>
      <w:docPartPr>
        <w:name w:val="833A500182D642B59A5AABE1FA5502AC"/>
        <w:category>
          <w:name w:val="General"/>
          <w:gallery w:val="placeholder"/>
        </w:category>
        <w:types>
          <w:type w:val="bbPlcHdr"/>
        </w:types>
        <w:behaviors>
          <w:behavior w:val="content"/>
        </w:behaviors>
        <w:guid w:val="{5EB97573-3F3F-4880-8AB0-C1C0BB554694}"/>
      </w:docPartPr>
      <w:docPartBody>
        <w:p w:rsidR="00812407" w:rsidRDefault="00000000">
          <w:pPr>
            <w:pStyle w:val="833A500182D642B59A5AABE1FA5502AC"/>
            <w:rPr>
              <w:rFonts w:hint="eastAsia"/>
            </w:rPr>
          </w:pPr>
          <w:r>
            <w:rPr>
              <w:rStyle w:val="PlaceholderText"/>
            </w:rPr>
            <w:t>[D</w:t>
          </w:r>
          <w:r w:rsidRPr="0019592D">
            <w:rPr>
              <w:rStyle w:val="PlaceholderText"/>
            </w:rPr>
            <w:t>efine the scope and the depth of the major project</w:t>
          </w:r>
          <w:r>
            <w:rPr>
              <w:rStyle w:val="PlaceholderText"/>
            </w:rPr>
            <w:t>.]</w:t>
          </w:r>
        </w:p>
      </w:docPartBody>
    </w:docPart>
    <w:docPart>
      <w:docPartPr>
        <w:name w:val="804B1572966F4133BCF0021956ED5856"/>
        <w:category>
          <w:name w:val="General"/>
          <w:gallery w:val="placeholder"/>
        </w:category>
        <w:types>
          <w:type w:val="bbPlcHdr"/>
        </w:types>
        <w:behaviors>
          <w:behavior w:val="content"/>
        </w:behaviors>
        <w:guid w:val="{9CE03D7D-39D6-4321-9C33-D6BB6E9BA511}"/>
      </w:docPartPr>
      <w:docPartBody>
        <w:p w:rsidR="00812407" w:rsidRDefault="00000000">
          <w:pPr>
            <w:pStyle w:val="804B1572966F4133BCF0021956ED5856"/>
            <w:rPr>
              <w:rFonts w:hint="eastAsia"/>
            </w:rPr>
          </w:pPr>
          <w:r>
            <w:rPr>
              <w:rStyle w:val="PlaceholderText"/>
            </w:rPr>
            <w:t xml:space="preserve">[Provide </w:t>
          </w:r>
          <w:r w:rsidRPr="0019592D">
            <w:rPr>
              <w:rStyle w:val="PlaceholderText"/>
            </w:rPr>
            <w:t>a detailed test plan. The detailed test plan may include the procedures, methodology, tools used, verification, pass/fail criteri</w:t>
          </w:r>
          <w:r>
            <w:rPr>
              <w:rStyle w:val="PlaceholderText"/>
            </w:rPr>
            <w:t>a, or examples of test cases</w:t>
          </w:r>
          <w:r w:rsidRPr="00AD04AB">
            <w:rPr>
              <w:rStyle w:val="PlaceholderText"/>
            </w:rPr>
            <w:t>.</w:t>
          </w:r>
          <w:r>
            <w:rPr>
              <w:rStyle w:val="PlaceholderText"/>
            </w:rPr>
            <w:t>]</w:t>
          </w:r>
        </w:p>
      </w:docPartBody>
    </w:docPart>
    <w:docPart>
      <w:docPartPr>
        <w:name w:val="1335C47937FB4C6D941498C84DDD1253"/>
        <w:category>
          <w:name w:val="General"/>
          <w:gallery w:val="placeholder"/>
        </w:category>
        <w:types>
          <w:type w:val="bbPlcHdr"/>
        </w:types>
        <w:behaviors>
          <w:behavior w:val="content"/>
        </w:behaviors>
        <w:guid w:val="{5E651034-52BC-40E9-BBB3-785F2FE80322}"/>
      </w:docPartPr>
      <w:docPartBody>
        <w:p w:rsidR="00812407" w:rsidRDefault="00000000">
          <w:pPr>
            <w:pStyle w:val="1335C47937FB4C6D941498C84DDD1253"/>
            <w:rPr>
              <w:rFonts w:hint="eastAsia"/>
            </w:rPr>
          </w:pPr>
          <w:r>
            <w:rPr>
              <w:rStyle w:val="PlaceholderText"/>
            </w:rPr>
            <w:t>[D</w:t>
          </w:r>
          <w:r w:rsidRPr="0019592D">
            <w:rPr>
              <w:rStyle w:val="PlaceholderText"/>
            </w:rPr>
            <w:t>escribe the methodology, approach,</w:t>
          </w:r>
          <w:r>
            <w:rPr>
              <w:rStyle w:val="PlaceholderText"/>
            </w:rPr>
            <w:t xml:space="preserve"> and</w:t>
          </w:r>
          <w:r w:rsidRPr="0019592D">
            <w:rPr>
              <w:rStyle w:val="PlaceholderText"/>
            </w:rPr>
            <w:t xml:space="preserve"> technologies to be used</w:t>
          </w:r>
          <w:r w:rsidRPr="00AD04AB">
            <w:rPr>
              <w:rStyle w:val="PlaceholderText"/>
            </w:rPr>
            <w:t>.</w:t>
          </w:r>
          <w:r>
            <w:rPr>
              <w:rStyle w:val="PlaceholderText"/>
            </w:rPr>
            <w:t>]</w:t>
          </w:r>
        </w:p>
      </w:docPartBody>
    </w:docPart>
    <w:docPart>
      <w:docPartPr>
        <w:name w:val="93EAA92DF81942258758BAB3C083A2D3"/>
        <w:category>
          <w:name w:val="General"/>
          <w:gallery w:val="placeholder"/>
        </w:category>
        <w:types>
          <w:type w:val="bbPlcHdr"/>
        </w:types>
        <w:behaviors>
          <w:behavior w:val="content"/>
        </w:behaviors>
        <w:guid w:val="{6B4E85D8-FC09-4FB7-8D2D-AF68C3ECC92B}"/>
      </w:docPartPr>
      <w:docPartBody>
        <w:p w:rsidR="00812407" w:rsidRDefault="00000000">
          <w:pPr>
            <w:pStyle w:val="93EAA92DF81942258758BAB3C083A2D3"/>
            <w:rPr>
              <w:rFonts w:hint="eastAsia"/>
            </w:rPr>
          </w:pPr>
          <w:r>
            <w:rPr>
              <w:rStyle w:val="PlaceholderText"/>
            </w:rPr>
            <w:t>[Include a diagram to visually represent the system/software architecture.]</w:t>
          </w:r>
        </w:p>
      </w:docPartBody>
    </w:docPart>
    <w:docPart>
      <w:docPartPr>
        <w:name w:val="6F736773CF63490E89F7FEB74C7A63E4"/>
        <w:category>
          <w:name w:val="General"/>
          <w:gallery w:val="placeholder"/>
        </w:category>
        <w:types>
          <w:type w:val="bbPlcHdr"/>
        </w:types>
        <w:behaviors>
          <w:behavior w:val="content"/>
        </w:behaviors>
        <w:guid w:val="{4B783907-EF81-453C-B396-E5B09FE74006}"/>
      </w:docPartPr>
      <w:docPartBody>
        <w:p w:rsidR="00812407" w:rsidRDefault="00000000">
          <w:pPr>
            <w:pStyle w:val="6F736773CF63490E89F7FEB74C7A63E4"/>
            <w:rPr>
              <w:rFonts w:hint="eastAsia"/>
            </w:rPr>
          </w:pPr>
          <w:r>
            <w:rPr>
              <w:rStyle w:val="PlaceholderText"/>
            </w:rPr>
            <w:t>[Hi</w:t>
          </w:r>
          <w:r w:rsidRPr="0019592D">
            <w:rPr>
              <w:rStyle w:val="PlaceholderText"/>
            </w:rPr>
            <w:t>ghlight the innovative components. Since the major project should contain some elements, which are deemed to be innovative, experimental or exploratory in nature, it is strongly recommended new leading edge technologies, even experimental, be considered for the major project. Even if these technologies are not required by the client, or practically feasible, research on these areas should be included as part of the proposal, and a chapter or two detailing how they can be used for this project should be included in the final report.</w:t>
          </w:r>
          <w:r>
            <w:rPr>
              <w:rStyle w:val="PlaceholderText"/>
            </w:rPr>
            <w:t>]</w:t>
          </w:r>
        </w:p>
      </w:docPartBody>
    </w:docPart>
    <w:docPart>
      <w:docPartPr>
        <w:name w:val="525D45D2B0304D01B2A1C1A99966F5E4"/>
        <w:category>
          <w:name w:val="General"/>
          <w:gallery w:val="placeholder"/>
        </w:category>
        <w:types>
          <w:type w:val="bbPlcHdr"/>
        </w:types>
        <w:behaviors>
          <w:behavior w:val="content"/>
        </w:behaviors>
        <w:guid w:val="{DE6B037A-9767-4604-8060-EBA8102C5D05}"/>
      </w:docPartPr>
      <w:docPartBody>
        <w:p w:rsidR="00812407" w:rsidRDefault="00000000" w:rsidP="00D67EB5">
          <w:pPr>
            <w:rPr>
              <w:rStyle w:val="PlaceholderText"/>
              <w:rFonts w:hint="eastAsia"/>
            </w:rPr>
          </w:pPr>
          <w:r>
            <w:rPr>
              <w:rStyle w:val="PlaceholderText"/>
            </w:rPr>
            <w:t>[Explain why it may be difficult to do the project; if there’s no difficulty in solving the problem, there’s no complexity</w:t>
          </w:r>
          <w:r w:rsidRPr="00C3454B">
            <w:rPr>
              <w:rStyle w:val="PlaceholderText"/>
            </w:rPr>
            <w:t>.</w:t>
          </w:r>
          <w:r>
            <w:rPr>
              <w:rStyle w:val="PlaceholderText"/>
            </w:rPr>
            <w:t xml:space="preserve"> Consider the following questions when writing this section:</w:t>
          </w:r>
        </w:p>
        <w:p w:rsidR="00812407" w:rsidRPr="00D67EB5" w:rsidRDefault="00000000" w:rsidP="00F46F5C">
          <w:pPr>
            <w:pStyle w:val="ListParagraph"/>
            <w:numPr>
              <w:ilvl w:val="0"/>
              <w:numId w:val="1"/>
            </w:numPr>
            <w:rPr>
              <w:rStyle w:val="PlaceholderText"/>
            </w:rPr>
          </w:pPr>
          <w:r w:rsidRPr="00D67EB5">
            <w:rPr>
              <w:rStyle w:val="PlaceholderText"/>
            </w:rPr>
            <w:t>Why is the proj</w:t>
          </w:r>
          <w:r>
            <w:rPr>
              <w:rStyle w:val="PlaceholderText"/>
            </w:rPr>
            <w:t>ect that difficult to complete?</w:t>
          </w:r>
          <w:r w:rsidRPr="00D67EB5">
            <w:rPr>
              <w:rStyle w:val="PlaceholderText"/>
            </w:rPr>
            <w:t xml:space="preserve"> What makes the problem non-trivial?</w:t>
          </w:r>
        </w:p>
        <w:p w:rsidR="00812407" w:rsidRPr="00D67EB5" w:rsidRDefault="00000000" w:rsidP="00F46F5C">
          <w:pPr>
            <w:pStyle w:val="ListParagraph"/>
            <w:numPr>
              <w:ilvl w:val="0"/>
              <w:numId w:val="1"/>
            </w:numPr>
            <w:rPr>
              <w:rStyle w:val="PlaceholderText"/>
            </w:rPr>
          </w:pPr>
          <w:r w:rsidRPr="00D67EB5">
            <w:rPr>
              <w:rStyle w:val="PlaceholderText"/>
            </w:rPr>
            <w:t>Why can’t a dipl</w:t>
          </w:r>
          <w:r>
            <w:rPr>
              <w:rStyle w:val="PlaceholderText"/>
            </w:rPr>
            <w:t xml:space="preserve">oma student solve the problem? </w:t>
          </w:r>
          <w:r w:rsidRPr="00D67EB5">
            <w:rPr>
              <w:rStyle w:val="PlaceholderText"/>
            </w:rPr>
            <w:t>Why is this problem to be solved should be done as a BTech project rather than a diploma level project?</w:t>
          </w:r>
        </w:p>
        <w:p w:rsidR="00812407" w:rsidRPr="00D67EB5" w:rsidRDefault="00000000" w:rsidP="00F46F5C">
          <w:pPr>
            <w:pStyle w:val="ListParagraph"/>
            <w:numPr>
              <w:ilvl w:val="0"/>
              <w:numId w:val="1"/>
            </w:numPr>
            <w:rPr>
              <w:rStyle w:val="PlaceholderText"/>
            </w:rPr>
          </w:pPr>
          <w:r w:rsidRPr="00D67EB5">
            <w:rPr>
              <w:rStyle w:val="PlaceholderText"/>
            </w:rPr>
            <w:t>What is the real probl</w:t>
          </w:r>
          <w:r>
            <w:rPr>
              <w:rStyle w:val="PlaceholderText"/>
            </w:rPr>
            <w:t>em here that is not that easy/</w:t>
          </w:r>
          <w:r w:rsidRPr="00D67EB5">
            <w:rPr>
              <w:rStyle w:val="PlaceholderText"/>
            </w:rPr>
            <w:t>trivial to solve?</w:t>
          </w:r>
        </w:p>
        <w:p w:rsidR="00812407" w:rsidRPr="00D67EB5" w:rsidRDefault="00000000" w:rsidP="00F46F5C">
          <w:pPr>
            <w:pStyle w:val="ListParagraph"/>
            <w:numPr>
              <w:ilvl w:val="0"/>
              <w:numId w:val="1"/>
            </w:numPr>
            <w:rPr>
              <w:rStyle w:val="PlaceholderText"/>
            </w:rPr>
          </w:pPr>
          <w:r w:rsidRPr="00D67EB5">
            <w:rPr>
              <w:rStyle w:val="PlaceholderText"/>
            </w:rPr>
            <w:t xml:space="preserve">What areas </w:t>
          </w:r>
          <w:r>
            <w:rPr>
              <w:rStyle w:val="PlaceholderText"/>
            </w:rPr>
            <w:t xml:space="preserve">of specialty knowledge does a </w:t>
          </w:r>
          <w:r w:rsidRPr="00D67EB5">
            <w:rPr>
              <w:rStyle w:val="PlaceholderText"/>
            </w:rPr>
            <w:t>student need to solve the problem?</w:t>
          </w:r>
        </w:p>
        <w:p w:rsidR="00812407" w:rsidRDefault="00000000">
          <w:pPr>
            <w:pStyle w:val="525D45D2B0304D01B2A1C1A99966F5E4"/>
            <w:rPr>
              <w:rFonts w:hint="eastAsia"/>
            </w:rPr>
          </w:pPr>
          <w:r w:rsidRPr="00D67EB5">
            <w:rPr>
              <w:rStyle w:val="PlaceholderText"/>
            </w:rPr>
            <w:t>What k</w:t>
          </w:r>
          <w:r>
            <w:rPr>
              <w:rStyle w:val="PlaceholderText"/>
            </w:rPr>
            <w:t>nowledge that a</w:t>
          </w:r>
          <w:r w:rsidRPr="00D67EB5">
            <w:rPr>
              <w:rStyle w:val="PlaceholderText"/>
            </w:rPr>
            <w:t xml:space="preserve"> student is lacking and </w:t>
          </w:r>
          <w:r>
            <w:rPr>
              <w:rStyle w:val="PlaceholderText"/>
            </w:rPr>
            <w:t>they need to explore/experiment</w:t>
          </w:r>
          <w:r w:rsidRPr="00D67EB5">
            <w:rPr>
              <w:rStyle w:val="PlaceholderText"/>
            </w:rPr>
            <w:t>/research in order to solve the problem?</w:t>
          </w:r>
          <w:r>
            <w:rPr>
              <w:rStyle w:val="PlaceholderText"/>
            </w:rPr>
            <w:t>]</w:t>
          </w:r>
        </w:p>
      </w:docPartBody>
    </w:docPart>
    <w:docPart>
      <w:docPartPr>
        <w:name w:val="86C318BB6B8A4F42BDF7FB301C89B80B"/>
        <w:category>
          <w:name w:val="General"/>
          <w:gallery w:val="placeholder"/>
        </w:category>
        <w:types>
          <w:type w:val="bbPlcHdr"/>
        </w:types>
        <w:behaviors>
          <w:behavior w:val="content"/>
        </w:behaviors>
        <w:guid w:val="{3FCA1E5F-00A7-4DA6-A203-AB372DBBD8C0}"/>
      </w:docPartPr>
      <w:docPartBody>
        <w:p w:rsidR="00812407" w:rsidRDefault="00000000">
          <w:pPr>
            <w:pStyle w:val="86C318BB6B8A4F42BDF7FB301C89B80B"/>
            <w:rPr>
              <w:rFonts w:hint="eastAsia"/>
            </w:rPr>
          </w:pPr>
          <w:r>
            <w:rPr>
              <w:rStyle w:val="PlaceholderText"/>
            </w:rPr>
            <w:t>[Describe how the project is technically challenging. It can include information regarding what you will be learning above and beyond what is taught in class while researching for the project.]</w:t>
          </w:r>
        </w:p>
      </w:docPartBody>
    </w:docPart>
    <w:docPart>
      <w:docPartPr>
        <w:name w:val="05607C2B9688466E874EDEE74DC45CC3"/>
        <w:category>
          <w:name w:val="General"/>
          <w:gallery w:val="placeholder"/>
        </w:category>
        <w:types>
          <w:type w:val="bbPlcHdr"/>
        </w:types>
        <w:behaviors>
          <w:behavior w:val="content"/>
        </w:behaviors>
        <w:guid w:val="{E1B7E0E3-6DFC-493B-B4CD-22E2D6597617}"/>
      </w:docPartPr>
      <w:docPartBody>
        <w:p w:rsidR="00812407" w:rsidRDefault="00000000">
          <w:pPr>
            <w:pStyle w:val="05607C2B9688466E874EDEE74DC45CC3"/>
            <w:rPr>
              <w:rFonts w:hint="eastAsia"/>
            </w:rPr>
          </w:pPr>
          <w:r>
            <w:rPr>
              <w:rStyle w:val="PlaceholderText"/>
            </w:rPr>
            <w:t>[P</w:t>
          </w:r>
          <w:r w:rsidRPr="0019592D">
            <w:rPr>
              <w:rStyle w:val="PlaceholderText"/>
            </w:rPr>
            <w:t xml:space="preserve">rovide details about estimated milestones in terms of time and effort </w:t>
          </w:r>
          <w:r>
            <w:rPr>
              <w:rStyle w:val="PlaceholderText"/>
            </w:rPr>
            <w:t xml:space="preserve">– </w:t>
          </w:r>
          <w:r w:rsidRPr="0019592D">
            <w:rPr>
              <w:rStyle w:val="PlaceholderText"/>
            </w:rPr>
            <w:t>rough guidelines being 45 hours of effort for each major project credit (details should include number of hours assigned to each task or miles</w:t>
          </w:r>
          <w:r>
            <w:rPr>
              <w:rStyle w:val="PlaceholderText"/>
            </w:rPr>
            <w:t>tone identified in the project)</w:t>
          </w:r>
          <w:r w:rsidRPr="00AD04AB">
            <w:rPr>
              <w:rStyle w:val="PlaceholderText"/>
            </w:rPr>
            <w:t>.</w:t>
          </w:r>
          <w:r>
            <w:rPr>
              <w:rStyle w:val="PlaceholderText"/>
            </w:rPr>
            <w:t>]</w:t>
          </w:r>
        </w:p>
      </w:docPartBody>
    </w:docPart>
    <w:docPart>
      <w:docPartPr>
        <w:name w:val="3D635C69DE7F4916817F89FBE877F080"/>
        <w:category>
          <w:name w:val="General"/>
          <w:gallery w:val="placeholder"/>
        </w:category>
        <w:types>
          <w:type w:val="bbPlcHdr"/>
        </w:types>
        <w:behaviors>
          <w:behavior w:val="content"/>
        </w:behaviors>
        <w:guid w:val="{CE73357C-D28D-48DD-AA28-FF39AA374B21}"/>
      </w:docPartPr>
      <w:docPartBody>
        <w:p w:rsidR="00812407" w:rsidRDefault="00000000">
          <w:pPr>
            <w:pStyle w:val="3D635C69DE7F4916817F89FBE877F080"/>
            <w:rPr>
              <w:rFonts w:hint="eastAsia"/>
            </w:rPr>
          </w:pPr>
          <w:r>
            <w:rPr>
              <w:rStyle w:val="PlaceholderText"/>
            </w:rPr>
            <w:t>[Detail all deliverables</w:t>
          </w:r>
          <w:r w:rsidRPr="00AD04AB">
            <w:rPr>
              <w:rStyle w:val="PlaceholderText"/>
            </w:rPr>
            <w:t>.</w:t>
          </w:r>
          <w:r>
            <w:rPr>
              <w:rStyle w:val="PlaceholderText"/>
            </w:rPr>
            <w:t>]</w:t>
          </w:r>
        </w:p>
      </w:docPartBody>
    </w:docPart>
    <w:docPart>
      <w:docPartPr>
        <w:name w:val="26A249D4ED0A470BAF8B52E78E079CB3"/>
        <w:category>
          <w:name w:val="General"/>
          <w:gallery w:val="placeholder"/>
        </w:category>
        <w:types>
          <w:type w:val="bbPlcHdr"/>
        </w:types>
        <w:behaviors>
          <w:behavior w:val="content"/>
        </w:behaviors>
        <w:guid w:val="{33A576CA-748D-4449-A33C-58F33DBA38B8}"/>
      </w:docPartPr>
      <w:docPartBody>
        <w:p w:rsidR="00812407" w:rsidRDefault="00000000">
          <w:pPr>
            <w:pStyle w:val="26A249D4ED0A470BAF8B52E78E079CB3"/>
            <w:rPr>
              <w:rFonts w:hint="eastAsia"/>
            </w:rPr>
          </w:pPr>
          <w:r>
            <w:rPr>
              <w:rStyle w:val="PlaceholderText"/>
            </w:rPr>
            <w:t>[E</w:t>
          </w:r>
          <w:r w:rsidRPr="00931941">
            <w:rPr>
              <w:rStyle w:val="PlaceholderText"/>
            </w:rPr>
            <w:t>xplain how the major project will further enhance students</w:t>
          </w:r>
          <w:r>
            <w:rPr>
              <w:rStyle w:val="PlaceholderText"/>
            </w:rPr>
            <w:t>’</w:t>
          </w:r>
          <w:r w:rsidRPr="00931941">
            <w:rPr>
              <w:rStyle w:val="PlaceholderText"/>
            </w:rPr>
            <w:t xml:space="preserve"> expertise in their chosen specialization</w:t>
          </w:r>
          <w:r w:rsidRPr="00AD04AB">
            <w:rPr>
              <w:rStyle w:val="PlaceholderText"/>
            </w:rPr>
            <w:t>.</w:t>
          </w:r>
          <w:r>
            <w:rPr>
              <w:rStyle w:val="PlaceholderText"/>
            </w:rPr>
            <w:t>]</w:t>
          </w:r>
        </w:p>
      </w:docPartBody>
    </w:docPart>
    <w:docPart>
      <w:docPartPr>
        <w:name w:val="94EB6D9FFCF44A8BB14CAA772B80B7AA"/>
        <w:category>
          <w:name w:val="General"/>
          <w:gallery w:val="placeholder"/>
        </w:category>
        <w:types>
          <w:type w:val="bbPlcHdr"/>
        </w:types>
        <w:behaviors>
          <w:behavior w:val="content"/>
        </w:behaviors>
        <w:guid w:val="{4C30A785-2AD6-44CB-99AC-A82C27A674EB}"/>
      </w:docPartPr>
      <w:docPartBody>
        <w:p w:rsidR="00812407" w:rsidRDefault="00000000">
          <w:pPr>
            <w:pStyle w:val="94EB6D9FFCF44A8BB14CAA772B80B7AA"/>
            <w:rPr>
              <w:rFonts w:hint="eastAsia"/>
            </w:rPr>
          </w:pPr>
          <w:r>
            <w:rPr>
              <w:rStyle w:val="PlaceholderText"/>
            </w:rPr>
            <w:t>[List all changes made from previous versions, referencing the page numbers where changes were made. Delete this section if not applicable</w:t>
          </w:r>
          <w:r w:rsidRPr="00AD04AB">
            <w:rPr>
              <w:rStyle w:val="PlaceholderText"/>
            </w:rPr>
            <w:t>.</w:t>
          </w:r>
          <w:r>
            <w:rPr>
              <w:rStyle w:val="PlaceholderText"/>
            </w:rPr>
            <w:t>]</w:t>
          </w:r>
        </w:p>
      </w:docPartBody>
    </w:docPart>
    <w:docPart>
      <w:docPartPr>
        <w:name w:val="CBD525090ACC41A8A5DCAFFA94818EA0"/>
        <w:category>
          <w:name w:val="General"/>
          <w:gallery w:val="placeholder"/>
        </w:category>
        <w:types>
          <w:type w:val="bbPlcHdr"/>
        </w:types>
        <w:behaviors>
          <w:behavior w:val="content"/>
        </w:behaviors>
        <w:guid w:val="{E54212FD-0BF0-47D1-A506-BFFFF28758FF}"/>
      </w:docPartPr>
      <w:docPartBody>
        <w:p w:rsidR="00263CB8" w:rsidRDefault="008B25FE" w:rsidP="008B25FE">
          <w:pPr>
            <w:pStyle w:val="CBD525090ACC41A8A5DCAFFA94818EA0"/>
            <w:rPr>
              <w:rFonts w:hint="eastAsia"/>
            </w:rPr>
          </w:pPr>
          <w:r>
            <w:rPr>
              <w:rStyle w:val="PlaceholderText"/>
            </w:rPr>
            <w:t>[Include a diagram to visually represent the system/software architecture.]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90ABF"/>
    <w:multiLevelType w:val="hybridMultilevel"/>
    <w:tmpl w:val="033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48396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60"/>
    <w:rsid w:val="000732EF"/>
    <w:rsid w:val="000B2506"/>
    <w:rsid w:val="00115023"/>
    <w:rsid w:val="00117003"/>
    <w:rsid w:val="00121891"/>
    <w:rsid w:val="00192B3A"/>
    <w:rsid w:val="001A13BB"/>
    <w:rsid w:val="001B7660"/>
    <w:rsid w:val="001F34A4"/>
    <w:rsid w:val="0021288C"/>
    <w:rsid w:val="00222598"/>
    <w:rsid w:val="00263CB8"/>
    <w:rsid w:val="00270AEC"/>
    <w:rsid w:val="002D2C41"/>
    <w:rsid w:val="002D5B3F"/>
    <w:rsid w:val="002F437D"/>
    <w:rsid w:val="003375D3"/>
    <w:rsid w:val="00384EE6"/>
    <w:rsid w:val="00482402"/>
    <w:rsid w:val="00494F9C"/>
    <w:rsid w:val="004F3CF9"/>
    <w:rsid w:val="00596E0D"/>
    <w:rsid w:val="005B0E24"/>
    <w:rsid w:val="005E41D8"/>
    <w:rsid w:val="006156CF"/>
    <w:rsid w:val="006209E6"/>
    <w:rsid w:val="00655570"/>
    <w:rsid w:val="0066499B"/>
    <w:rsid w:val="00670F52"/>
    <w:rsid w:val="006D1958"/>
    <w:rsid w:val="006D5911"/>
    <w:rsid w:val="006E2803"/>
    <w:rsid w:val="007D7B5F"/>
    <w:rsid w:val="00812407"/>
    <w:rsid w:val="00826EB4"/>
    <w:rsid w:val="00847232"/>
    <w:rsid w:val="008517A0"/>
    <w:rsid w:val="00871D5D"/>
    <w:rsid w:val="008803DD"/>
    <w:rsid w:val="00897D07"/>
    <w:rsid w:val="008B25FE"/>
    <w:rsid w:val="008F6A6A"/>
    <w:rsid w:val="00914322"/>
    <w:rsid w:val="009201B4"/>
    <w:rsid w:val="009D49A4"/>
    <w:rsid w:val="009E633B"/>
    <w:rsid w:val="009E7DBD"/>
    <w:rsid w:val="00A20A74"/>
    <w:rsid w:val="00A5364F"/>
    <w:rsid w:val="00AD714D"/>
    <w:rsid w:val="00B672DC"/>
    <w:rsid w:val="00BA2026"/>
    <w:rsid w:val="00BC6633"/>
    <w:rsid w:val="00BF3228"/>
    <w:rsid w:val="00C06963"/>
    <w:rsid w:val="00C75B5F"/>
    <w:rsid w:val="00C90DD4"/>
    <w:rsid w:val="00CA6110"/>
    <w:rsid w:val="00CA7869"/>
    <w:rsid w:val="00CC4782"/>
    <w:rsid w:val="00D150AA"/>
    <w:rsid w:val="00D32761"/>
    <w:rsid w:val="00D86E5A"/>
    <w:rsid w:val="00D92DE7"/>
    <w:rsid w:val="00DE0D76"/>
    <w:rsid w:val="00E05C64"/>
    <w:rsid w:val="00EA4295"/>
    <w:rsid w:val="00ED1B8B"/>
    <w:rsid w:val="00F13100"/>
    <w:rsid w:val="00F379B1"/>
    <w:rsid w:val="00FC1347"/>
    <w:rsid w:val="00FD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0D8817839F4C948EF60E5D5DBBF915">
    <w:name w:val="ED0D8817839F4C948EF60E5D5DBBF915"/>
    <w:pPr>
      <w:widowControl w:val="0"/>
    </w:pPr>
  </w:style>
  <w:style w:type="paragraph" w:customStyle="1" w:styleId="EE87B3118E5E457184113A3A0DD216E0">
    <w:name w:val="EE87B3118E5E457184113A3A0DD216E0"/>
    <w:pPr>
      <w:widowControl w:val="0"/>
    </w:pPr>
  </w:style>
  <w:style w:type="character" w:styleId="PlaceholderText">
    <w:name w:val="Placeholder Text"/>
    <w:basedOn w:val="DefaultParagraphFont"/>
    <w:uiPriority w:val="99"/>
    <w:semiHidden/>
    <w:rsid w:val="008B25FE"/>
    <w:rPr>
      <w:color w:val="808080"/>
    </w:rPr>
  </w:style>
  <w:style w:type="paragraph" w:customStyle="1" w:styleId="3ECEA80ECA744A6CB3180AB3697BD41C">
    <w:name w:val="3ECEA80ECA744A6CB3180AB3697BD41C"/>
    <w:pPr>
      <w:widowControl w:val="0"/>
    </w:pPr>
  </w:style>
  <w:style w:type="paragraph" w:customStyle="1" w:styleId="FCDABCC16DA449CE84D9F68025DC65A9">
    <w:name w:val="FCDABCC16DA449CE84D9F68025DC65A9"/>
    <w:pPr>
      <w:widowControl w:val="0"/>
    </w:pPr>
  </w:style>
  <w:style w:type="paragraph" w:customStyle="1" w:styleId="1CC9B27439A54299AAA84E92E462208A">
    <w:name w:val="1CC9B27439A54299AAA84E92E462208A"/>
    <w:pPr>
      <w:widowControl w:val="0"/>
    </w:pPr>
  </w:style>
  <w:style w:type="paragraph" w:customStyle="1" w:styleId="A9681C55F6E34499BAD16B797934111E">
    <w:name w:val="A9681C55F6E34499BAD16B797934111E"/>
    <w:pPr>
      <w:widowControl w:val="0"/>
    </w:pPr>
  </w:style>
  <w:style w:type="paragraph" w:customStyle="1" w:styleId="0FF428E26978455EA3CED28261FEA1CA">
    <w:name w:val="0FF428E26978455EA3CED28261FEA1CA"/>
    <w:pPr>
      <w:widowControl w:val="0"/>
    </w:pPr>
  </w:style>
  <w:style w:type="paragraph" w:customStyle="1" w:styleId="BFB3CE819FEA49F6BFB31209FAF5147A">
    <w:name w:val="BFB3CE819FEA49F6BFB31209FAF5147A"/>
    <w:pPr>
      <w:widowControl w:val="0"/>
    </w:pPr>
  </w:style>
  <w:style w:type="paragraph" w:customStyle="1" w:styleId="9362DAF6ABA24C6DA5856CC0013CCACF">
    <w:name w:val="9362DAF6ABA24C6DA5856CC0013CCACF"/>
    <w:pPr>
      <w:widowControl w:val="0"/>
    </w:pPr>
  </w:style>
  <w:style w:type="paragraph" w:customStyle="1" w:styleId="FB7F78EB8B9A42AC822F72B335CB6887">
    <w:name w:val="FB7F78EB8B9A42AC822F72B335CB6887"/>
    <w:pPr>
      <w:widowControl w:val="0"/>
    </w:pPr>
  </w:style>
  <w:style w:type="paragraph" w:customStyle="1" w:styleId="833A500182D642B59A5AABE1FA5502AC">
    <w:name w:val="833A500182D642B59A5AABE1FA5502AC"/>
    <w:pPr>
      <w:widowControl w:val="0"/>
    </w:pPr>
  </w:style>
  <w:style w:type="paragraph" w:customStyle="1" w:styleId="804B1572966F4133BCF0021956ED5856">
    <w:name w:val="804B1572966F4133BCF0021956ED5856"/>
    <w:pPr>
      <w:widowControl w:val="0"/>
    </w:pPr>
  </w:style>
  <w:style w:type="paragraph" w:customStyle="1" w:styleId="1335C47937FB4C6D941498C84DDD1253">
    <w:name w:val="1335C47937FB4C6D941498C84DDD1253"/>
    <w:pPr>
      <w:widowControl w:val="0"/>
    </w:pPr>
  </w:style>
  <w:style w:type="paragraph" w:customStyle="1" w:styleId="93EAA92DF81942258758BAB3C083A2D3">
    <w:name w:val="93EAA92DF81942258758BAB3C083A2D3"/>
    <w:pPr>
      <w:widowControl w:val="0"/>
    </w:pPr>
  </w:style>
  <w:style w:type="paragraph" w:customStyle="1" w:styleId="6F736773CF63490E89F7FEB74C7A63E4">
    <w:name w:val="6F736773CF63490E89F7FEB74C7A63E4"/>
    <w:pPr>
      <w:widowControl w:val="0"/>
    </w:pPr>
  </w:style>
  <w:style w:type="paragraph" w:styleId="ListParagraph">
    <w:name w:val="List Paragraph"/>
    <w:basedOn w:val="Normal"/>
    <w:uiPriority w:val="34"/>
    <w:qFormat/>
    <w:rsid w:val="00812407"/>
    <w:pPr>
      <w:widowControl/>
      <w:spacing w:line="259" w:lineRule="auto"/>
      <w:ind w:left="720"/>
      <w:contextualSpacing/>
    </w:pPr>
    <w:rPr>
      <w:rFonts w:eastAsiaTheme="minorHAnsi"/>
      <w:kern w:val="0"/>
      <w:szCs w:val="22"/>
      <w:lang w:eastAsia="en-US"/>
      <w14:ligatures w14:val="none"/>
    </w:rPr>
  </w:style>
  <w:style w:type="paragraph" w:customStyle="1" w:styleId="525D45D2B0304D01B2A1C1A99966F5E4">
    <w:name w:val="525D45D2B0304D01B2A1C1A99966F5E4"/>
    <w:pPr>
      <w:widowControl w:val="0"/>
    </w:pPr>
  </w:style>
  <w:style w:type="paragraph" w:customStyle="1" w:styleId="86C318BB6B8A4F42BDF7FB301C89B80B">
    <w:name w:val="86C318BB6B8A4F42BDF7FB301C89B80B"/>
    <w:pPr>
      <w:widowControl w:val="0"/>
    </w:pPr>
  </w:style>
  <w:style w:type="paragraph" w:customStyle="1" w:styleId="05607C2B9688466E874EDEE74DC45CC3">
    <w:name w:val="05607C2B9688466E874EDEE74DC45CC3"/>
    <w:pPr>
      <w:widowControl w:val="0"/>
    </w:pPr>
  </w:style>
  <w:style w:type="paragraph" w:customStyle="1" w:styleId="3D635C69DE7F4916817F89FBE877F080">
    <w:name w:val="3D635C69DE7F4916817F89FBE877F080"/>
    <w:pPr>
      <w:widowControl w:val="0"/>
    </w:pPr>
  </w:style>
  <w:style w:type="paragraph" w:customStyle="1" w:styleId="26A249D4ED0A470BAF8B52E78E079CB3">
    <w:name w:val="26A249D4ED0A470BAF8B52E78E079CB3"/>
    <w:pPr>
      <w:widowControl w:val="0"/>
    </w:pPr>
  </w:style>
  <w:style w:type="paragraph" w:customStyle="1" w:styleId="85F39991D5E5402D8844C0D33AA305FC">
    <w:name w:val="85F39991D5E5402D8844C0D33AA305FC"/>
    <w:pPr>
      <w:widowControl w:val="0"/>
    </w:pPr>
  </w:style>
  <w:style w:type="paragraph" w:customStyle="1" w:styleId="94EB6D9FFCF44A8BB14CAA772B80B7AA">
    <w:name w:val="94EB6D9FFCF44A8BB14CAA772B80B7AA"/>
    <w:pPr>
      <w:widowControl w:val="0"/>
    </w:pPr>
  </w:style>
  <w:style w:type="paragraph" w:customStyle="1" w:styleId="CDE59559CC274E92AE54C2C20DCD2B60">
    <w:name w:val="CDE59559CC274E92AE54C2C20DCD2B60"/>
    <w:rsid w:val="00812407"/>
    <w:pPr>
      <w:widowControl w:val="0"/>
    </w:pPr>
  </w:style>
  <w:style w:type="paragraph" w:customStyle="1" w:styleId="B2B8A23A89064DD3B938D9B900404B19">
    <w:name w:val="B2B8A23A89064DD3B938D9B900404B19"/>
    <w:rsid w:val="00812407"/>
    <w:pPr>
      <w:widowControl w:val="0"/>
    </w:pPr>
  </w:style>
  <w:style w:type="paragraph" w:customStyle="1" w:styleId="CBD525090ACC41A8A5DCAFFA94818EA0">
    <w:name w:val="CBD525090ACC41A8A5DCAFFA94818EA0"/>
    <w:rsid w:val="008B25FE"/>
    <w:pPr>
      <w:widowControl w:val="0"/>
    </w:pPr>
  </w:style>
  <w:style w:type="paragraph" w:customStyle="1" w:styleId="E2910273DA3E4A3A825ABE4A8328DC4B">
    <w:name w:val="E2910273DA3E4A3A825ABE4A8328DC4B"/>
    <w:rsid w:val="008B25F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363E6-9D26-412A-A142-D01E9962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I:\我的云端硬盘\BCIT\Liang\COMP 8037 Major Project Proposal\Proposal Template.dotx</Template>
  <TotalTime>5643</TotalTime>
  <Pages>24</Pages>
  <Words>8251</Words>
  <Characters>47036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Group Travel Assistant Application</vt:lpstr>
    </vt:vector>
  </TitlesOfParts>
  <Company/>
  <LinksUpToDate>false</LinksUpToDate>
  <CharactersWithSpaces>55177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Travel Assistant Application</dc:title>
  <dc:subject>COMP8047 – Major Project</dc:subject>
  <dc:creator>李亮</dc:creator>
  <cp:keywords/>
  <dc:description/>
  <cp:lastModifiedBy>Leon Li</cp:lastModifiedBy>
  <cp:revision>765</cp:revision>
  <cp:lastPrinted>2025-04-14T06:18:00Z</cp:lastPrinted>
  <dcterms:created xsi:type="dcterms:W3CDTF">2024-09-28T06:28:00Z</dcterms:created>
  <dcterms:modified xsi:type="dcterms:W3CDTF">2025-09-24T05:58:00Z</dcterms:modified>
</cp:coreProperties>
</file>